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195" w:rsidRPr="004A4FA9" w:rsidRDefault="007F5EB5" w:rsidP="00D02195">
      <w:pPr>
        <w:pBdr>
          <w:top w:val="single" w:sz="4" w:space="4" w:color="FFFFFF"/>
          <w:bottom w:val="single" w:sz="4" w:space="4" w:color="FFFFFF"/>
        </w:pBdr>
        <w:shd w:val="clear" w:color="auto" w:fill="6689CC"/>
        <w:spacing w:before="60" w:after="60"/>
        <w:jc w:val="center"/>
        <w:rPr>
          <w:rFonts w:ascii="Arial" w:hAnsi="Arial" w:cs="Arial"/>
          <w:b/>
          <w:bCs/>
          <w:color w:val="FFFFFF"/>
        </w:rPr>
      </w:pPr>
      <w:r>
        <w:rPr>
          <w:rFonts w:ascii="Arial" w:hAnsi="Arial" w:cs="Arial"/>
          <w:b/>
          <w:bCs/>
          <w:color w:val="FFFFFF"/>
        </w:rPr>
        <w:t xml:space="preserve">TESS3 131 </w:t>
      </w:r>
      <w:proofErr w:type="spellStart"/>
      <w:r>
        <w:rPr>
          <w:rFonts w:ascii="Arial" w:hAnsi="Arial" w:cs="Arial"/>
          <w:b/>
          <w:bCs/>
          <w:color w:val="FFFFFF"/>
        </w:rPr>
        <w:t>Leeper</w:t>
      </w:r>
      <w:proofErr w:type="spellEnd"/>
    </w:p>
    <w:p w:rsidR="00D02195" w:rsidRPr="004A4FA9" w:rsidRDefault="007F5EB5" w:rsidP="00D02195">
      <w:pPr>
        <w:pBdr>
          <w:top w:val="single" w:sz="4" w:space="4" w:color="FFFFFF"/>
          <w:bottom w:val="single" w:sz="4" w:space="4" w:color="FFFFFF"/>
        </w:pBdr>
        <w:shd w:val="clear" w:color="auto" w:fill="6689CC"/>
        <w:spacing w:before="60" w:after="60"/>
        <w:jc w:val="center"/>
        <w:rPr>
          <w:rFonts w:ascii="Arial" w:hAnsi="Arial" w:cs="Arial"/>
          <w:b/>
          <w:bCs/>
          <w:color w:val="FFFFFF"/>
        </w:rPr>
      </w:pPr>
      <w:r>
        <w:rPr>
          <w:rFonts w:ascii="Arial" w:hAnsi="Arial" w:cs="Arial"/>
          <w:b/>
          <w:bCs/>
          <w:color w:val="FFFFFF"/>
        </w:rPr>
        <w:t>January 2013</w:t>
      </w:r>
    </w:p>
    <w:p w:rsidR="00D02195" w:rsidRPr="004A4FA9" w:rsidRDefault="00D02195" w:rsidP="00D02195">
      <w:pPr>
        <w:pBdr>
          <w:top w:val="single" w:sz="4" w:space="4" w:color="FFFFFF"/>
          <w:bottom w:val="single" w:sz="4" w:space="4" w:color="FFFFFF"/>
        </w:pBdr>
        <w:shd w:val="clear" w:color="auto" w:fill="6689CC"/>
        <w:spacing w:before="60" w:after="60"/>
        <w:jc w:val="center"/>
        <w:rPr>
          <w:rFonts w:ascii="Arial" w:hAnsi="Arial" w:cs="Arial"/>
          <w:b/>
          <w:bCs/>
          <w:color w:val="FFFFFF"/>
        </w:rPr>
      </w:pPr>
      <w:r w:rsidRPr="004A4FA9">
        <w:rPr>
          <w:rFonts w:ascii="Arial" w:hAnsi="Arial" w:cs="Arial"/>
          <w:b/>
          <w:bCs/>
          <w:color w:val="FFFFFF"/>
        </w:rPr>
        <w:t>- Study Details -</w:t>
      </w:r>
    </w:p>
    <w:p w:rsidR="00D02195" w:rsidRPr="004A4FA9" w:rsidRDefault="00D02195" w:rsidP="00D02195">
      <w:pPr>
        <w:rPr>
          <w:rFonts w:ascii="Arial" w:hAnsi="Arial" w:cs="Arial"/>
        </w:rPr>
      </w:pPr>
    </w:p>
    <w:p w:rsidR="00D02195" w:rsidRPr="004A4FA9" w:rsidRDefault="00D02195" w:rsidP="00D02195">
      <w:pPr>
        <w:rPr>
          <w:rFonts w:ascii="Arial" w:hAnsi="Arial" w:cs="Arial"/>
          <w:b/>
          <w:bCs/>
          <w:i/>
          <w:iCs/>
        </w:rPr>
      </w:pPr>
      <w:r w:rsidRPr="004A4FA9">
        <w:rPr>
          <w:rFonts w:ascii="Arial" w:hAnsi="Arial" w:cs="Arial"/>
          <w:b/>
          <w:bCs/>
          <w:i/>
          <w:iCs/>
        </w:rPr>
        <w:t>Note:  This page may be removed when the questionnaire is sent to the client.  However, it must exist in the version sent to OSD.</w:t>
      </w:r>
    </w:p>
    <w:p w:rsidR="00D02195" w:rsidRPr="004A4FA9" w:rsidRDefault="00D02195" w:rsidP="00D02195">
      <w:pPr>
        <w:rPr>
          <w:rFonts w:ascii="Arial" w:hAnsi="Arial" w:cs="Arial"/>
        </w:rPr>
      </w:pP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gridCol w:w="4522"/>
      </w:tblGrid>
      <w:tr w:rsidR="00D02195" w:rsidRPr="004A4FA9" w:rsidTr="00D02195">
        <w:tc>
          <w:tcPr>
            <w:tcW w:w="3570" w:type="dxa"/>
          </w:tcPr>
          <w:p w:rsidR="00D02195" w:rsidRPr="004A4FA9" w:rsidRDefault="00D02195" w:rsidP="00D02195">
            <w:pPr>
              <w:rPr>
                <w:rFonts w:ascii="Arial" w:hAnsi="Arial" w:cs="Arial"/>
                <w:b/>
                <w:bCs/>
              </w:rPr>
            </w:pPr>
            <w:r w:rsidRPr="004A4FA9">
              <w:rPr>
                <w:rFonts w:ascii="Arial" w:hAnsi="Arial" w:cs="Arial"/>
                <w:b/>
                <w:bCs/>
              </w:rPr>
              <w:t>SNO</w:t>
            </w:r>
          </w:p>
        </w:tc>
        <w:tc>
          <w:tcPr>
            <w:tcW w:w="4522" w:type="dxa"/>
          </w:tcPr>
          <w:p w:rsidR="00D02195" w:rsidRPr="004A4FA9" w:rsidRDefault="00A05615" w:rsidP="007F5EB5">
            <w:pPr>
              <w:tabs>
                <w:tab w:val="left" w:pos="1110"/>
              </w:tabs>
              <w:rPr>
                <w:rFonts w:ascii="Arial" w:hAnsi="Arial" w:cs="Arial"/>
                <w:b/>
                <w:bCs/>
              </w:rPr>
            </w:pPr>
            <w:r>
              <w:rPr>
                <w:rFonts w:ascii="Arial" w:hAnsi="Arial" w:cs="Arial"/>
                <w:b/>
                <w:bCs/>
              </w:rPr>
              <w:t>17092</w:t>
            </w:r>
          </w:p>
        </w:tc>
      </w:tr>
      <w:tr w:rsidR="00D02195" w:rsidRPr="004A4FA9" w:rsidTr="00D02195">
        <w:tc>
          <w:tcPr>
            <w:tcW w:w="3570" w:type="dxa"/>
          </w:tcPr>
          <w:p w:rsidR="00D02195" w:rsidRPr="004A4FA9" w:rsidRDefault="00D02195" w:rsidP="00D02195">
            <w:pPr>
              <w:rPr>
                <w:rFonts w:ascii="Arial" w:hAnsi="Arial" w:cs="Arial"/>
                <w:b/>
                <w:bCs/>
              </w:rPr>
            </w:pPr>
            <w:r w:rsidRPr="004A4FA9">
              <w:rPr>
                <w:rFonts w:ascii="Arial" w:hAnsi="Arial" w:cs="Arial"/>
                <w:b/>
                <w:bCs/>
              </w:rPr>
              <w:t>Survey Name</w:t>
            </w:r>
          </w:p>
        </w:tc>
        <w:tc>
          <w:tcPr>
            <w:tcW w:w="4522" w:type="dxa"/>
          </w:tcPr>
          <w:p w:rsidR="00D02195" w:rsidRPr="004A4FA9" w:rsidRDefault="007F5EB5" w:rsidP="00D02195">
            <w:pPr>
              <w:rPr>
                <w:rFonts w:ascii="Arial" w:hAnsi="Arial" w:cs="Arial"/>
                <w:b/>
                <w:bCs/>
              </w:rPr>
            </w:pPr>
            <w:r>
              <w:rPr>
                <w:rFonts w:ascii="Arial" w:hAnsi="Arial" w:cs="Arial"/>
                <w:b/>
                <w:bCs/>
              </w:rPr>
              <w:t xml:space="preserve">TESS3 131 </w:t>
            </w:r>
            <w:proofErr w:type="spellStart"/>
            <w:r>
              <w:rPr>
                <w:rFonts w:ascii="Arial" w:hAnsi="Arial" w:cs="Arial"/>
                <w:b/>
                <w:bCs/>
              </w:rPr>
              <w:t>Leeper</w:t>
            </w:r>
            <w:proofErr w:type="spellEnd"/>
          </w:p>
        </w:tc>
      </w:tr>
      <w:tr w:rsidR="00D02195" w:rsidRPr="004A4FA9" w:rsidTr="00D02195">
        <w:tc>
          <w:tcPr>
            <w:tcW w:w="3570" w:type="dxa"/>
          </w:tcPr>
          <w:p w:rsidR="00D02195" w:rsidRPr="004A4FA9" w:rsidRDefault="00D02195" w:rsidP="00D02195">
            <w:pPr>
              <w:rPr>
                <w:rFonts w:ascii="Arial" w:hAnsi="Arial" w:cs="Arial"/>
                <w:b/>
                <w:bCs/>
              </w:rPr>
            </w:pPr>
            <w:r w:rsidRPr="004A4FA9">
              <w:rPr>
                <w:rFonts w:ascii="Arial" w:hAnsi="Arial" w:cs="Arial"/>
                <w:b/>
                <w:bCs/>
              </w:rPr>
              <w:t>Client Name</w:t>
            </w:r>
          </w:p>
        </w:tc>
        <w:tc>
          <w:tcPr>
            <w:tcW w:w="4522" w:type="dxa"/>
          </w:tcPr>
          <w:p w:rsidR="00D02195" w:rsidRPr="004A4FA9" w:rsidRDefault="007F5EB5" w:rsidP="00D02195">
            <w:pPr>
              <w:rPr>
                <w:rFonts w:ascii="Arial" w:hAnsi="Arial" w:cs="Arial"/>
                <w:b/>
                <w:bCs/>
              </w:rPr>
            </w:pPr>
            <w:r>
              <w:rPr>
                <w:rFonts w:ascii="Arial" w:hAnsi="Arial" w:cs="Arial"/>
                <w:b/>
                <w:bCs/>
              </w:rPr>
              <w:t>Northwestern University</w:t>
            </w:r>
          </w:p>
        </w:tc>
      </w:tr>
      <w:tr w:rsidR="00D02195" w:rsidRPr="004A4FA9" w:rsidTr="00D02195">
        <w:tc>
          <w:tcPr>
            <w:tcW w:w="3570" w:type="dxa"/>
          </w:tcPr>
          <w:p w:rsidR="00D02195" w:rsidRPr="004A4FA9" w:rsidRDefault="00D02195" w:rsidP="00D02195">
            <w:pPr>
              <w:rPr>
                <w:rFonts w:ascii="Arial" w:hAnsi="Arial" w:cs="Arial"/>
                <w:b/>
                <w:bCs/>
              </w:rPr>
            </w:pPr>
            <w:r w:rsidRPr="004A4FA9">
              <w:rPr>
                <w:rFonts w:ascii="Arial" w:hAnsi="Arial" w:cs="Arial"/>
                <w:b/>
                <w:bCs/>
              </w:rPr>
              <w:t>Great Plains Project Number</w:t>
            </w:r>
          </w:p>
        </w:tc>
        <w:tc>
          <w:tcPr>
            <w:tcW w:w="4522" w:type="dxa"/>
          </w:tcPr>
          <w:p w:rsidR="00D02195" w:rsidRPr="004A4FA9" w:rsidRDefault="00DE6013" w:rsidP="00DE6013">
            <w:pPr>
              <w:tabs>
                <w:tab w:val="left" w:pos="1627"/>
              </w:tabs>
              <w:rPr>
                <w:rFonts w:ascii="Arial" w:hAnsi="Arial" w:cs="Arial"/>
                <w:b/>
                <w:bCs/>
              </w:rPr>
            </w:pPr>
            <w:r w:rsidRPr="00DE6013">
              <w:rPr>
                <w:rFonts w:ascii="Arial" w:hAnsi="Arial" w:cs="Arial"/>
                <w:b/>
                <w:bCs/>
              </w:rPr>
              <w:t>C526711269</w:t>
            </w:r>
            <w:r>
              <w:rPr>
                <w:rFonts w:ascii="Arial" w:hAnsi="Arial" w:cs="Arial"/>
                <w:b/>
                <w:bCs/>
              </w:rPr>
              <w:tab/>
            </w:r>
          </w:p>
        </w:tc>
      </w:tr>
      <w:tr w:rsidR="00D02195" w:rsidRPr="004A4FA9" w:rsidTr="00D02195">
        <w:tc>
          <w:tcPr>
            <w:tcW w:w="3570" w:type="dxa"/>
          </w:tcPr>
          <w:p w:rsidR="00D02195" w:rsidRPr="004A4FA9" w:rsidRDefault="00D02195" w:rsidP="00D02195">
            <w:pPr>
              <w:rPr>
                <w:rFonts w:ascii="Arial" w:hAnsi="Arial" w:cs="Arial"/>
                <w:b/>
                <w:bCs/>
              </w:rPr>
            </w:pPr>
            <w:r w:rsidRPr="004A4FA9">
              <w:rPr>
                <w:rFonts w:ascii="Arial" w:hAnsi="Arial" w:cs="Arial"/>
                <w:b/>
                <w:bCs/>
              </w:rPr>
              <w:t>Project Director Name</w:t>
            </w:r>
          </w:p>
        </w:tc>
        <w:tc>
          <w:tcPr>
            <w:tcW w:w="4522" w:type="dxa"/>
          </w:tcPr>
          <w:p w:rsidR="00D02195" w:rsidRPr="004A4FA9" w:rsidRDefault="007F5EB5" w:rsidP="00D02195">
            <w:pPr>
              <w:rPr>
                <w:rFonts w:ascii="Arial" w:hAnsi="Arial" w:cs="Arial"/>
                <w:b/>
                <w:bCs/>
              </w:rPr>
            </w:pPr>
            <w:r>
              <w:rPr>
                <w:rFonts w:ascii="Arial" w:hAnsi="Arial" w:cs="Arial"/>
                <w:b/>
                <w:bCs/>
              </w:rPr>
              <w:t xml:space="preserve">Ben </w:t>
            </w:r>
            <w:proofErr w:type="spellStart"/>
            <w:r>
              <w:rPr>
                <w:rFonts w:ascii="Arial" w:hAnsi="Arial" w:cs="Arial"/>
                <w:b/>
                <w:bCs/>
              </w:rPr>
              <w:t>DiPaola</w:t>
            </w:r>
            <w:proofErr w:type="spellEnd"/>
          </w:p>
        </w:tc>
      </w:tr>
      <w:tr w:rsidR="00D02195" w:rsidRPr="004A4FA9" w:rsidTr="00D02195">
        <w:tc>
          <w:tcPr>
            <w:tcW w:w="3570" w:type="dxa"/>
          </w:tcPr>
          <w:p w:rsidR="00D02195" w:rsidRPr="004A4FA9" w:rsidRDefault="00D02195" w:rsidP="00D02195">
            <w:pPr>
              <w:rPr>
                <w:rFonts w:ascii="Arial" w:hAnsi="Arial" w:cs="Arial"/>
                <w:b/>
                <w:bCs/>
              </w:rPr>
            </w:pPr>
            <w:r w:rsidRPr="004A4FA9">
              <w:rPr>
                <w:rFonts w:ascii="Arial" w:hAnsi="Arial" w:cs="Arial"/>
                <w:b/>
                <w:bCs/>
              </w:rPr>
              <w:t>Team/Area Name</w:t>
            </w:r>
          </w:p>
        </w:tc>
        <w:tc>
          <w:tcPr>
            <w:tcW w:w="4522" w:type="dxa"/>
          </w:tcPr>
          <w:p w:rsidR="00D02195" w:rsidRPr="004A4FA9" w:rsidRDefault="00D02195" w:rsidP="00D02195">
            <w:pPr>
              <w:rPr>
                <w:rFonts w:ascii="Arial" w:hAnsi="Arial" w:cs="Arial"/>
                <w:b/>
                <w:bCs/>
              </w:rPr>
            </w:pPr>
            <w:r w:rsidRPr="004A4FA9">
              <w:rPr>
                <w:rFonts w:ascii="Arial" w:hAnsi="Arial" w:cs="Arial"/>
                <w:b/>
                <w:bCs/>
              </w:rPr>
              <w:t>S2</w:t>
            </w:r>
          </w:p>
        </w:tc>
      </w:tr>
    </w:tbl>
    <w:p w:rsidR="00D02195" w:rsidRPr="004A4FA9" w:rsidRDefault="00D02195" w:rsidP="00D02195">
      <w:pPr>
        <w:rPr>
          <w:rFonts w:ascii="Arial" w:hAnsi="Arial" w:cs="Arial"/>
          <w:b/>
          <w:bCs/>
        </w:rPr>
      </w:pP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gridCol w:w="4522"/>
      </w:tblGrid>
      <w:tr w:rsidR="00D02195" w:rsidRPr="004A4FA9" w:rsidTr="00D02195">
        <w:tc>
          <w:tcPr>
            <w:tcW w:w="3570" w:type="dxa"/>
          </w:tcPr>
          <w:p w:rsidR="00D02195" w:rsidRPr="004A4FA9" w:rsidRDefault="00D02195" w:rsidP="00D02195">
            <w:pPr>
              <w:rPr>
                <w:rFonts w:ascii="Arial" w:hAnsi="Arial" w:cs="Arial"/>
                <w:b/>
                <w:bCs/>
              </w:rPr>
            </w:pPr>
            <w:proofErr w:type="spellStart"/>
            <w:r w:rsidRPr="004A4FA9">
              <w:rPr>
                <w:rFonts w:ascii="Arial" w:hAnsi="Arial" w:cs="Arial"/>
                <w:b/>
                <w:bCs/>
              </w:rPr>
              <w:t>Samvar</w:t>
            </w:r>
            <w:proofErr w:type="spellEnd"/>
            <w:r w:rsidRPr="004A4FA9">
              <w:rPr>
                <w:rFonts w:ascii="Arial" w:hAnsi="Arial" w:cs="Arial"/>
                <w:b/>
                <w:bCs/>
              </w:rPr>
              <w:t xml:space="preserve"> </w:t>
            </w:r>
          </w:p>
          <w:p w:rsidR="00D02195" w:rsidRPr="004A4FA9" w:rsidRDefault="00D02195" w:rsidP="00D02195">
            <w:pPr>
              <w:rPr>
                <w:rFonts w:ascii="Arial" w:hAnsi="Arial" w:cs="Arial"/>
                <w:b/>
                <w:bCs/>
              </w:rPr>
            </w:pPr>
            <w:r w:rsidRPr="004A4FA9">
              <w:rPr>
                <w:rFonts w:ascii="Arial" w:hAnsi="Arial" w:cs="Arial"/>
              </w:rPr>
              <w:t xml:space="preserve">(Include name, type and response values.  “None” means none.  Blank means standard demos.  This must match </w:t>
            </w:r>
            <w:proofErr w:type="spellStart"/>
            <w:r w:rsidRPr="004A4FA9">
              <w:rPr>
                <w:rFonts w:ascii="Arial" w:hAnsi="Arial" w:cs="Arial"/>
              </w:rPr>
              <w:t>SurveyMan</w:t>
            </w:r>
            <w:proofErr w:type="spellEnd"/>
            <w:r w:rsidRPr="004A4FA9">
              <w:rPr>
                <w:rFonts w:ascii="Arial" w:hAnsi="Arial" w:cs="Arial"/>
              </w:rPr>
              <w:t>.)</w:t>
            </w:r>
          </w:p>
        </w:tc>
        <w:tc>
          <w:tcPr>
            <w:tcW w:w="4522" w:type="dxa"/>
          </w:tcPr>
          <w:p w:rsidR="007F5EB5" w:rsidRPr="004046C4" w:rsidRDefault="007F5EB5" w:rsidP="007F5EB5">
            <w:pPr>
              <w:pStyle w:val="basic"/>
              <w:rPr>
                <w:b/>
                <w:sz w:val="20"/>
                <w:szCs w:val="22"/>
              </w:rPr>
            </w:pPr>
            <w:r w:rsidRPr="004046C4">
              <w:rPr>
                <w:b/>
                <w:sz w:val="20"/>
                <w:szCs w:val="22"/>
              </w:rPr>
              <w:t>XREL1</w:t>
            </w:r>
            <w:r>
              <w:rPr>
                <w:b/>
                <w:sz w:val="20"/>
                <w:szCs w:val="22"/>
              </w:rPr>
              <w:t xml:space="preserve">; </w:t>
            </w:r>
            <w:r w:rsidRPr="004046C4">
              <w:rPr>
                <w:sz w:val="20"/>
                <w:szCs w:val="22"/>
              </w:rPr>
              <w:t>(1 Baptist—any denomination; 2 Protestant (e.g., Methodist, Lutheran, Presbyterian, Episcopal); 3 Catholic; 4 Mormon; 5 Jewish; 6 Muslim; 7 Hindu; 8 Buddhist; 9 Pentecostal; 10 Eastern Orthodox; 11 Other Christian; 12 Other non-Christian, please specify; 13 None; 14 Missing)</w:t>
            </w:r>
          </w:p>
          <w:p w:rsidR="007F5EB5" w:rsidRPr="004046C4" w:rsidRDefault="007F5EB5" w:rsidP="007F5EB5">
            <w:pPr>
              <w:pStyle w:val="basic"/>
              <w:rPr>
                <w:b/>
                <w:sz w:val="20"/>
                <w:szCs w:val="22"/>
              </w:rPr>
            </w:pPr>
            <w:r w:rsidRPr="004046C4">
              <w:rPr>
                <w:b/>
                <w:sz w:val="20"/>
                <w:szCs w:val="22"/>
              </w:rPr>
              <w:t>XREL2</w:t>
            </w:r>
            <w:r>
              <w:rPr>
                <w:b/>
                <w:sz w:val="20"/>
                <w:szCs w:val="22"/>
              </w:rPr>
              <w:t xml:space="preserve">; </w:t>
            </w:r>
            <w:r w:rsidRPr="004046C4">
              <w:rPr>
                <w:sz w:val="20"/>
                <w:szCs w:val="22"/>
              </w:rPr>
              <w:t>(1 More than once a week; 2 Once a week; 3 Once or twice a month; 4 A few times a year; 5 Once a year or less; 6 Never; 9 Missing)</w:t>
            </w:r>
          </w:p>
          <w:p w:rsidR="007F5EB5" w:rsidRPr="004046C4" w:rsidRDefault="007F5EB5" w:rsidP="007F5EB5">
            <w:pPr>
              <w:pStyle w:val="basic"/>
              <w:rPr>
                <w:b/>
                <w:sz w:val="20"/>
                <w:szCs w:val="22"/>
              </w:rPr>
            </w:pPr>
            <w:r w:rsidRPr="004046C4">
              <w:rPr>
                <w:b/>
                <w:sz w:val="20"/>
                <w:szCs w:val="22"/>
              </w:rPr>
              <w:t>XIDEO</w:t>
            </w:r>
            <w:r>
              <w:rPr>
                <w:b/>
                <w:sz w:val="20"/>
                <w:szCs w:val="22"/>
              </w:rPr>
              <w:t xml:space="preserve">; </w:t>
            </w:r>
            <w:r w:rsidRPr="004046C4">
              <w:rPr>
                <w:sz w:val="20"/>
                <w:szCs w:val="22"/>
              </w:rPr>
              <w:t>(1= Extremely liberal; 2= Liberal; 3= Slightly liberal; 4= Moderate, middle of the road; 5= Slightly conservative; 6= Conservative; 7= Extremely conservative; 9= Missing)</w:t>
            </w:r>
          </w:p>
          <w:p w:rsidR="00D02195" w:rsidRPr="00A05615" w:rsidRDefault="007F5EB5" w:rsidP="00A05615">
            <w:pPr>
              <w:pStyle w:val="basic"/>
            </w:pPr>
            <w:r w:rsidRPr="004046C4">
              <w:rPr>
                <w:b/>
              </w:rPr>
              <w:t>XPARTY7</w:t>
            </w:r>
            <w:r>
              <w:t xml:space="preserve">; </w:t>
            </w:r>
            <w:r w:rsidRPr="004046C4">
              <w:t>(1 =Strong Republican; 2 =Not Strong Republican; 3 =Leans Republican; 4 = Undecided/Independent/Other; 5 = Leans Democrat; 6 = Not Strong Democrat; 7 = Strong Democrat; 9 = Missing)</w:t>
            </w:r>
          </w:p>
        </w:tc>
      </w:tr>
      <w:tr w:rsidR="00D02195" w:rsidRPr="004A4FA9" w:rsidTr="00D02195">
        <w:tc>
          <w:tcPr>
            <w:tcW w:w="3570" w:type="dxa"/>
          </w:tcPr>
          <w:p w:rsidR="00D02195" w:rsidRPr="004A4FA9" w:rsidRDefault="00D02195" w:rsidP="00D02195">
            <w:pPr>
              <w:rPr>
                <w:rFonts w:ascii="Arial" w:hAnsi="Arial" w:cs="Arial"/>
                <w:b/>
                <w:bCs/>
              </w:rPr>
            </w:pPr>
            <w:r w:rsidRPr="004A4FA9">
              <w:rPr>
                <w:rFonts w:ascii="Arial" w:hAnsi="Arial" w:cs="Arial"/>
                <w:b/>
                <w:bCs/>
              </w:rPr>
              <w:t>Specified Pre-coding Required</w:t>
            </w:r>
          </w:p>
        </w:tc>
        <w:tc>
          <w:tcPr>
            <w:tcW w:w="4522" w:type="dxa"/>
          </w:tcPr>
          <w:p w:rsidR="00D02195" w:rsidRPr="004A4FA9" w:rsidRDefault="00D02195" w:rsidP="00D02195">
            <w:pPr>
              <w:rPr>
                <w:rFonts w:ascii="Arial" w:hAnsi="Arial" w:cs="Arial"/>
                <w:b/>
                <w:bCs/>
              </w:rPr>
            </w:pPr>
          </w:p>
        </w:tc>
      </w:tr>
      <w:tr w:rsidR="00D02195" w:rsidRPr="004A4FA9" w:rsidTr="00D02195">
        <w:tc>
          <w:tcPr>
            <w:tcW w:w="3570" w:type="dxa"/>
          </w:tcPr>
          <w:p w:rsidR="00D02195" w:rsidRPr="004A4FA9" w:rsidRDefault="00D02195" w:rsidP="00D02195">
            <w:pPr>
              <w:rPr>
                <w:rFonts w:ascii="Arial" w:hAnsi="Arial" w:cs="Arial"/>
                <w:b/>
                <w:bCs/>
              </w:rPr>
            </w:pPr>
            <w:r w:rsidRPr="004A4FA9">
              <w:rPr>
                <w:rFonts w:ascii="Arial" w:hAnsi="Arial" w:cs="Arial"/>
                <w:b/>
                <w:bCs/>
              </w:rPr>
              <w:t xml:space="preserve">Timing Template Required </w:t>
            </w:r>
            <w:r w:rsidRPr="004A4FA9">
              <w:rPr>
                <w:rFonts w:ascii="Arial" w:hAnsi="Arial" w:cs="Arial"/>
              </w:rPr>
              <w:t>(y/n)</w:t>
            </w:r>
          </w:p>
        </w:tc>
        <w:tc>
          <w:tcPr>
            <w:tcW w:w="4522" w:type="dxa"/>
          </w:tcPr>
          <w:p w:rsidR="00D02195" w:rsidRPr="004A4FA9" w:rsidRDefault="00D02195" w:rsidP="00D02195">
            <w:pPr>
              <w:rPr>
                <w:rFonts w:ascii="Arial" w:hAnsi="Arial" w:cs="Arial"/>
                <w:b/>
                <w:bCs/>
              </w:rPr>
            </w:pPr>
            <w:r w:rsidRPr="004A4FA9">
              <w:rPr>
                <w:rFonts w:ascii="Arial" w:hAnsi="Arial" w:cs="Arial"/>
                <w:b/>
                <w:bCs/>
              </w:rPr>
              <w:t>Enabled by default</w:t>
            </w:r>
          </w:p>
        </w:tc>
      </w:tr>
      <w:tr w:rsidR="00D02195" w:rsidRPr="004A4FA9" w:rsidTr="00D02195">
        <w:tc>
          <w:tcPr>
            <w:tcW w:w="3570" w:type="dxa"/>
          </w:tcPr>
          <w:p w:rsidR="00D02195" w:rsidRPr="004A4FA9" w:rsidRDefault="00D02195" w:rsidP="00D02195">
            <w:pPr>
              <w:rPr>
                <w:rFonts w:ascii="Arial" w:hAnsi="Arial" w:cs="Arial"/>
                <w:b/>
                <w:bCs/>
              </w:rPr>
            </w:pPr>
            <w:r w:rsidRPr="004A4FA9">
              <w:rPr>
                <w:rFonts w:ascii="Arial" w:hAnsi="Arial" w:cs="Arial"/>
                <w:b/>
                <w:bCs/>
              </w:rPr>
              <w:t>Multi-Media</w:t>
            </w:r>
          </w:p>
        </w:tc>
        <w:tc>
          <w:tcPr>
            <w:tcW w:w="4522" w:type="dxa"/>
          </w:tcPr>
          <w:p w:rsidR="00D02195" w:rsidRPr="004A4FA9" w:rsidRDefault="00D02195" w:rsidP="00D02195">
            <w:pPr>
              <w:rPr>
                <w:rFonts w:ascii="Arial" w:hAnsi="Arial" w:cs="Arial"/>
                <w:b/>
                <w:bCs/>
              </w:rPr>
            </w:pPr>
            <w:r w:rsidRPr="004A4FA9">
              <w:rPr>
                <w:rFonts w:ascii="Arial" w:hAnsi="Arial" w:cs="Arial"/>
                <w:b/>
                <w:bCs/>
              </w:rPr>
              <w:t>Yes</w:t>
            </w:r>
          </w:p>
        </w:tc>
      </w:tr>
    </w:tbl>
    <w:p w:rsidR="00D02195" w:rsidRPr="004A4FA9" w:rsidRDefault="00D02195" w:rsidP="00D02195">
      <w:pPr>
        <w:rPr>
          <w:rFonts w:ascii="Arial" w:hAnsi="Arial" w:cs="Arial"/>
        </w:rPr>
      </w:pPr>
    </w:p>
    <w:p w:rsidR="00D02195" w:rsidRPr="004A4FA9" w:rsidRDefault="00D02195" w:rsidP="00D02195">
      <w:pPr>
        <w:ind w:left="1442" w:hanging="1442"/>
        <w:rPr>
          <w:rFonts w:ascii="Arial" w:hAnsi="Arial" w:cs="Arial"/>
          <w:b/>
          <w:bCs/>
        </w:rPr>
      </w:pPr>
      <w:r w:rsidRPr="004A4FA9">
        <w:rPr>
          <w:rFonts w:ascii="Arial" w:hAnsi="Arial" w:cs="Arial"/>
          <w:b/>
          <w:bCs/>
          <w:color w:val="FF0000"/>
        </w:rPr>
        <w:t>Important</w:t>
      </w:r>
      <w:r w:rsidRPr="004A4FA9">
        <w:rPr>
          <w:rFonts w:ascii="Arial" w:hAnsi="Arial" w:cs="Arial"/>
          <w:b/>
          <w:bCs/>
        </w:rPr>
        <w:t>:</w:t>
      </w:r>
      <w:r w:rsidRPr="004A4FA9">
        <w:rPr>
          <w:rFonts w:ascii="Arial" w:hAnsi="Arial" w:cs="Arial"/>
          <w:b/>
          <w:bCs/>
        </w:rPr>
        <w:tab/>
        <w:t xml:space="preserve">Do not change Question numbers after Version 1; to add a new question, use alpha characters (e.g., 3a, 3b, </w:t>
      </w:r>
      <w:proofErr w:type="gramStart"/>
      <w:r w:rsidRPr="004A4FA9">
        <w:rPr>
          <w:rFonts w:ascii="Arial" w:hAnsi="Arial" w:cs="Arial"/>
          <w:b/>
          <w:bCs/>
        </w:rPr>
        <w:t>3c</w:t>
      </w:r>
      <w:proofErr w:type="gramEnd"/>
      <w:r w:rsidRPr="004A4FA9">
        <w:rPr>
          <w:rFonts w:ascii="Arial" w:hAnsi="Arial" w:cs="Arial"/>
          <w:b/>
          <w:bCs/>
        </w:rPr>
        <w:t>.)  Changing question numbers will cause delays and potentially errors in the program.</w:t>
      </w:r>
    </w:p>
    <w:p w:rsidR="00D02195" w:rsidRPr="004A4FA9" w:rsidRDefault="00D02195" w:rsidP="00D02195">
      <w:pPr>
        <w:rPr>
          <w:rFonts w:ascii="Arial" w:hAnsi="Arial" w:cs="Arial"/>
        </w:rPr>
      </w:pPr>
    </w:p>
    <w:p w:rsidR="00D02195" w:rsidRPr="004A4FA9" w:rsidRDefault="00D02195" w:rsidP="00D02195">
      <w:pPr>
        <w:rPr>
          <w:rFonts w:ascii="Arial" w:hAnsi="Arial" w:cs="Arial"/>
        </w:rPr>
      </w:pPr>
    </w:p>
    <w:p w:rsidR="00D02195" w:rsidRPr="004A4FA9" w:rsidRDefault="00D02195" w:rsidP="00D02195">
      <w:pPr>
        <w:rPr>
          <w:rFonts w:ascii="Arial" w:hAnsi="Arial" w:cs="Arial"/>
        </w:rPr>
      </w:pPr>
    </w:p>
    <w:p w:rsidR="00D02195" w:rsidRPr="004A4FA9" w:rsidRDefault="00D02195" w:rsidP="00D02195">
      <w:pPr>
        <w:rPr>
          <w:rFonts w:ascii="Arial" w:hAnsi="Arial" w:cs="Arial"/>
        </w:rPr>
      </w:pPr>
    </w:p>
    <w:p w:rsidR="00D02195" w:rsidRPr="004A4FA9" w:rsidRDefault="00D02195" w:rsidP="00D02195">
      <w:pPr>
        <w:rPr>
          <w:rFonts w:ascii="Arial" w:hAnsi="Arial" w:cs="Arial"/>
        </w:rPr>
      </w:pPr>
    </w:p>
    <w:p w:rsidR="00D02195" w:rsidRPr="004A4FA9" w:rsidRDefault="00D02195" w:rsidP="00D02195">
      <w:pPr>
        <w:rPr>
          <w:rFonts w:ascii="Arial" w:hAnsi="Arial" w:cs="Arial"/>
        </w:rPr>
      </w:pPr>
    </w:p>
    <w:p w:rsidR="00D02195" w:rsidRPr="004A4FA9" w:rsidRDefault="00D02195" w:rsidP="00D02195">
      <w:pPr>
        <w:rPr>
          <w:rFonts w:ascii="Arial" w:hAnsi="Arial" w:cs="Arial"/>
        </w:rPr>
      </w:pPr>
    </w:p>
    <w:p w:rsidR="007F5EB5" w:rsidRPr="004A4FA9" w:rsidRDefault="007F5EB5" w:rsidP="007F5EB5">
      <w:pPr>
        <w:pBdr>
          <w:top w:val="single" w:sz="4" w:space="4" w:color="FFFFFF"/>
          <w:bottom w:val="single" w:sz="4" w:space="4" w:color="FFFFFF"/>
        </w:pBdr>
        <w:shd w:val="clear" w:color="auto" w:fill="6689CC"/>
        <w:spacing w:before="60" w:after="60"/>
        <w:jc w:val="center"/>
        <w:rPr>
          <w:rFonts w:ascii="Arial" w:hAnsi="Arial" w:cs="Arial"/>
          <w:b/>
          <w:bCs/>
          <w:color w:val="FFFFFF"/>
        </w:rPr>
      </w:pPr>
      <w:r>
        <w:rPr>
          <w:rFonts w:ascii="Arial" w:hAnsi="Arial" w:cs="Arial"/>
          <w:b/>
          <w:bCs/>
          <w:color w:val="FFFFFF"/>
        </w:rPr>
        <w:lastRenderedPageBreak/>
        <w:t xml:space="preserve">TESS3 131 </w:t>
      </w:r>
      <w:proofErr w:type="spellStart"/>
      <w:r>
        <w:rPr>
          <w:rFonts w:ascii="Arial" w:hAnsi="Arial" w:cs="Arial"/>
          <w:b/>
          <w:bCs/>
          <w:color w:val="FFFFFF"/>
        </w:rPr>
        <w:t>Leeper</w:t>
      </w:r>
      <w:proofErr w:type="spellEnd"/>
    </w:p>
    <w:p w:rsidR="006056AF" w:rsidRPr="004A4FA9" w:rsidRDefault="007F5EB5" w:rsidP="006056AF">
      <w:pPr>
        <w:pBdr>
          <w:top w:val="single" w:sz="4" w:space="4" w:color="FFFFFF"/>
          <w:bottom w:val="single" w:sz="4" w:space="4" w:color="FFFFFF"/>
        </w:pBdr>
        <w:shd w:val="clear" w:color="auto" w:fill="6689CC"/>
        <w:spacing w:before="60" w:after="60"/>
        <w:jc w:val="center"/>
        <w:rPr>
          <w:rFonts w:ascii="Arial" w:hAnsi="Arial" w:cs="Arial"/>
          <w:b/>
          <w:bCs/>
          <w:color w:val="FFFFFF"/>
        </w:rPr>
      </w:pPr>
      <w:r>
        <w:rPr>
          <w:rFonts w:ascii="Arial" w:hAnsi="Arial" w:cs="Arial"/>
          <w:b/>
          <w:bCs/>
          <w:color w:val="FFFFFF"/>
        </w:rPr>
        <w:t>January 2013</w:t>
      </w:r>
    </w:p>
    <w:tbl>
      <w:tblPr>
        <w:tblpPr w:leftFromText="180" w:rightFromText="180" w:horzAnchor="margin" w:tblpY="960"/>
        <w:tblW w:w="10296" w:type="dxa"/>
        <w:tblLook w:val="04A0" w:firstRow="1" w:lastRow="0" w:firstColumn="1" w:lastColumn="0" w:noHBand="0" w:noVBand="1"/>
      </w:tblPr>
      <w:tblGrid>
        <w:gridCol w:w="2008"/>
        <w:gridCol w:w="2054"/>
        <w:gridCol w:w="2791"/>
        <w:gridCol w:w="3443"/>
      </w:tblGrid>
      <w:tr w:rsidR="001D79F5" w:rsidTr="00976568">
        <w:trPr>
          <w:trHeight w:val="315"/>
        </w:trPr>
        <w:tc>
          <w:tcPr>
            <w:tcW w:w="10296" w:type="dxa"/>
            <w:gridSpan w:val="4"/>
            <w:tcBorders>
              <w:bottom w:val="single" w:sz="4" w:space="0" w:color="auto"/>
            </w:tcBorders>
          </w:tcPr>
          <w:p w:rsidR="001D79F5" w:rsidRDefault="001D79F5" w:rsidP="006056AF">
            <w:pPr>
              <w:rPr>
                <w:rFonts w:ascii="Arial" w:hAnsi="Arial" w:cs="Arial"/>
                <w:b/>
                <w:bCs/>
                <w:color w:val="000000"/>
              </w:rPr>
            </w:pPr>
            <w:r>
              <w:rPr>
                <w:rFonts w:ascii="Arial" w:hAnsi="Arial" w:cs="Arial"/>
                <w:b/>
                <w:bCs/>
                <w:color w:val="000000"/>
              </w:rPr>
              <w:t>PROGRAM NOTE:</w:t>
            </w:r>
          </w:p>
          <w:p w:rsidR="001D79F5" w:rsidRDefault="001D79F5" w:rsidP="006056AF">
            <w:pPr>
              <w:rPr>
                <w:rFonts w:ascii="Arial" w:hAnsi="Arial" w:cs="Arial"/>
                <w:b/>
                <w:bCs/>
                <w:color w:val="000000"/>
              </w:rPr>
            </w:pPr>
            <w:r>
              <w:rPr>
                <w:rFonts w:ascii="Arial" w:hAnsi="Arial" w:cs="Arial"/>
                <w:b/>
                <w:bCs/>
                <w:color w:val="000000"/>
              </w:rPr>
              <w:t>TA</w:t>
            </w:r>
            <w:r w:rsidR="00BD6EFD">
              <w:rPr>
                <w:rFonts w:ascii="Arial" w:hAnsi="Arial" w:cs="Arial"/>
                <w:b/>
                <w:bCs/>
                <w:color w:val="000000"/>
              </w:rPr>
              <w:t xml:space="preserve">BLE A: PLEASE USE THIS TABLE TO DETERMINE TEXT </w:t>
            </w:r>
            <w:r>
              <w:rPr>
                <w:rFonts w:ascii="Arial" w:hAnsi="Arial" w:cs="Arial"/>
                <w:b/>
                <w:bCs/>
                <w:color w:val="000000"/>
              </w:rPr>
              <w:t xml:space="preserve">INSERT </w:t>
            </w:r>
            <w:r w:rsidR="00BD6EFD">
              <w:rPr>
                <w:rFonts w:ascii="Arial" w:hAnsi="Arial" w:cs="Arial"/>
                <w:b/>
                <w:bCs/>
                <w:color w:val="000000"/>
              </w:rPr>
              <w:t xml:space="preserve">FOR </w:t>
            </w:r>
            <w:r>
              <w:rPr>
                <w:rFonts w:ascii="Arial" w:hAnsi="Arial" w:cs="Arial"/>
                <w:b/>
                <w:bCs/>
                <w:color w:val="000000"/>
              </w:rPr>
              <w:t>STATE AND CITY NAME AS INDICATED IN THE SURVEY BELOW</w:t>
            </w:r>
            <w:r w:rsidR="00BD6EFD">
              <w:rPr>
                <w:rFonts w:ascii="Arial" w:hAnsi="Arial" w:cs="Arial"/>
                <w:b/>
                <w:bCs/>
                <w:color w:val="000000"/>
              </w:rPr>
              <w:t xml:space="preserve"> (NO LOOKUP TABLE NEEDED)</w:t>
            </w:r>
            <w:r>
              <w:rPr>
                <w:rFonts w:ascii="Arial" w:hAnsi="Arial" w:cs="Arial"/>
                <w:b/>
                <w:bCs/>
                <w:color w:val="000000"/>
              </w:rPr>
              <w:t xml:space="preserve"> </w:t>
            </w:r>
          </w:p>
        </w:tc>
      </w:tr>
      <w:tr w:rsidR="001D79F5" w:rsidTr="001D79F5">
        <w:trPr>
          <w:trHeight w:val="315"/>
        </w:trPr>
        <w:tc>
          <w:tcPr>
            <w:tcW w:w="20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79F5" w:rsidRDefault="001D79F5" w:rsidP="006056AF">
            <w:pPr>
              <w:jc w:val="center"/>
              <w:rPr>
                <w:rFonts w:ascii="Arial" w:hAnsi="Arial" w:cs="Arial"/>
                <w:b/>
                <w:bCs/>
              </w:rPr>
            </w:pPr>
            <w:r>
              <w:rPr>
                <w:rFonts w:ascii="Arial" w:hAnsi="Arial" w:cs="Arial"/>
                <w:b/>
                <w:bCs/>
              </w:rPr>
              <w:t>PPSTATEN VALUE</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b/>
                <w:bCs/>
              </w:rPr>
            </w:pPr>
            <w:r>
              <w:rPr>
                <w:rFonts w:ascii="Arial" w:hAnsi="Arial" w:cs="Arial"/>
                <w:b/>
                <w:bCs/>
              </w:rPr>
              <w:t>QSTATE VALUE</w:t>
            </w:r>
          </w:p>
        </w:tc>
        <w:tc>
          <w:tcPr>
            <w:tcW w:w="2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b/>
                <w:bCs/>
              </w:rPr>
            </w:pPr>
            <w:r>
              <w:rPr>
                <w:rFonts w:ascii="Arial" w:hAnsi="Arial" w:cs="Arial"/>
                <w:b/>
                <w:bCs/>
              </w:rPr>
              <w:t>STATE NAME</w:t>
            </w:r>
          </w:p>
        </w:tc>
        <w:tc>
          <w:tcPr>
            <w:tcW w:w="3443" w:type="dxa"/>
            <w:tcBorders>
              <w:top w:val="single" w:sz="4" w:space="0" w:color="auto"/>
              <w:left w:val="nil"/>
              <w:bottom w:val="single" w:sz="4" w:space="0" w:color="auto"/>
              <w:right w:val="single" w:sz="4" w:space="0" w:color="auto"/>
            </w:tcBorders>
            <w:shd w:val="clear" w:color="auto" w:fill="auto"/>
            <w:noWrap/>
            <w:vAlign w:val="center"/>
            <w:hideMark/>
          </w:tcPr>
          <w:p w:rsidR="001D79F5" w:rsidRDefault="001D79F5" w:rsidP="006056AF">
            <w:pPr>
              <w:jc w:val="center"/>
              <w:rPr>
                <w:rFonts w:ascii="Arial" w:hAnsi="Arial" w:cs="Arial"/>
                <w:b/>
                <w:bCs/>
                <w:color w:val="000000"/>
              </w:rPr>
            </w:pPr>
            <w:r>
              <w:rPr>
                <w:rFonts w:ascii="Arial" w:hAnsi="Arial" w:cs="Arial"/>
                <w:b/>
                <w:bCs/>
                <w:color w:val="000000"/>
              </w:rPr>
              <w:t>CITY NAME</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63</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63</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Alabama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000000"/>
              </w:rPr>
            </w:pPr>
            <w:r>
              <w:rPr>
                <w:rFonts w:ascii="Arial" w:hAnsi="Arial" w:cs="Arial"/>
                <w:color w:val="000000"/>
              </w:rPr>
              <w:t>Montgomery</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94</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94</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Alaska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000000"/>
              </w:rPr>
            </w:pPr>
            <w:r>
              <w:rPr>
                <w:rFonts w:ascii="Arial" w:hAnsi="Arial" w:cs="Arial"/>
                <w:color w:val="000000"/>
              </w:rPr>
              <w:t>Juneau</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86</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86</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Arizona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000000"/>
              </w:rPr>
            </w:pPr>
            <w:r>
              <w:rPr>
                <w:rFonts w:ascii="Arial" w:hAnsi="Arial" w:cs="Arial"/>
                <w:color w:val="000000"/>
              </w:rPr>
              <w:t>Phoenix</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71</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71</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Arkansas</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000000"/>
              </w:rPr>
            </w:pPr>
            <w:r>
              <w:rPr>
                <w:rFonts w:ascii="Arial" w:hAnsi="Arial" w:cs="Arial"/>
                <w:color w:val="000000"/>
              </w:rPr>
              <w:t>Little Rock</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93</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93</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California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000000"/>
              </w:rPr>
            </w:pPr>
            <w:r>
              <w:rPr>
                <w:rFonts w:ascii="Arial" w:hAnsi="Arial" w:cs="Arial"/>
                <w:color w:val="000000"/>
              </w:rPr>
              <w:t>Sacramento</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84</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84</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Colorado</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000000"/>
              </w:rPr>
            </w:pPr>
            <w:r>
              <w:rPr>
                <w:rFonts w:ascii="Arial" w:hAnsi="Arial" w:cs="Arial"/>
                <w:color w:val="000000"/>
              </w:rPr>
              <w:t>Denver</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16</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16</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Connecticut</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000000"/>
              </w:rPr>
            </w:pPr>
            <w:r>
              <w:rPr>
                <w:rFonts w:ascii="Arial" w:hAnsi="Arial" w:cs="Arial"/>
                <w:color w:val="000000"/>
              </w:rPr>
              <w:t>Hartford</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53</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53</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66294A" w:rsidP="001D79F5">
            <w:pPr>
              <w:rPr>
                <w:rFonts w:ascii="Arial" w:hAnsi="Arial" w:cs="Arial"/>
              </w:rPr>
            </w:pPr>
            <w:r>
              <w:rPr>
                <w:rFonts w:ascii="Arial" w:hAnsi="Arial" w:cs="Arial"/>
              </w:rPr>
              <w:t>District of Columbia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66294A" w:rsidP="001D79F5">
            <w:pPr>
              <w:rPr>
                <w:rFonts w:ascii="Arial" w:hAnsi="Arial" w:cs="Arial"/>
                <w:color w:val="000000"/>
              </w:rPr>
            </w:pPr>
            <w:r>
              <w:rPr>
                <w:rFonts w:ascii="Arial" w:hAnsi="Arial" w:cs="Arial"/>
                <w:color w:val="000000"/>
              </w:rPr>
              <w:t>Washington</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51</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51</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Delaware</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000000"/>
              </w:rPr>
            </w:pPr>
            <w:r>
              <w:rPr>
                <w:rFonts w:ascii="Arial" w:hAnsi="Arial" w:cs="Arial"/>
                <w:color w:val="000000"/>
              </w:rPr>
              <w:t>Dover</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59</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59</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Florida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Tallahassee</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58</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58</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 xml:space="preserve">Georgia </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000000"/>
              </w:rPr>
            </w:pPr>
            <w:r>
              <w:rPr>
                <w:rFonts w:ascii="Arial" w:hAnsi="Arial" w:cs="Arial"/>
                <w:color w:val="000000"/>
              </w:rPr>
              <w:t>Atlanta</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95</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95</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Hawaii</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Honolulu</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82</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82</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Idaho</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Boise</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33</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33</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Illinois</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Springfield</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32</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32</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 xml:space="preserve">Indiana </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Indianapolis</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42</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42</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Iowa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Des Moines</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47</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47</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Kansas</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Topeka</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61</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61</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Kentucky</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Frankfort</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72</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72</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Louisiana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Baton Rouge</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11</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11</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Maine</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Augusta</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52</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52</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Maryland</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Annapolis</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14</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14</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 xml:space="preserve">Massachusetts </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000000"/>
              </w:rPr>
            </w:pPr>
            <w:r>
              <w:rPr>
                <w:rFonts w:ascii="Arial" w:hAnsi="Arial" w:cs="Arial"/>
                <w:color w:val="000000"/>
              </w:rPr>
              <w:t xml:space="preserve">Boston </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34</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34</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 xml:space="preserve">Michigan </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Lansing</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41</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41</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Minnesota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Saint Paul</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64</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64</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Mississippi</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Jackson</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43</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43</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Missouri</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Jefferson City</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81</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81</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Montana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Helena</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46</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46</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Nebraska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Lincoln</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88</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88</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Nevada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Carson City</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12</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12</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New Hampshire</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Concord</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22</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22</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New Jersey</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Trenton</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85</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85</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New Mexico</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Santa Fe</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21</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21</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New York</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Albany</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56</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56</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North Carolina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Raleigh</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44</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44</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North Dakota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Bismarck</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lastRenderedPageBreak/>
              <w:t>31</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31</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Ohio</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Columbus</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73</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73</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Oklahoma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Oklahoma City</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92</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92</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Oregon</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Salem</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23</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23</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Pennsylvania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Harrisburg</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15</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15</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 xml:space="preserve">Rhode Island </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Providence</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57</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57</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South Carolina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Columbia</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45</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45</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South Dakota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Pierre</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62</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62</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Tennessee</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Nashville</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74</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74</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 xml:space="preserve">Texas </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Austin</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87</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87</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Utah</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Salt Lake City</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13</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13</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Vermont</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Montpelier</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54</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54</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Virginia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Richmond</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91</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91</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 xml:space="preserve">Washington </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Olympia</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55</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55</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West Virginia</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Charleston</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35</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35</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Wisconsin</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Madison</w:t>
            </w:r>
          </w:p>
        </w:tc>
      </w:tr>
      <w:tr w:rsidR="001D79F5" w:rsidTr="001D79F5">
        <w:trPr>
          <w:trHeight w:val="315"/>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rsidR="001D79F5" w:rsidRDefault="001D79F5" w:rsidP="001D79F5">
            <w:pPr>
              <w:jc w:val="center"/>
              <w:rPr>
                <w:rFonts w:ascii="Arial" w:hAnsi="Arial" w:cs="Arial"/>
              </w:rPr>
            </w:pPr>
            <w:r>
              <w:rPr>
                <w:rFonts w:ascii="Arial" w:hAnsi="Arial" w:cs="Arial"/>
              </w:rPr>
              <w:t>83</w:t>
            </w:r>
          </w:p>
        </w:tc>
        <w:tc>
          <w:tcPr>
            <w:tcW w:w="2054" w:type="dxa"/>
            <w:tcBorders>
              <w:top w:val="single" w:sz="4" w:space="0" w:color="auto"/>
              <w:left w:val="nil"/>
              <w:bottom w:val="single" w:sz="4" w:space="0" w:color="auto"/>
              <w:right w:val="single" w:sz="4" w:space="0" w:color="auto"/>
            </w:tcBorders>
            <w:vAlign w:val="center"/>
          </w:tcPr>
          <w:p w:rsidR="001D79F5" w:rsidRDefault="001D79F5" w:rsidP="001D79F5">
            <w:pPr>
              <w:jc w:val="center"/>
              <w:rPr>
                <w:rFonts w:ascii="Arial" w:hAnsi="Arial" w:cs="Arial"/>
              </w:rPr>
            </w:pPr>
            <w:r>
              <w:rPr>
                <w:rFonts w:ascii="Arial" w:hAnsi="Arial" w:cs="Arial"/>
              </w:rPr>
              <w:t>83</w:t>
            </w:r>
          </w:p>
        </w:tc>
        <w:tc>
          <w:tcPr>
            <w:tcW w:w="2791" w:type="dxa"/>
            <w:tcBorders>
              <w:top w:val="nil"/>
              <w:left w:val="single" w:sz="4" w:space="0" w:color="auto"/>
              <w:bottom w:val="single" w:sz="4" w:space="0" w:color="auto"/>
              <w:right w:val="single" w:sz="4" w:space="0" w:color="auto"/>
            </w:tcBorders>
            <w:shd w:val="clear" w:color="auto" w:fill="auto"/>
            <w:noWrap/>
            <w:hideMark/>
          </w:tcPr>
          <w:p w:rsidR="001D79F5" w:rsidRDefault="001D79F5" w:rsidP="001D79F5">
            <w:pPr>
              <w:rPr>
                <w:rFonts w:ascii="Arial" w:hAnsi="Arial" w:cs="Arial"/>
              </w:rPr>
            </w:pPr>
            <w:r>
              <w:rPr>
                <w:rFonts w:ascii="Arial" w:hAnsi="Arial" w:cs="Arial"/>
              </w:rPr>
              <w:t>Wyoming</w:t>
            </w:r>
          </w:p>
        </w:tc>
        <w:tc>
          <w:tcPr>
            <w:tcW w:w="3443" w:type="dxa"/>
            <w:tcBorders>
              <w:top w:val="nil"/>
              <w:left w:val="nil"/>
              <w:bottom w:val="single" w:sz="4" w:space="0" w:color="auto"/>
              <w:right w:val="single" w:sz="4" w:space="0" w:color="auto"/>
            </w:tcBorders>
            <w:shd w:val="clear" w:color="auto" w:fill="auto"/>
            <w:noWrap/>
            <w:vAlign w:val="bottom"/>
            <w:hideMark/>
          </w:tcPr>
          <w:p w:rsidR="001D79F5" w:rsidRDefault="001D79F5" w:rsidP="001D79F5">
            <w:pPr>
              <w:rPr>
                <w:rFonts w:ascii="Arial" w:hAnsi="Arial" w:cs="Arial"/>
                <w:color w:val="222222"/>
              </w:rPr>
            </w:pPr>
            <w:r>
              <w:rPr>
                <w:rFonts w:ascii="Arial" w:hAnsi="Arial" w:cs="Arial"/>
                <w:color w:val="222222"/>
              </w:rPr>
              <w:t>Cheyenne</w:t>
            </w:r>
          </w:p>
        </w:tc>
      </w:tr>
    </w:tbl>
    <w:p w:rsidR="006056AF" w:rsidRDefault="006056AF" w:rsidP="007F5EB5">
      <w:pPr>
        <w:pStyle w:val="basicinstruction0"/>
      </w:pPr>
    </w:p>
    <w:p w:rsidR="007F5EB5" w:rsidRDefault="007F5EB5" w:rsidP="007F5EB5">
      <w:pPr>
        <w:pStyle w:val="basicinstruction0"/>
      </w:pPr>
      <w:r>
        <w:t>[PROMPT; TERMINATE IF REFUSED]</w:t>
      </w:r>
    </w:p>
    <w:p w:rsidR="007F5EB5" w:rsidRDefault="007F5EB5" w:rsidP="007F5EB5">
      <w:pPr>
        <w:pStyle w:val="basicinstruction0"/>
      </w:pPr>
      <w:r>
        <w:t>[SP]</w:t>
      </w:r>
    </w:p>
    <w:p w:rsidR="007F5EB5" w:rsidRDefault="007F5EB5" w:rsidP="007F5EB5">
      <w:pPr>
        <w:pStyle w:val="basic"/>
      </w:pPr>
      <w:r>
        <w:t>You are being asked to participate in a research study that is focused on how people learn from media. You must be 18 years old or older to participate.</w:t>
      </w:r>
    </w:p>
    <w:p w:rsidR="007F5EB5" w:rsidRDefault="007F5EB5" w:rsidP="007F5EB5">
      <w:pPr>
        <w:pStyle w:val="basic"/>
      </w:pPr>
    </w:p>
    <w:p w:rsidR="007F5EB5" w:rsidRDefault="007F5EB5" w:rsidP="007F5EB5">
      <w:pPr>
        <w:pStyle w:val="basic"/>
      </w:pPr>
      <w:r>
        <w:t>As a participant in this study, you will be asked to read a series of short paragraphs of text and answer a few questions.</w:t>
      </w:r>
    </w:p>
    <w:p w:rsidR="007F5EB5" w:rsidRDefault="007F5EB5" w:rsidP="007F5EB5">
      <w:pPr>
        <w:pStyle w:val="basic"/>
      </w:pPr>
    </w:p>
    <w:p w:rsidR="007F5EB5" w:rsidRDefault="007F5EB5" w:rsidP="007F5EB5">
      <w:pPr>
        <w:pStyle w:val="basic"/>
      </w:pPr>
      <w:r>
        <w:t>Your participation in this study is voluntary and you are free to withdraw at any time. You are free to choose not to answer particular questions if you do not want to. On any of these questions, you can choose not to answer a question. If you withdraw, then no more information will be collected from you. You may stay in the study even if you skip some of the questions. If you choose to withdraw from the study, you do not need to submit any of your answers. The answers you provide to this study are completely confidential. The results of your responses will be stored on a computer, but will not contain any information that will allow for the identification of a participant.</w:t>
      </w:r>
    </w:p>
    <w:p w:rsidR="007F5EB5" w:rsidRDefault="007F5EB5" w:rsidP="007F5EB5">
      <w:pPr>
        <w:pStyle w:val="basic"/>
      </w:pPr>
    </w:p>
    <w:p w:rsidR="007F5EB5" w:rsidRDefault="007F5EB5" w:rsidP="007F5EB5">
      <w:pPr>
        <w:pStyle w:val="basic"/>
      </w:pPr>
      <w:r>
        <w:t>Persons other than the investigator(s) might view your study records, but your answers are completely anonymous. Unless required by law, only the study investigators, members of the investigators staff, the Northwestern University Institutional Review Board, and representatives from the Office for Human Research Protections at the Department of Health and Human Services will have the authority to review your study records. They are required to maintain confidentiality regarding your identity.</w:t>
      </w:r>
    </w:p>
    <w:p w:rsidR="007F5EB5" w:rsidRDefault="007F5EB5" w:rsidP="007F5EB5">
      <w:pPr>
        <w:pStyle w:val="basic"/>
      </w:pPr>
    </w:p>
    <w:p w:rsidR="007F5EB5" w:rsidRDefault="007F5EB5" w:rsidP="007F5EB5">
      <w:pPr>
        <w:pStyle w:val="basic"/>
      </w:pPr>
      <w:r>
        <w:t xml:space="preserve">If you have any questions about this study, you may email Kevin </w:t>
      </w:r>
      <w:proofErr w:type="spellStart"/>
      <w:r>
        <w:t>Mullinix</w:t>
      </w:r>
      <w:proofErr w:type="spellEnd"/>
      <w:r>
        <w:t xml:space="preserve"> at kevinmullinix2016@u.northwestern.edu. If you have any questions about your rights as a research subject, you may call the Office for the Protection of Research Subjects of Northwestern University at telephone number (312) 503-9338.</w:t>
      </w:r>
    </w:p>
    <w:p w:rsidR="007F5EB5" w:rsidRDefault="007F5EB5" w:rsidP="007F5EB5">
      <w:pPr>
        <w:pStyle w:val="basic"/>
      </w:pPr>
    </w:p>
    <w:p w:rsidR="007F5EB5" w:rsidRDefault="007F5EB5" w:rsidP="007F5EB5">
      <w:pPr>
        <w:pStyle w:val="basic"/>
      </w:pPr>
      <w:r>
        <w:t>By clicking “OK” below, you are consenting to participation in this study.</w:t>
      </w:r>
    </w:p>
    <w:p w:rsidR="007F5EB5" w:rsidRDefault="007F5EB5" w:rsidP="007F5EB5">
      <w:pPr>
        <w:pStyle w:val="basic"/>
      </w:pPr>
    </w:p>
    <w:p w:rsidR="007F5EB5" w:rsidRDefault="007F5EB5" w:rsidP="007F5EB5">
      <w:pPr>
        <w:pStyle w:val="basicanswer"/>
      </w:pPr>
      <w:r>
        <w:t>OK, I agree to participate</w:t>
      </w:r>
      <w:r>
        <w:tab/>
        <w:t>1</w:t>
      </w:r>
    </w:p>
    <w:p w:rsidR="007F5EB5" w:rsidRDefault="007F5EB5" w:rsidP="007F5EB5">
      <w:pPr>
        <w:pStyle w:val="basicanswer"/>
      </w:pPr>
      <w:r w:rsidRPr="007F5EB5">
        <w:rPr>
          <w:rStyle w:val="basicinstructionChar"/>
        </w:rPr>
        <w:t>[TERMINATE]</w:t>
      </w:r>
      <w:r>
        <w:t>I do not agree to participate</w:t>
      </w:r>
      <w:r>
        <w:tab/>
        <w:t>2</w:t>
      </w:r>
    </w:p>
    <w:p w:rsidR="007F5EB5" w:rsidRDefault="007F5EB5" w:rsidP="007F5EB5">
      <w:pPr>
        <w:keepNext/>
        <w:rPr>
          <w:b/>
        </w:rPr>
      </w:pPr>
    </w:p>
    <w:p w:rsidR="00022471" w:rsidRDefault="00022471" w:rsidP="007F5EB5">
      <w:pPr>
        <w:keepNext/>
        <w:rPr>
          <w:b/>
        </w:rPr>
      </w:pPr>
    </w:p>
    <w:p w:rsidR="00414A2D" w:rsidRDefault="00414A2D" w:rsidP="00414A2D">
      <w:pPr>
        <w:pStyle w:val="basicinstruction0"/>
      </w:pPr>
      <w:r>
        <w:t>QSTATE</w:t>
      </w:r>
    </w:p>
    <w:p w:rsidR="00414A2D" w:rsidRDefault="00414A2D" w:rsidP="00414A2D">
      <w:pPr>
        <w:pStyle w:val="basicinstruction0"/>
      </w:pPr>
      <w:r>
        <w:t xml:space="preserve">[Drop down list of </w:t>
      </w:r>
      <w:smartTag w:uri="urn:schemas-microsoft-com:office:smarttags" w:element="PlaceName">
        <w:r>
          <w:t>all</w:t>
        </w:r>
      </w:smartTag>
      <w:r>
        <w:t xml:space="preserve"> </w:t>
      </w:r>
      <w:smartTag w:uri="urn:schemas-microsoft-com:office:smarttags" w:element="PlaceType">
        <w:r>
          <w:t>states</w:t>
        </w:r>
      </w:smartTag>
      <w:r>
        <w:t xml:space="preserve"> + </w:t>
      </w:r>
      <w:proofErr w:type="spellStart"/>
      <w:smartTag w:uri="urn:schemas-microsoft-com:office:smarttags" w:element="State">
        <w:smartTag w:uri="urn:schemas-microsoft-com:office:smarttags" w:element="place">
          <w:r>
            <w:t>washington</w:t>
          </w:r>
        </w:smartTag>
      </w:smartTag>
      <w:proofErr w:type="spellEnd"/>
      <w:r>
        <w:t xml:space="preserve"> dc]</w:t>
      </w:r>
    </w:p>
    <w:p w:rsidR="00414A2D" w:rsidRDefault="00414A2D" w:rsidP="00414A2D">
      <w:pPr>
        <w:pStyle w:val="basicinstruction0"/>
      </w:pPr>
      <w:r>
        <w:t>[PROMPT]</w:t>
      </w:r>
    </w:p>
    <w:p w:rsidR="00414A2D" w:rsidRDefault="00414A2D" w:rsidP="00414A2D">
      <w:pPr>
        <w:pStyle w:val="basicquestion"/>
        <w:ind w:firstLine="144"/>
      </w:pPr>
      <w:r>
        <w:t>In which state do you live?</w:t>
      </w:r>
    </w:p>
    <w:p w:rsidR="00414A2D" w:rsidRDefault="00414A2D" w:rsidP="00414A2D">
      <w:pPr>
        <w:pStyle w:val="basic"/>
      </w:pPr>
    </w:p>
    <w:p w:rsidR="00414A2D" w:rsidRDefault="00414A2D" w:rsidP="00414A2D">
      <w:pPr>
        <w:pStyle w:val="basicanswer"/>
      </w:pPr>
      <w:r>
        <w:tab/>
        <w:t>ME</w:t>
      </w:r>
      <w:r>
        <w:tab/>
        <w:t>11</w:t>
      </w:r>
    </w:p>
    <w:p w:rsidR="00414A2D" w:rsidRDefault="00414A2D" w:rsidP="00414A2D">
      <w:pPr>
        <w:pStyle w:val="basicanswer"/>
      </w:pPr>
      <w:r>
        <w:tab/>
        <w:t>NH</w:t>
      </w:r>
      <w:r>
        <w:tab/>
        <w:t>12</w:t>
      </w:r>
    </w:p>
    <w:p w:rsidR="00414A2D" w:rsidRDefault="00414A2D" w:rsidP="00414A2D">
      <w:pPr>
        <w:pStyle w:val="basicanswer"/>
      </w:pPr>
      <w:r>
        <w:tab/>
        <w:t>VT</w:t>
      </w:r>
      <w:r>
        <w:tab/>
        <w:t>13</w:t>
      </w:r>
    </w:p>
    <w:p w:rsidR="00414A2D" w:rsidRDefault="00414A2D" w:rsidP="00414A2D">
      <w:pPr>
        <w:pStyle w:val="basicanswer"/>
      </w:pPr>
      <w:r>
        <w:tab/>
        <w:t>MA</w:t>
      </w:r>
      <w:r>
        <w:tab/>
        <w:t>14</w:t>
      </w:r>
    </w:p>
    <w:p w:rsidR="00414A2D" w:rsidRDefault="00414A2D" w:rsidP="00414A2D">
      <w:pPr>
        <w:pStyle w:val="basicanswer"/>
      </w:pPr>
      <w:r>
        <w:tab/>
        <w:t>RI</w:t>
      </w:r>
      <w:r>
        <w:tab/>
        <w:t>15</w:t>
      </w:r>
    </w:p>
    <w:p w:rsidR="00414A2D" w:rsidRDefault="00414A2D" w:rsidP="00414A2D">
      <w:pPr>
        <w:pStyle w:val="basicanswer"/>
      </w:pPr>
      <w:r>
        <w:tab/>
        <w:t>CT</w:t>
      </w:r>
      <w:r>
        <w:tab/>
        <w:t>16</w:t>
      </w:r>
    </w:p>
    <w:p w:rsidR="00414A2D" w:rsidRDefault="00414A2D" w:rsidP="00414A2D">
      <w:pPr>
        <w:pStyle w:val="basicanswer"/>
      </w:pPr>
      <w:r>
        <w:tab/>
        <w:t>NY</w:t>
      </w:r>
      <w:r>
        <w:tab/>
        <w:t>21</w:t>
      </w:r>
    </w:p>
    <w:p w:rsidR="00414A2D" w:rsidRDefault="00414A2D" w:rsidP="00414A2D">
      <w:pPr>
        <w:pStyle w:val="basicanswer"/>
      </w:pPr>
      <w:r>
        <w:tab/>
        <w:t>NJ</w:t>
      </w:r>
      <w:r>
        <w:tab/>
        <w:t>22</w:t>
      </w:r>
    </w:p>
    <w:p w:rsidR="00414A2D" w:rsidRDefault="00414A2D" w:rsidP="00414A2D">
      <w:pPr>
        <w:pStyle w:val="basicanswer"/>
      </w:pPr>
      <w:r>
        <w:tab/>
        <w:t>PA</w:t>
      </w:r>
      <w:r>
        <w:tab/>
        <w:t>23</w:t>
      </w:r>
    </w:p>
    <w:p w:rsidR="00414A2D" w:rsidRDefault="00414A2D" w:rsidP="00414A2D">
      <w:pPr>
        <w:pStyle w:val="basicanswer"/>
      </w:pPr>
      <w:r>
        <w:tab/>
        <w:t>OH</w:t>
      </w:r>
      <w:r>
        <w:tab/>
        <w:t>31</w:t>
      </w:r>
    </w:p>
    <w:p w:rsidR="00414A2D" w:rsidRDefault="00414A2D" w:rsidP="00414A2D">
      <w:pPr>
        <w:pStyle w:val="basicanswer"/>
      </w:pPr>
      <w:r>
        <w:tab/>
        <w:t>IN</w:t>
      </w:r>
      <w:r>
        <w:tab/>
        <w:t>32</w:t>
      </w:r>
    </w:p>
    <w:p w:rsidR="00414A2D" w:rsidRDefault="00414A2D" w:rsidP="00414A2D">
      <w:pPr>
        <w:pStyle w:val="basicanswer"/>
      </w:pPr>
      <w:r>
        <w:tab/>
        <w:t>IL</w:t>
      </w:r>
      <w:r>
        <w:tab/>
        <w:t>33</w:t>
      </w:r>
    </w:p>
    <w:p w:rsidR="00414A2D" w:rsidRDefault="00414A2D" w:rsidP="00414A2D">
      <w:pPr>
        <w:pStyle w:val="basicanswer"/>
      </w:pPr>
      <w:r>
        <w:tab/>
        <w:t xml:space="preserve">MI </w:t>
      </w:r>
      <w:r>
        <w:tab/>
        <w:t>34</w:t>
      </w:r>
    </w:p>
    <w:p w:rsidR="00414A2D" w:rsidRDefault="00414A2D" w:rsidP="00414A2D">
      <w:pPr>
        <w:pStyle w:val="basicanswer"/>
      </w:pPr>
      <w:r>
        <w:tab/>
        <w:t>WI</w:t>
      </w:r>
      <w:r>
        <w:tab/>
        <w:t>35</w:t>
      </w:r>
    </w:p>
    <w:p w:rsidR="00414A2D" w:rsidRDefault="00414A2D" w:rsidP="00414A2D">
      <w:pPr>
        <w:pStyle w:val="basicanswer"/>
      </w:pPr>
      <w:r>
        <w:tab/>
        <w:t>MN</w:t>
      </w:r>
      <w:r>
        <w:tab/>
        <w:t>41</w:t>
      </w:r>
    </w:p>
    <w:p w:rsidR="00414A2D" w:rsidRPr="0087060A" w:rsidRDefault="00414A2D" w:rsidP="00414A2D">
      <w:pPr>
        <w:pStyle w:val="basicanswer"/>
        <w:rPr>
          <w:lang w:val="es-ES_tradnl"/>
        </w:rPr>
      </w:pPr>
      <w:r>
        <w:tab/>
      </w:r>
      <w:r w:rsidRPr="0087060A">
        <w:rPr>
          <w:lang w:val="es-ES_tradnl"/>
        </w:rPr>
        <w:t xml:space="preserve">IA </w:t>
      </w:r>
      <w:r w:rsidRPr="0087060A">
        <w:rPr>
          <w:lang w:val="es-ES_tradnl"/>
        </w:rPr>
        <w:tab/>
        <w:t>42</w:t>
      </w:r>
    </w:p>
    <w:p w:rsidR="00414A2D" w:rsidRPr="0087060A" w:rsidRDefault="00414A2D" w:rsidP="00414A2D">
      <w:pPr>
        <w:pStyle w:val="basicanswer"/>
        <w:rPr>
          <w:lang w:val="es-ES_tradnl"/>
        </w:rPr>
      </w:pPr>
      <w:r w:rsidRPr="0087060A">
        <w:rPr>
          <w:lang w:val="es-ES_tradnl"/>
        </w:rPr>
        <w:tab/>
        <w:t>MO</w:t>
      </w:r>
      <w:r w:rsidRPr="0087060A">
        <w:rPr>
          <w:lang w:val="es-ES_tradnl"/>
        </w:rPr>
        <w:tab/>
        <w:t>43</w:t>
      </w:r>
    </w:p>
    <w:p w:rsidR="00414A2D" w:rsidRPr="0087060A" w:rsidRDefault="00414A2D" w:rsidP="00414A2D">
      <w:pPr>
        <w:pStyle w:val="basicanswer"/>
        <w:rPr>
          <w:lang w:val="es-ES_tradnl"/>
        </w:rPr>
      </w:pPr>
      <w:r w:rsidRPr="0087060A">
        <w:rPr>
          <w:lang w:val="es-ES_tradnl"/>
        </w:rPr>
        <w:tab/>
        <w:t xml:space="preserve">ND </w:t>
      </w:r>
      <w:r w:rsidRPr="0087060A">
        <w:rPr>
          <w:lang w:val="es-ES_tradnl"/>
        </w:rPr>
        <w:tab/>
        <w:t>44</w:t>
      </w:r>
    </w:p>
    <w:p w:rsidR="00414A2D" w:rsidRPr="0087060A" w:rsidRDefault="00414A2D" w:rsidP="00414A2D">
      <w:pPr>
        <w:pStyle w:val="basicanswer"/>
        <w:rPr>
          <w:lang w:val="es-ES_tradnl"/>
        </w:rPr>
      </w:pPr>
      <w:r w:rsidRPr="0087060A">
        <w:rPr>
          <w:lang w:val="es-ES_tradnl"/>
        </w:rPr>
        <w:tab/>
        <w:t xml:space="preserve">SD </w:t>
      </w:r>
      <w:r w:rsidRPr="0087060A">
        <w:rPr>
          <w:lang w:val="es-ES_tradnl"/>
        </w:rPr>
        <w:tab/>
        <w:t>45</w:t>
      </w:r>
    </w:p>
    <w:p w:rsidR="00414A2D" w:rsidRPr="0087060A" w:rsidRDefault="00414A2D" w:rsidP="00414A2D">
      <w:pPr>
        <w:pStyle w:val="basicanswer"/>
        <w:rPr>
          <w:lang w:val="es-ES_tradnl"/>
        </w:rPr>
      </w:pPr>
      <w:r w:rsidRPr="0087060A">
        <w:rPr>
          <w:lang w:val="es-ES_tradnl"/>
        </w:rPr>
        <w:tab/>
        <w:t>NE</w:t>
      </w:r>
      <w:r w:rsidRPr="0087060A">
        <w:rPr>
          <w:lang w:val="es-ES_tradnl"/>
        </w:rPr>
        <w:tab/>
        <w:t>46</w:t>
      </w:r>
    </w:p>
    <w:p w:rsidR="00414A2D" w:rsidRPr="0087060A" w:rsidRDefault="00414A2D" w:rsidP="00414A2D">
      <w:pPr>
        <w:pStyle w:val="basicanswer"/>
        <w:rPr>
          <w:lang w:val="es-ES_tradnl"/>
        </w:rPr>
      </w:pPr>
      <w:r w:rsidRPr="0087060A">
        <w:rPr>
          <w:lang w:val="es-ES_tradnl"/>
        </w:rPr>
        <w:tab/>
        <w:t xml:space="preserve">KS </w:t>
      </w:r>
      <w:r w:rsidRPr="0087060A">
        <w:rPr>
          <w:lang w:val="es-ES_tradnl"/>
        </w:rPr>
        <w:tab/>
        <w:t>47</w:t>
      </w:r>
    </w:p>
    <w:p w:rsidR="00414A2D" w:rsidRPr="0087060A" w:rsidRDefault="00414A2D" w:rsidP="00414A2D">
      <w:pPr>
        <w:pStyle w:val="basicanswer"/>
        <w:rPr>
          <w:lang w:val="es-ES_tradnl"/>
        </w:rPr>
      </w:pPr>
      <w:r w:rsidRPr="0087060A">
        <w:rPr>
          <w:lang w:val="es-ES_tradnl"/>
        </w:rPr>
        <w:tab/>
        <w:t xml:space="preserve">DE </w:t>
      </w:r>
      <w:r w:rsidRPr="0087060A">
        <w:rPr>
          <w:lang w:val="es-ES_tradnl"/>
        </w:rPr>
        <w:tab/>
        <w:t>51</w:t>
      </w:r>
    </w:p>
    <w:p w:rsidR="00414A2D" w:rsidRPr="0087060A" w:rsidRDefault="00414A2D" w:rsidP="00414A2D">
      <w:pPr>
        <w:pStyle w:val="basicanswer"/>
        <w:rPr>
          <w:lang w:val="es-ES_tradnl"/>
        </w:rPr>
      </w:pPr>
      <w:r w:rsidRPr="0087060A">
        <w:rPr>
          <w:lang w:val="es-ES_tradnl"/>
        </w:rPr>
        <w:tab/>
        <w:t>MD</w:t>
      </w:r>
      <w:r w:rsidRPr="0087060A">
        <w:rPr>
          <w:lang w:val="es-ES_tradnl"/>
        </w:rPr>
        <w:tab/>
        <w:t>52</w:t>
      </w:r>
      <w:r w:rsidRPr="0087060A">
        <w:rPr>
          <w:lang w:val="es-ES_tradnl"/>
        </w:rPr>
        <w:tab/>
      </w:r>
    </w:p>
    <w:p w:rsidR="00414A2D" w:rsidRPr="0087060A" w:rsidRDefault="00414A2D" w:rsidP="00414A2D">
      <w:pPr>
        <w:pStyle w:val="basicanswer"/>
        <w:rPr>
          <w:lang w:val="es-ES_tradnl"/>
        </w:rPr>
      </w:pPr>
      <w:r w:rsidRPr="0087060A">
        <w:rPr>
          <w:lang w:val="es-ES_tradnl"/>
        </w:rPr>
        <w:tab/>
        <w:t xml:space="preserve">DC </w:t>
      </w:r>
      <w:r w:rsidRPr="0087060A">
        <w:rPr>
          <w:lang w:val="es-ES_tradnl"/>
        </w:rPr>
        <w:tab/>
        <w:t>53</w:t>
      </w:r>
    </w:p>
    <w:p w:rsidR="00414A2D" w:rsidRPr="0087060A" w:rsidRDefault="00414A2D" w:rsidP="00414A2D">
      <w:pPr>
        <w:pStyle w:val="basicanswer"/>
        <w:rPr>
          <w:lang w:val="es-ES_tradnl"/>
        </w:rPr>
      </w:pPr>
      <w:r w:rsidRPr="0087060A">
        <w:rPr>
          <w:lang w:val="es-ES_tradnl"/>
        </w:rPr>
        <w:tab/>
        <w:t>VA</w:t>
      </w:r>
      <w:r w:rsidRPr="0087060A">
        <w:rPr>
          <w:lang w:val="es-ES_tradnl"/>
        </w:rPr>
        <w:tab/>
        <w:t>54</w:t>
      </w:r>
    </w:p>
    <w:p w:rsidR="00414A2D" w:rsidRPr="0087060A" w:rsidRDefault="00414A2D" w:rsidP="00414A2D">
      <w:pPr>
        <w:pStyle w:val="basicanswer"/>
        <w:rPr>
          <w:lang w:val="es-ES_tradnl"/>
        </w:rPr>
      </w:pPr>
      <w:r w:rsidRPr="0087060A">
        <w:rPr>
          <w:lang w:val="es-ES_tradnl"/>
        </w:rPr>
        <w:tab/>
        <w:t xml:space="preserve">WV </w:t>
      </w:r>
      <w:r w:rsidRPr="0087060A">
        <w:rPr>
          <w:lang w:val="es-ES_tradnl"/>
        </w:rPr>
        <w:tab/>
        <w:t>55</w:t>
      </w:r>
    </w:p>
    <w:p w:rsidR="00414A2D" w:rsidRPr="0087060A" w:rsidRDefault="00414A2D" w:rsidP="00414A2D">
      <w:pPr>
        <w:pStyle w:val="basicanswer"/>
        <w:rPr>
          <w:lang w:val="es-ES_tradnl"/>
        </w:rPr>
      </w:pPr>
      <w:r w:rsidRPr="0087060A">
        <w:rPr>
          <w:lang w:val="es-ES_tradnl"/>
        </w:rPr>
        <w:tab/>
        <w:t xml:space="preserve">NC </w:t>
      </w:r>
      <w:r w:rsidRPr="0087060A">
        <w:rPr>
          <w:lang w:val="es-ES_tradnl"/>
        </w:rPr>
        <w:tab/>
        <w:t>56</w:t>
      </w:r>
    </w:p>
    <w:p w:rsidR="00414A2D" w:rsidRDefault="00414A2D" w:rsidP="00414A2D">
      <w:pPr>
        <w:pStyle w:val="basicanswer"/>
      </w:pPr>
      <w:r w:rsidRPr="0087060A">
        <w:rPr>
          <w:lang w:val="es-ES_tradnl"/>
        </w:rPr>
        <w:tab/>
      </w:r>
      <w:r>
        <w:t xml:space="preserve">SC </w:t>
      </w:r>
      <w:r>
        <w:tab/>
        <w:t>57</w:t>
      </w:r>
    </w:p>
    <w:p w:rsidR="00414A2D" w:rsidRDefault="00414A2D" w:rsidP="00414A2D">
      <w:pPr>
        <w:pStyle w:val="basicanswer"/>
      </w:pPr>
      <w:r>
        <w:tab/>
        <w:t xml:space="preserve">GA </w:t>
      </w:r>
      <w:r>
        <w:tab/>
        <w:t>58</w:t>
      </w:r>
    </w:p>
    <w:p w:rsidR="00414A2D" w:rsidRDefault="00414A2D" w:rsidP="00414A2D">
      <w:pPr>
        <w:pStyle w:val="basicanswer"/>
      </w:pPr>
      <w:r>
        <w:tab/>
        <w:t xml:space="preserve">FL </w:t>
      </w:r>
      <w:r>
        <w:tab/>
        <w:t>59</w:t>
      </w:r>
    </w:p>
    <w:p w:rsidR="00414A2D" w:rsidRDefault="00414A2D" w:rsidP="00414A2D">
      <w:pPr>
        <w:pStyle w:val="basicanswer"/>
      </w:pPr>
      <w:r>
        <w:tab/>
        <w:t>KY</w:t>
      </w:r>
      <w:r>
        <w:tab/>
        <w:t>61</w:t>
      </w:r>
    </w:p>
    <w:p w:rsidR="00414A2D" w:rsidRDefault="00414A2D" w:rsidP="00414A2D">
      <w:pPr>
        <w:pStyle w:val="basicanswer"/>
      </w:pPr>
      <w:r>
        <w:tab/>
        <w:t xml:space="preserve">TN </w:t>
      </w:r>
      <w:r>
        <w:tab/>
        <w:t>62</w:t>
      </w:r>
    </w:p>
    <w:p w:rsidR="00414A2D" w:rsidRPr="0087060A" w:rsidRDefault="00414A2D" w:rsidP="00414A2D">
      <w:pPr>
        <w:pStyle w:val="basicanswer"/>
        <w:rPr>
          <w:lang w:val="es-ES_tradnl"/>
        </w:rPr>
      </w:pPr>
      <w:r>
        <w:tab/>
      </w:r>
      <w:r w:rsidRPr="0087060A">
        <w:rPr>
          <w:lang w:val="es-ES_tradnl"/>
        </w:rPr>
        <w:t xml:space="preserve">AL </w:t>
      </w:r>
      <w:r w:rsidRPr="0087060A">
        <w:rPr>
          <w:lang w:val="es-ES_tradnl"/>
        </w:rPr>
        <w:tab/>
        <w:t>63</w:t>
      </w:r>
    </w:p>
    <w:p w:rsidR="00414A2D" w:rsidRPr="0087060A" w:rsidRDefault="00414A2D" w:rsidP="00414A2D">
      <w:pPr>
        <w:pStyle w:val="basicanswer"/>
        <w:rPr>
          <w:lang w:val="es-ES_tradnl"/>
        </w:rPr>
      </w:pPr>
      <w:r w:rsidRPr="0087060A">
        <w:rPr>
          <w:lang w:val="es-ES_tradnl"/>
        </w:rPr>
        <w:tab/>
        <w:t>MS</w:t>
      </w:r>
      <w:r w:rsidRPr="0087060A">
        <w:rPr>
          <w:lang w:val="es-ES_tradnl"/>
        </w:rPr>
        <w:tab/>
        <w:t>64</w:t>
      </w:r>
      <w:r w:rsidRPr="0087060A">
        <w:rPr>
          <w:lang w:val="es-ES_tradnl"/>
        </w:rPr>
        <w:tab/>
      </w:r>
    </w:p>
    <w:p w:rsidR="00414A2D" w:rsidRPr="0087060A" w:rsidRDefault="00414A2D" w:rsidP="00414A2D">
      <w:pPr>
        <w:pStyle w:val="basicanswer"/>
        <w:rPr>
          <w:lang w:val="es-ES_tradnl"/>
        </w:rPr>
      </w:pPr>
      <w:r w:rsidRPr="0087060A">
        <w:rPr>
          <w:lang w:val="es-ES_tradnl"/>
        </w:rPr>
        <w:tab/>
        <w:t xml:space="preserve">AR </w:t>
      </w:r>
      <w:r w:rsidRPr="0087060A">
        <w:rPr>
          <w:lang w:val="es-ES_tradnl"/>
        </w:rPr>
        <w:tab/>
        <w:t>71</w:t>
      </w:r>
    </w:p>
    <w:p w:rsidR="00414A2D" w:rsidRPr="0087060A" w:rsidRDefault="00414A2D" w:rsidP="00414A2D">
      <w:pPr>
        <w:pStyle w:val="basicanswer"/>
        <w:rPr>
          <w:lang w:val="es-ES_tradnl"/>
        </w:rPr>
      </w:pPr>
      <w:r w:rsidRPr="0087060A">
        <w:rPr>
          <w:lang w:val="es-ES_tradnl"/>
        </w:rPr>
        <w:tab/>
        <w:t xml:space="preserve">LA </w:t>
      </w:r>
      <w:r w:rsidRPr="0087060A">
        <w:rPr>
          <w:lang w:val="es-ES_tradnl"/>
        </w:rPr>
        <w:tab/>
        <w:t>72</w:t>
      </w:r>
    </w:p>
    <w:p w:rsidR="00414A2D" w:rsidRPr="0087060A" w:rsidRDefault="00414A2D" w:rsidP="00414A2D">
      <w:pPr>
        <w:pStyle w:val="basicanswer"/>
        <w:rPr>
          <w:lang w:val="es-ES_tradnl"/>
        </w:rPr>
      </w:pPr>
      <w:r w:rsidRPr="0087060A">
        <w:rPr>
          <w:lang w:val="es-ES_tradnl"/>
        </w:rPr>
        <w:tab/>
        <w:t xml:space="preserve">OK </w:t>
      </w:r>
      <w:r w:rsidRPr="0087060A">
        <w:rPr>
          <w:lang w:val="es-ES_tradnl"/>
        </w:rPr>
        <w:tab/>
        <w:t>73</w:t>
      </w:r>
    </w:p>
    <w:p w:rsidR="00414A2D" w:rsidRDefault="00414A2D" w:rsidP="00414A2D">
      <w:pPr>
        <w:pStyle w:val="basicanswer"/>
      </w:pPr>
      <w:r w:rsidRPr="0087060A">
        <w:rPr>
          <w:lang w:val="es-ES_tradnl"/>
        </w:rPr>
        <w:tab/>
      </w:r>
      <w:r>
        <w:t xml:space="preserve">TX </w:t>
      </w:r>
      <w:r>
        <w:tab/>
        <w:t>74</w:t>
      </w:r>
    </w:p>
    <w:p w:rsidR="00414A2D" w:rsidRDefault="00414A2D" w:rsidP="00414A2D">
      <w:pPr>
        <w:pStyle w:val="basicanswer"/>
      </w:pPr>
      <w:r>
        <w:tab/>
        <w:t xml:space="preserve">MT </w:t>
      </w:r>
      <w:r>
        <w:tab/>
        <w:t>81</w:t>
      </w:r>
    </w:p>
    <w:p w:rsidR="00414A2D" w:rsidRDefault="00414A2D" w:rsidP="00414A2D">
      <w:pPr>
        <w:pStyle w:val="basicanswer"/>
      </w:pPr>
      <w:r>
        <w:tab/>
        <w:t xml:space="preserve">ID </w:t>
      </w:r>
      <w:r>
        <w:tab/>
        <w:t>82</w:t>
      </w:r>
    </w:p>
    <w:p w:rsidR="00414A2D" w:rsidRDefault="00414A2D" w:rsidP="00414A2D">
      <w:pPr>
        <w:pStyle w:val="basicanswer"/>
      </w:pPr>
      <w:r>
        <w:tab/>
        <w:t xml:space="preserve">WY </w:t>
      </w:r>
      <w:r>
        <w:tab/>
        <w:t>83</w:t>
      </w:r>
    </w:p>
    <w:p w:rsidR="00414A2D" w:rsidRDefault="00414A2D" w:rsidP="00414A2D">
      <w:pPr>
        <w:pStyle w:val="basicanswer"/>
      </w:pPr>
      <w:r>
        <w:tab/>
        <w:t xml:space="preserve">CO </w:t>
      </w:r>
      <w:r>
        <w:tab/>
        <w:t>84</w:t>
      </w:r>
    </w:p>
    <w:p w:rsidR="00414A2D" w:rsidRDefault="00414A2D" w:rsidP="00414A2D">
      <w:pPr>
        <w:pStyle w:val="basicanswer"/>
      </w:pPr>
      <w:r>
        <w:tab/>
        <w:t xml:space="preserve">NM </w:t>
      </w:r>
      <w:r>
        <w:tab/>
        <w:t>85</w:t>
      </w:r>
    </w:p>
    <w:p w:rsidR="00414A2D" w:rsidRDefault="00414A2D" w:rsidP="00414A2D">
      <w:pPr>
        <w:pStyle w:val="basicanswer"/>
      </w:pPr>
      <w:r>
        <w:tab/>
        <w:t xml:space="preserve">AZ </w:t>
      </w:r>
      <w:r>
        <w:tab/>
        <w:t>86</w:t>
      </w:r>
    </w:p>
    <w:p w:rsidR="00414A2D" w:rsidRDefault="00414A2D" w:rsidP="00414A2D">
      <w:pPr>
        <w:pStyle w:val="basicanswer"/>
      </w:pPr>
      <w:r>
        <w:tab/>
        <w:t>UT</w:t>
      </w:r>
      <w:r>
        <w:tab/>
        <w:t>87</w:t>
      </w:r>
      <w:r>
        <w:tab/>
      </w:r>
    </w:p>
    <w:p w:rsidR="00414A2D" w:rsidRDefault="00414A2D" w:rsidP="00414A2D">
      <w:pPr>
        <w:pStyle w:val="basicanswer"/>
      </w:pPr>
      <w:r>
        <w:tab/>
        <w:t xml:space="preserve">NV </w:t>
      </w:r>
      <w:r>
        <w:tab/>
        <w:t>88</w:t>
      </w:r>
    </w:p>
    <w:p w:rsidR="00414A2D" w:rsidRDefault="00414A2D" w:rsidP="00414A2D">
      <w:pPr>
        <w:pStyle w:val="basicanswer"/>
      </w:pPr>
      <w:r>
        <w:lastRenderedPageBreak/>
        <w:tab/>
        <w:t xml:space="preserve">WA </w:t>
      </w:r>
      <w:r>
        <w:tab/>
        <w:t>91</w:t>
      </w:r>
    </w:p>
    <w:p w:rsidR="00414A2D" w:rsidRDefault="00414A2D" w:rsidP="00414A2D">
      <w:pPr>
        <w:pStyle w:val="basicanswer"/>
      </w:pPr>
      <w:r>
        <w:tab/>
        <w:t>OR</w:t>
      </w:r>
      <w:r>
        <w:tab/>
        <w:t>92</w:t>
      </w:r>
    </w:p>
    <w:p w:rsidR="00414A2D" w:rsidRDefault="00414A2D" w:rsidP="00414A2D">
      <w:pPr>
        <w:pStyle w:val="basicanswer"/>
      </w:pPr>
      <w:r>
        <w:tab/>
        <w:t xml:space="preserve">CA </w:t>
      </w:r>
      <w:r>
        <w:tab/>
        <w:t>93</w:t>
      </w:r>
    </w:p>
    <w:p w:rsidR="00414A2D" w:rsidRDefault="00414A2D" w:rsidP="00414A2D">
      <w:pPr>
        <w:pStyle w:val="basicanswer"/>
      </w:pPr>
      <w:r>
        <w:tab/>
        <w:t xml:space="preserve">AK </w:t>
      </w:r>
      <w:r>
        <w:tab/>
        <w:t>94</w:t>
      </w:r>
    </w:p>
    <w:p w:rsidR="00414A2D" w:rsidRDefault="00414A2D" w:rsidP="00414A2D">
      <w:pPr>
        <w:pStyle w:val="basicanswer"/>
      </w:pPr>
      <w:r>
        <w:tab/>
        <w:t>HI</w:t>
      </w:r>
      <w:r>
        <w:tab/>
        <w:t>95</w:t>
      </w:r>
    </w:p>
    <w:p w:rsidR="00BD6EFD" w:rsidRDefault="00BD6EFD" w:rsidP="007F5EB5">
      <w:pPr>
        <w:pStyle w:val="basic"/>
        <w:rPr>
          <w:b/>
        </w:rPr>
      </w:pPr>
    </w:p>
    <w:p w:rsidR="00022471" w:rsidRDefault="00022471" w:rsidP="007F5EB5">
      <w:pPr>
        <w:pStyle w:val="basic"/>
        <w:rPr>
          <w:b/>
        </w:rPr>
      </w:pPr>
      <w:r>
        <w:rPr>
          <w:b/>
        </w:rPr>
        <w:t>[GRID SP ACROSS]</w:t>
      </w:r>
    </w:p>
    <w:p w:rsidR="007F5EB5" w:rsidRPr="00022471" w:rsidRDefault="007F5EB5" w:rsidP="00022471">
      <w:pPr>
        <w:pStyle w:val="basic"/>
      </w:pPr>
      <w:r w:rsidRPr="00022471">
        <w:t xml:space="preserve">Q1.  </w:t>
      </w:r>
      <w:proofErr w:type="gramStart"/>
      <w:r w:rsidRPr="00022471">
        <w:t>One political issue that is being talked about more and more concerns student loan forgiveness.</w:t>
      </w:r>
      <w:proofErr w:type="gramEnd"/>
      <w:r w:rsidRPr="00022471">
        <w:t xml:space="preserve"> Many Americans do not know much about this issue. How about you, how much do you know about student loan forgiveness policies?</w:t>
      </w:r>
    </w:p>
    <w:p w:rsidR="007F5EB5" w:rsidRDefault="007F5EB5" w:rsidP="007F5EB5"/>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022471" w:rsidTr="00022471">
        <w:tc>
          <w:tcPr>
            <w:tcW w:w="1470" w:type="dxa"/>
            <w:vAlign w:val="bottom"/>
          </w:tcPr>
          <w:p w:rsidR="00022471" w:rsidRDefault="00022471" w:rsidP="00022471">
            <w:pPr>
              <w:pStyle w:val="basic"/>
              <w:jc w:val="center"/>
            </w:pPr>
            <w:r>
              <w:t>Very Little</w:t>
            </w:r>
          </w:p>
          <w:p w:rsidR="00022471" w:rsidRDefault="00022471" w:rsidP="00022471">
            <w:pPr>
              <w:pStyle w:val="basic"/>
              <w:jc w:val="center"/>
            </w:pPr>
            <w:r>
              <w:t>1</w:t>
            </w:r>
          </w:p>
        </w:tc>
        <w:tc>
          <w:tcPr>
            <w:tcW w:w="1471" w:type="dxa"/>
            <w:vAlign w:val="bottom"/>
          </w:tcPr>
          <w:p w:rsidR="00022471" w:rsidRDefault="00022471" w:rsidP="00022471">
            <w:pPr>
              <w:pStyle w:val="basic"/>
              <w:jc w:val="center"/>
            </w:pPr>
            <w:r>
              <w:t>2</w:t>
            </w:r>
          </w:p>
        </w:tc>
        <w:tc>
          <w:tcPr>
            <w:tcW w:w="1471" w:type="dxa"/>
            <w:vAlign w:val="bottom"/>
          </w:tcPr>
          <w:p w:rsidR="00022471" w:rsidRDefault="00022471" w:rsidP="00022471">
            <w:pPr>
              <w:pStyle w:val="basic"/>
              <w:jc w:val="center"/>
            </w:pPr>
            <w:r>
              <w:t>3</w:t>
            </w:r>
          </w:p>
        </w:tc>
        <w:tc>
          <w:tcPr>
            <w:tcW w:w="1471" w:type="dxa"/>
            <w:vAlign w:val="bottom"/>
          </w:tcPr>
          <w:p w:rsidR="00022471" w:rsidRDefault="00022471" w:rsidP="00022471">
            <w:pPr>
              <w:pStyle w:val="basic"/>
              <w:jc w:val="center"/>
            </w:pPr>
            <w:r>
              <w:t>A fair amount</w:t>
            </w:r>
          </w:p>
          <w:p w:rsidR="00022471" w:rsidRDefault="00022471" w:rsidP="00022471">
            <w:pPr>
              <w:pStyle w:val="basic"/>
              <w:jc w:val="center"/>
            </w:pPr>
            <w:r>
              <w:t>4</w:t>
            </w:r>
          </w:p>
        </w:tc>
        <w:tc>
          <w:tcPr>
            <w:tcW w:w="1471" w:type="dxa"/>
            <w:vAlign w:val="bottom"/>
          </w:tcPr>
          <w:p w:rsidR="00022471" w:rsidRDefault="00022471" w:rsidP="00022471">
            <w:pPr>
              <w:pStyle w:val="basic"/>
              <w:jc w:val="center"/>
            </w:pPr>
            <w:r>
              <w:t>5</w:t>
            </w:r>
          </w:p>
        </w:tc>
        <w:tc>
          <w:tcPr>
            <w:tcW w:w="1471" w:type="dxa"/>
            <w:vAlign w:val="bottom"/>
          </w:tcPr>
          <w:p w:rsidR="00022471" w:rsidRDefault="00022471" w:rsidP="00022471">
            <w:pPr>
              <w:pStyle w:val="basic"/>
              <w:jc w:val="center"/>
            </w:pPr>
            <w:r>
              <w:t>6</w:t>
            </w:r>
          </w:p>
        </w:tc>
        <w:tc>
          <w:tcPr>
            <w:tcW w:w="1471" w:type="dxa"/>
            <w:vAlign w:val="bottom"/>
          </w:tcPr>
          <w:p w:rsidR="00022471" w:rsidRDefault="00022471" w:rsidP="00022471">
            <w:pPr>
              <w:pStyle w:val="basic"/>
              <w:jc w:val="center"/>
            </w:pPr>
            <w:r>
              <w:t>A lot</w:t>
            </w:r>
          </w:p>
          <w:p w:rsidR="00022471" w:rsidRDefault="00022471" w:rsidP="00022471">
            <w:pPr>
              <w:pStyle w:val="basic"/>
              <w:jc w:val="center"/>
            </w:pPr>
            <w:r>
              <w:t>7</w:t>
            </w:r>
          </w:p>
        </w:tc>
      </w:tr>
      <w:tr w:rsidR="00022471" w:rsidTr="00022471">
        <w:tc>
          <w:tcPr>
            <w:tcW w:w="1470" w:type="dxa"/>
          </w:tcPr>
          <w:p w:rsidR="00022471" w:rsidRDefault="00022471" w:rsidP="00022471">
            <w:pPr>
              <w:pStyle w:val="basic"/>
              <w:jc w:val="center"/>
            </w:pPr>
            <w:r>
              <w:t>1</w:t>
            </w:r>
          </w:p>
        </w:tc>
        <w:tc>
          <w:tcPr>
            <w:tcW w:w="1471" w:type="dxa"/>
          </w:tcPr>
          <w:p w:rsidR="00022471" w:rsidRDefault="00022471" w:rsidP="00022471">
            <w:pPr>
              <w:pStyle w:val="basic"/>
              <w:jc w:val="center"/>
            </w:pPr>
            <w:r>
              <w:t>2</w:t>
            </w:r>
          </w:p>
        </w:tc>
        <w:tc>
          <w:tcPr>
            <w:tcW w:w="1471" w:type="dxa"/>
          </w:tcPr>
          <w:p w:rsidR="00022471" w:rsidRDefault="00022471" w:rsidP="00022471">
            <w:pPr>
              <w:pStyle w:val="basic"/>
              <w:jc w:val="center"/>
            </w:pPr>
            <w:r>
              <w:t>3</w:t>
            </w:r>
          </w:p>
        </w:tc>
        <w:tc>
          <w:tcPr>
            <w:tcW w:w="1471" w:type="dxa"/>
          </w:tcPr>
          <w:p w:rsidR="00022471" w:rsidRDefault="00022471" w:rsidP="00022471">
            <w:pPr>
              <w:pStyle w:val="basic"/>
              <w:jc w:val="center"/>
            </w:pPr>
            <w:r>
              <w:t>4</w:t>
            </w:r>
          </w:p>
        </w:tc>
        <w:tc>
          <w:tcPr>
            <w:tcW w:w="1471" w:type="dxa"/>
          </w:tcPr>
          <w:p w:rsidR="00022471" w:rsidRDefault="00022471" w:rsidP="00022471">
            <w:pPr>
              <w:pStyle w:val="basic"/>
              <w:jc w:val="center"/>
            </w:pPr>
            <w:r>
              <w:t>5</w:t>
            </w:r>
          </w:p>
        </w:tc>
        <w:tc>
          <w:tcPr>
            <w:tcW w:w="1471" w:type="dxa"/>
          </w:tcPr>
          <w:p w:rsidR="00022471" w:rsidRDefault="00022471" w:rsidP="00022471">
            <w:pPr>
              <w:pStyle w:val="basic"/>
              <w:jc w:val="center"/>
            </w:pPr>
            <w:r>
              <w:t>6</w:t>
            </w:r>
          </w:p>
        </w:tc>
        <w:tc>
          <w:tcPr>
            <w:tcW w:w="1471" w:type="dxa"/>
          </w:tcPr>
          <w:p w:rsidR="00022471" w:rsidRDefault="00022471" w:rsidP="00022471">
            <w:pPr>
              <w:pStyle w:val="basic"/>
              <w:jc w:val="center"/>
            </w:pPr>
            <w:r>
              <w:t>7</w:t>
            </w:r>
          </w:p>
        </w:tc>
      </w:tr>
    </w:tbl>
    <w:p w:rsidR="007F5EB5" w:rsidRPr="007F5EB5" w:rsidRDefault="007F5EB5" w:rsidP="007F5EB5"/>
    <w:p w:rsidR="00A52001" w:rsidRDefault="00A52001" w:rsidP="007F5EB5">
      <w:pPr>
        <w:rPr>
          <w:b/>
        </w:rPr>
      </w:pPr>
    </w:p>
    <w:p w:rsidR="00A52001" w:rsidRDefault="00A52001" w:rsidP="00A52001">
      <w:pPr>
        <w:pStyle w:val="basicinstruction0"/>
      </w:pPr>
      <w:r>
        <w:t>DATA-ONLY VARIABLE: STUDY1_ASSIGN [SP]</w:t>
      </w:r>
    </w:p>
    <w:p w:rsidR="00A52001" w:rsidRDefault="00A52001" w:rsidP="00A52001">
      <w:pPr>
        <w:pStyle w:val="basic"/>
      </w:pPr>
      <w:r>
        <w:t xml:space="preserve">Logic: Randomly assign and record respondent to a value of Study1_Assign = 1 or Study1_Assign = 2. </w:t>
      </w:r>
    </w:p>
    <w:p w:rsidR="00A52001" w:rsidRDefault="00A52001" w:rsidP="00A52001">
      <w:pPr>
        <w:pStyle w:val="basicanswer"/>
      </w:pPr>
      <w:r>
        <w:t>Student loan forgiveness</w:t>
      </w:r>
      <w:r>
        <w:tab/>
        <w:t>1</w:t>
      </w:r>
    </w:p>
    <w:p w:rsidR="00A52001" w:rsidRDefault="00A52001" w:rsidP="00A52001">
      <w:pPr>
        <w:pStyle w:val="basicanswer"/>
      </w:pPr>
      <w:r>
        <w:t>Individual responsibility</w:t>
      </w:r>
      <w:r>
        <w:tab/>
        <w:t>2</w:t>
      </w:r>
    </w:p>
    <w:p w:rsidR="007F5EB5" w:rsidRDefault="00022471" w:rsidP="00022471">
      <w:pPr>
        <w:pStyle w:val="basicinstruction0"/>
      </w:pPr>
      <w:r>
        <w:t>[DISPLAY</w:t>
      </w:r>
      <w:r w:rsidR="00A52001">
        <w:t xml:space="preserve"> IF STUDY1_ASSIG</w:t>
      </w:r>
      <w:r w:rsidR="00976568">
        <w:t>N</w:t>
      </w:r>
      <w:r w:rsidR="00132CF0">
        <w:t xml:space="preserve"> = 1</w:t>
      </w:r>
      <w:bookmarkStart w:id="0" w:name="_GoBack"/>
      <w:bookmarkEnd w:id="0"/>
      <w:r w:rsidR="007F5EB5">
        <w:t>]</w:t>
      </w:r>
    </w:p>
    <w:p w:rsidR="007F5EB5" w:rsidRDefault="007F5EB5" w:rsidP="00022471">
      <w:pPr>
        <w:pStyle w:val="basic"/>
      </w:pPr>
      <w:r>
        <w:t xml:space="preserve">According to the U.S. Department of Education, college student loan debt now exceeds one trillion dollars, which surpasses the total credit card debt in the United States. This has led to proposals for a student loan forgiveness program. A number of expert economic analysts suggest that a student loan forgiveness program would have serious negative effects on the economy. When individuals accept a student loan, they know they are required to pay it back. By transferring this </w:t>
      </w:r>
      <w:r>
        <w:rPr>
          <w:i/>
        </w:rPr>
        <w:t>individual responsibility</w:t>
      </w:r>
      <w:r>
        <w:t xml:space="preserve"> and debt to the national government, the burden falls on </w:t>
      </w:r>
      <w:r>
        <w:rPr>
          <w:i/>
        </w:rPr>
        <w:t>all taxpayers</w:t>
      </w:r>
      <w:r>
        <w:t xml:space="preserve"> and lets students avoid their financial obligations.</w:t>
      </w:r>
    </w:p>
    <w:p w:rsidR="007F5EB5" w:rsidRDefault="007F5EB5" w:rsidP="007F5EB5"/>
    <w:p w:rsidR="00A52001" w:rsidRDefault="00976568" w:rsidP="00A52001">
      <w:pPr>
        <w:pStyle w:val="basicinstruction0"/>
      </w:pPr>
      <w:r>
        <w:t>[DISPLAY IF STUDY1_ASSIGN</w:t>
      </w:r>
      <w:r w:rsidR="00A52001">
        <w:t xml:space="preserve"> = 2]</w:t>
      </w:r>
    </w:p>
    <w:p w:rsidR="007F5EB5" w:rsidRDefault="007F5EB5" w:rsidP="00022471">
      <w:pPr>
        <w:pStyle w:val="basic"/>
      </w:pPr>
      <w:r>
        <w:t>According to the U.S. Department of Education, college student loan debt now exceeds one trillion dollars, which surpasses the total credit card debt in the United States. This has led to proposals for a student loan forgiveness program.</w:t>
      </w:r>
    </w:p>
    <w:p w:rsidR="007F5EB5" w:rsidRDefault="007F5EB5" w:rsidP="007F5EB5">
      <w:pPr>
        <w:keepNext/>
      </w:pPr>
    </w:p>
    <w:p w:rsidR="007F5EB5" w:rsidRDefault="00022471" w:rsidP="00022471">
      <w:pPr>
        <w:pStyle w:val="basicinstruction0"/>
      </w:pPr>
      <w:r>
        <w:t>[GRID SP ACROSS]</w:t>
      </w:r>
    </w:p>
    <w:p w:rsidR="007F5EB5" w:rsidRPr="00022471" w:rsidRDefault="007F5EB5" w:rsidP="00022471">
      <w:pPr>
        <w:pStyle w:val="basic"/>
      </w:pPr>
      <w:r w:rsidRPr="00022471">
        <w:t>Q2. Do you oppose or support the proposal to forgive student loan debt?</w:t>
      </w:r>
    </w:p>
    <w:p w:rsidR="00022471" w:rsidRDefault="00022471" w:rsidP="00022471">
      <w:pPr>
        <w:pStyle w:val="basic"/>
      </w:pPr>
    </w:p>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022471" w:rsidTr="00D921EA">
        <w:tc>
          <w:tcPr>
            <w:tcW w:w="1470" w:type="dxa"/>
            <w:vAlign w:val="bottom"/>
          </w:tcPr>
          <w:p w:rsidR="00022471" w:rsidRDefault="00022471" w:rsidP="00022471">
            <w:pPr>
              <w:pStyle w:val="basic"/>
              <w:jc w:val="center"/>
            </w:pPr>
            <w:r>
              <w:t>Strongly oppose</w:t>
            </w:r>
          </w:p>
        </w:tc>
        <w:tc>
          <w:tcPr>
            <w:tcW w:w="1471" w:type="dxa"/>
            <w:vAlign w:val="bottom"/>
          </w:tcPr>
          <w:p w:rsidR="00022471" w:rsidRDefault="00022471" w:rsidP="00022471">
            <w:pPr>
              <w:pStyle w:val="basic"/>
            </w:pPr>
            <w:r>
              <w:t>Moderately oppose</w:t>
            </w:r>
          </w:p>
        </w:tc>
        <w:tc>
          <w:tcPr>
            <w:tcW w:w="1471" w:type="dxa"/>
            <w:vAlign w:val="bottom"/>
          </w:tcPr>
          <w:p w:rsidR="00022471" w:rsidRDefault="00022471" w:rsidP="00D921EA">
            <w:pPr>
              <w:pStyle w:val="basic"/>
              <w:jc w:val="center"/>
            </w:pPr>
            <w:r>
              <w:t>Somewhat oppose</w:t>
            </w:r>
          </w:p>
        </w:tc>
        <w:tc>
          <w:tcPr>
            <w:tcW w:w="1471" w:type="dxa"/>
            <w:vAlign w:val="bottom"/>
          </w:tcPr>
          <w:p w:rsidR="00022471" w:rsidRDefault="00022471" w:rsidP="00D921EA">
            <w:pPr>
              <w:pStyle w:val="basic"/>
              <w:jc w:val="center"/>
            </w:pPr>
            <w:r>
              <w:t>Neither oppose nor support</w:t>
            </w:r>
          </w:p>
        </w:tc>
        <w:tc>
          <w:tcPr>
            <w:tcW w:w="1471" w:type="dxa"/>
            <w:vAlign w:val="bottom"/>
          </w:tcPr>
          <w:p w:rsidR="00022471" w:rsidRDefault="00022471" w:rsidP="00D921EA">
            <w:pPr>
              <w:pStyle w:val="basic"/>
              <w:jc w:val="center"/>
            </w:pPr>
            <w:r>
              <w:t>Somewhat support</w:t>
            </w:r>
          </w:p>
        </w:tc>
        <w:tc>
          <w:tcPr>
            <w:tcW w:w="1471" w:type="dxa"/>
            <w:vAlign w:val="bottom"/>
          </w:tcPr>
          <w:p w:rsidR="00022471" w:rsidRDefault="00022471" w:rsidP="00D921EA">
            <w:pPr>
              <w:pStyle w:val="basic"/>
              <w:jc w:val="center"/>
            </w:pPr>
            <w:r>
              <w:t>Moderately support</w:t>
            </w:r>
          </w:p>
        </w:tc>
        <w:tc>
          <w:tcPr>
            <w:tcW w:w="1471" w:type="dxa"/>
            <w:vAlign w:val="bottom"/>
          </w:tcPr>
          <w:p w:rsidR="00022471" w:rsidRDefault="00022471" w:rsidP="00D921EA">
            <w:pPr>
              <w:pStyle w:val="basic"/>
              <w:jc w:val="center"/>
            </w:pPr>
            <w:r>
              <w:t>Strongly support</w:t>
            </w:r>
          </w:p>
        </w:tc>
      </w:tr>
      <w:tr w:rsidR="00022471" w:rsidTr="00D921EA">
        <w:tc>
          <w:tcPr>
            <w:tcW w:w="1470" w:type="dxa"/>
          </w:tcPr>
          <w:p w:rsidR="00022471" w:rsidRDefault="00022471" w:rsidP="00D921EA">
            <w:pPr>
              <w:pStyle w:val="basic"/>
              <w:jc w:val="center"/>
            </w:pPr>
            <w:r>
              <w:t>1</w:t>
            </w:r>
          </w:p>
        </w:tc>
        <w:tc>
          <w:tcPr>
            <w:tcW w:w="1471" w:type="dxa"/>
          </w:tcPr>
          <w:p w:rsidR="00022471" w:rsidRDefault="00022471" w:rsidP="00D921EA">
            <w:pPr>
              <w:pStyle w:val="basic"/>
              <w:jc w:val="center"/>
            </w:pPr>
            <w:r>
              <w:t>2</w:t>
            </w:r>
          </w:p>
        </w:tc>
        <w:tc>
          <w:tcPr>
            <w:tcW w:w="1471" w:type="dxa"/>
          </w:tcPr>
          <w:p w:rsidR="00022471" w:rsidRDefault="00022471" w:rsidP="00D921EA">
            <w:pPr>
              <w:pStyle w:val="basic"/>
              <w:jc w:val="center"/>
            </w:pPr>
            <w:r>
              <w:t>3</w:t>
            </w:r>
          </w:p>
        </w:tc>
        <w:tc>
          <w:tcPr>
            <w:tcW w:w="1471" w:type="dxa"/>
          </w:tcPr>
          <w:p w:rsidR="00022471" w:rsidRDefault="00022471" w:rsidP="00D921EA">
            <w:pPr>
              <w:pStyle w:val="basic"/>
              <w:jc w:val="center"/>
            </w:pPr>
            <w:r>
              <w:t>4</w:t>
            </w:r>
          </w:p>
        </w:tc>
        <w:tc>
          <w:tcPr>
            <w:tcW w:w="1471" w:type="dxa"/>
          </w:tcPr>
          <w:p w:rsidR="00022471" w:rsidRDefault="00022471" w:rsidP="00D921EA">
            <w:pPr>
              <w:pStyle w:val="basic"/>
              <w:jc w:val="center"/>
            </w:pPr>
            <w:r>
              <w:t>5</w:t>
            </w:r>
          </w:p>
        </w:tc>
        <w:tc>
          <w:tcPr>
            <w:tcW w:w="1471" w:type="dxa"/>
          </w:tcPr>
          <w:p w:rsidR="00022471" w:rsidRDefault="00022471" w:rsidP="00D921EA">
            <w:pPr>
              <w:pStyle w:val="basic"/>
              <w:jc w:val="center"/>
            </w:pPr>
            <w:r>
              <w:t>6</w:t>
            </w:r>
          </w:p>
        </w:tc>
        <w:tc>
          <w:tcPr>
            <w:tcW w:w="1471" w:type="dxa"/>
          </w:tcPr>
          <w:p w:rsidR="00022471" w:rsidRDefault="00022471" w:rsidP="00D921EA">
            <w:pPr>
              <w:pStyle w:val="basic"/>
              <w:jc w:val="center"/>
            </w:pPr>
            <w:r>
              <w:t>7</w:t>
            </w:r>
          </w:p>
        </w:tc>
      </w:tr>
    </w:tbl>
    <w:p w:rsidR="00022471" w:rsidRDefault="00022471" w:rsidP="00022471">
      <w:pPr>
        <w:pStyle w:val="basic"/>
      </w:pPr>
    </w:p>
    <w:p w:rsidR="00022471" w:rsidRDefault="00022471" w:rsidP="00022471">
      <w:pPr>
        <w:pStyle w:val="basic"/>
      </w:pPr>
    </w:p>
    <w:p w:rsidR="00022471" w:rsidRDefault="00022471" w:rsidP="00022471">
      <w:pPr>
        <w:pStyle w:val="basic"/>
      </w:pPr>
      <w:r>
        <w:rPr>
          <w:b/>
        </w:rPr>
        <w:t>[GRID SP ACROSS]</w:t>
      </w:r>
    </w:p>
    <w:p w:rsidR="007F5EB5" w:rsidRDefault="007F5EB5" w:rsidP="00022471">
      <w:pPr>
        <w:pStyle w:val="basic"/>
      </w:pPr>
      <w:r w:rsidRPr="00022471">
        <w:t>Q3. How certain are you about your opinion about student loan forgiveness?</w:t>
      </w:r>
    </w:p>
    <w:p w:rsidR="00022471" w:rsidRDefault="00022471" w:rsidP="00022471">
      <w:pPr>
        <w:pStyle w:val="basic"/>
      </w:pPr>
    </w:p>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022471" w:rsidTr="00D921EA">
        <w:tc>
          <w:tcPr>
            <w:tcW w:w="1470" w:type="dxa"/>
            <w:vAlign w:val="bottom"/>
          </w:tcPr>
          <w:p w:rsidR="00022471" w:rsidRDefault="00022471" w:rsidP="00D921EA">
            <w:pPr>
              <w:pStyle w:val="basic"/>
              <w:jc w:val="center"/>
            </w:pPr>
            <w:r>
              <w:t>Not certain at all</w:t>
            </w:r>
          </w:p>
          <w:p w:rsidR="00022471" w:rsidRDefault="00022471" w:rsidP="00D921EA">
            <w:pPr>
              <w:pStyle w:val="basic"/>
              <w:jc w:val="center"/>
            </w:pPr>
            <w:r>
              <w:t>1</w:t>
            </w:r>
          </w:p>
        </w:tc>
        <w:tc>
          <w:tcPr>
            <w:tcW w:w="1471" w:type="dxa"/>
            <w:vAlign w:val="bottom"/>
          </w:tcPr>
          <w:p w:rsidR="00022471" w:rsidRDefault="00022471" w:rsidP="00D921EA">
            <w:pPr>
              <w:pStyle w:val="basic"/>
              <w:jc w:val="center"/>
            </w:pPr>
            <w:r>
              <w:t>2</w:t>
            </w:r>
          </w:p>
        </w:tc>
        <w:tc>
          <w:tcPr>
            <w:tcW w:w="1471" w:type="dxa"/>
            <w:vAlign w:val="bottom"/>
          </w:tcPr>
          <w:p w:rsidR="00022471" w:rsidRDefault="00022471" w:rsidP="00D921EA">
            <w:pPr>
              <w:pStyle w:val="basic"/>
              <w:jc w:val="center"/>
            </w:pPr>
            <w:r>
              <w:t>3</w:t>
            </w:r>
          </w:p>
        </w:tc>
        <w:tc>
          <w:tcPr>
            <w:tcW w:w="1471" w:type="dxa"/>
            <w:vAlign w:val="bottom"/>
          </w:tcPr>
          <w:p w:rsidR="00022471" w:rsidRDefault="00022471" w:rsidP="00D921EA">
            <w:pPr>
              <w:pStyle w:val="basic"/>
              <w:jc w:val="center"/>
            </w:pPr>
            <w:r>
              <w:t>Moderately certain</w:t>
            </w:r>
          </w:p>
          <w:p w:rsidR="00022471" w:rsidRDefault="00022471" w:rsidP="00D921EA">
            <w:pPr>
              <w:pStyle w:val="basic"/>
              <w:jc w:val="center"/>
            </w:pPr>
            <w:r>
              <w:t>4</w:t>
            </w:r>
          </w:p>
        </w:tc>
        <w:tc>
          <w:tcPr>
            <w:tcW w:w="1471" w:type="dxa"/>
            <w:vAlign w:val="bottom"/>
          </w:tcPr>
          <w:p w:rsidR="00022471" w:rsidRDefault="00022471" w:rsidP="00D921EA">
            <w:pPr>
              <w:pStyle w:val="basic"/>
              <w:jc w:val="center"/>
            </w:pPr>
            <w:r>
              <w:t>5</w:t>
            </w:r>
          </w:p>
        </w:tc>
        <w:tc>
          <w:tcPr>
            <w:tcW w:w="1471" w:type="dxa"/>
            <w:vAlign w:val="bottom"/>
          </w:tcPr>
          <w:p w:rsidR="00022471" w:rsidRDefault="00022471" w:rsidP="00D921EA">
            <w:pPr>
              <w:pStyle w:val="basic"/>
              <w:jc w:val="center"/>
            </w:pPr>
            <w:r>
              <w:t>6</w:t>
            </w:r>
          </w:p>
        </w:tc>
        <w:tc>
          <w:tcPr>
            <w:tcW w:w="1471" w:type="dxa"/>
            <w:vAlign w:val="bottom"/>
          </w:tcPr>
          <w:p w:rsidR="00022471" w:rsidRDefault="00022471" w:rsidP="00D921EA">
            <w:pPr>
              <w:pStyle w:val="basic"/>
              <w:jc w:val="center"/>
            </w:pPr>
            <w:r>
              <w:t>Extremely certain</w:t>
            </w:r>
          </w:p>
          <w:p w:rsidR="00022471" w:rsidRDefault="00022471" w:rsidP="00D921EA">
            <w:pPr>
              <w:pStyle w:val="basic"/>
              <w:jc w:val="center"/>
            </w:pPr>
            <w:r>
              <w:t>7</w:t>
            </w:r>
          </w:p>
        </w:tc>
      </w:tr>
      <w:tr w:rsidR="00022471" w:rsidTr="00D921EA">
        <w:tc>
          <w:tcPr>
            <w:tcW w:w="1470" w:type="dxa"/>
          </w:tcPr>
          <w:p w:rsidR="00022471" w:rsidRDefault="00022471" w:rsidP="00D921EA">
            <w:pPr>
              <w:pStyle w:val="basic"/>
              <w:jc w:val="center"/>
            </w:pPr>
            <w:r>
              <w:t>1</w:t>
            </w:r>
          </w:p>
        </w:tc>
        <w:tc>
          <w:tcPr>
            <w:tcW w:w="1471" w:type="dxa"/>
          </w:tcPr>
          <w:p w:rsidR="00022471" w:rsidRDefault="00022471" w:rsidP="00D921EA">
            <w:pPr>
              <w:pStyle w:val="basic"/>
              <w:jc w:val="center"/>
            </w:pPr>
            <w:r>
              <w:t>2</w:t>
            </w:r>
          </w:p>
        </w:tc>
        <w:tc>
          <w:tcPr>
            <w:tcW w:w="1471" w:type="dxa"/>
          </w:tcPr>
          <w:p w:rsidR="00022471" w:rsidRDefault="00022471" w:rsidP="00D921EA">
            <w:pPr>
              <w:pStyle w:val="basic"/>
              <w:jc w:val="center"/>
            </w:pPr>
            <w:r>
              <w:t>3</w:t>
            </w:r>
          </w:p>
        </w:tc>
        <w:tc>
          <w:tcPr>
            <w:tcW w:w="1471" w:type="dxa"/>
          </w:tcPr>
          <w:p w:rsidR="00022471" w:rsidRDefault="00022471" w:rsidP="00D921EA">
            <w:pPr>
              <w:pStyle w:val="basic"/>
              <w:jc w:val="center"/>
            </w:pPr>
            <w:r>
              <w:t>4</w:t>
            </w:r>
          </w:p>
        </w:tc>
        <w:tc>
          <w:tcPr>
            <w:tcW w:w="1471" w:type="dxa"/>
          </w:tcPr>
          <w:p w:rsidR="00022471" w:rsidRDefault="00022471" w:rsidP="00D921EA">
            <w:pPr>
              <w:pStyle w:val="basic"/>
              <w:jc w:val="center"/>
            </w:pPr>
            <w:r>
              <w:t>5</w:t>
            </w:r>
          </w:p>
        </w:tc>
        <w:tc>
          <w:tcPr>
            <w:tcW w:w="1471" w:type="dxa"/>
          </w:tcPr>
          <w:p w:rsidR="00022471" w:rsidRDefault="00022471" w:rsidP="00D921EA">
            <w:pPr>
              <w:pStyle w:val="basic"/>
              <w:jc w:val="center"/>
            </w:pPr>
            <w:r>
              <w:t>6</w:t>
            </w:r>
          </w:p>
        </w:tc>
        <w:tc>
          <w:tcPr>
            <w:tcW w:w="1471" w:type="dxa"/>
          </w:tcPr>
          <w:p w:rsidR="00022471" w:rsidRDefault="00022471" w:rsidP="00D921EA">
            <w:pPr>
              <w:pStyle w:val="basic"/>
              <w:jc w:val="center"/>
            </w:pPr>
            <w:r>
              <w:t>7</w:t>
            </w:r>
          </w:p>
        </w:tc>
      </w:tr>
    </w:tbl>
    <w:p w:rsidR="00022471" w:rsidRDefault="00022471" w:rsidP="00022471">
      <w:pPr>
        <w:pStyle w:val="basic"/>
      </w:pPr>
    </w:p>
    <w:p w:rsidR="00022471" w:rsidRDefault="00022471" w:rsidP="00022471">
      <w:pPr>
        <w:pStyle w:val="basic"/>
      </w:pPr>
    </w:p>
    <w:p w:rsidR="00022471" w:rsidRDefault="00022471" w:rsidP="00022471">
      <w:pPr>
        <w:pStyle w:val="basic"/>
        <w:rPr>
          <w:b/>
        </w:rPr>
      </w:pPr>
      <w:r>
        <w:rPr>
          <w:b/>
        </w:rPr>
        <w:lastRenderedPageBreak/>
        <w:t>[GRID SP ACROSS]</w:t>
      </w:r>
    </w:p>
    <w:p w:rsidR="007F5EB5" w:rsidRDefault="007F5EB5" w:rsidP="00022471">
      <w:pPr>
        <w:pStyle w:val="basic"/>
      </w:pPr>
      <w:r w:rsidRPr="00022471">
        <w:t>Q4. How important to you personally is your opinion about student loan forgiveness?</w:t>
      </w:r>
    </w:p>
    <w:p w:rsidR="00022471" w:rsidRDefault="00022471" w:rsidP="00022471">
      <w:pPr>
        <w:pStyle w:val="basic"/>
      </w:pPr>
    </w:p>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022471" w:rsidTr="00D921EA">
        <w:tc>
          <w:tcPr>
            <w:tcW w:w="1470" w:type="dxa"/>
            <w:vAlign w:val="bottom"/>
          </w:tcPr>
          <w:p w:rsidR="00022471" w:rsidRDefault="00022471" w:rsidP="00D921EA">
            <w:pPr>
              <w:pStyle w:val="basic"/>
              <w:jc w:val="center"/>
            </w:pPr>
            <w:r>
              <w:t>Not too important</w:t>
            </w:r>
          </w:p>
          <w:p w:rsidR="00022471" w:rsidRDefault="00022471" w:rsidP="00D921EA">
            <w:pPr>
              <w:pStyle w:val="basic"/>
              <w:jc w:val="center"/>
            </w:pPr>
            <w:r>
              <w:t>1</w:t>
            </w:r>
          </w:p>
        </w:tc>
        <w:tc>
          <w:tcPr>
            <w:tcW w:w="1471" w:type="dxa"/>
            <w:vAlign w:val="bottom"/>
          </w:tcPr>
          <w:p w:rsidR="00022471" w:rsidRDefault="00022471" w:rsidP="00D921EA">
            <w:pPr>
              <w:pStyle w:val="basic"/>
              <w:jc w:val="center"/>
            </w:pPr>
            <w:r>
              <w:t>2</w:t>
            </w:r>
          </w:p>
        </w:tc>
        <w:tc>
          <w:tcPr>
            <w:tcW w:w="1471" w:type="dxa"/>
            <w:vAlign w:val="bottom"/>
          </w:tcPr>
          <w:p w:rsidR="00022471" w:rsidRDefault="00022471" w:rsidP="00D921EA">
            <w:pPr>
              <w:pStyle w:val="basic"/>
              <w:jc w:val="center"/>
            </w:pPr>
            <w:r>
              <w:t>3</w:t>
            </w:r>
          </w:p>
        </w:tc>
        <w:tc>
          <w:tcPr>
            <w:tcW w:w="1471" w:type="dxa"/>
            <w:vAlign w:val="bottom"/>
          </w:tcPr>
          <w:p w:rsidR="00022471" w:rsidRDefault="00022471" w:rsidP="00D921EA">
            <w:pPr>
              <w:pStyle w:val="basic"/>
              <w:jc w:val="center"/>
            </w:pPr>
            <w:r>
              <w:t>Moderately important</w:t>
            </w:r>
          </w:p>
          <w:p w:rsidR="00022471" w:rsidRDefault="00022471" w:rsidP="00D921EA">
            <w:pPr>
              <w:pStyle w:val="basic"/>
              <w:jc w:val="center"/>
            </w:pPr>
            <w:r>
              <w:t>4</w:t>
            </w:r>
          </w:p>
        </w:tc>
        <w:tc>
          <w:tcPr>
            <w:tcW w:w="1471" w:type="dxa"/>
            <w:vAlign w:val="bottom"/>
          </w:tcPr>
          <w:p w:rsidR="00022471" w:rsidRDefault="00022471" w:rsidP="00D921EA">
            <w:pPr>
              <w:pStyle w:val="basic"/>
              <w:jc w:val="center"/>
            </w:pPr>
            <w:r>
              <w:t>5</w:t>
            </w:r>
          </w:p>
        </w:tc>
        <w:tc>
          <w:tcPr>
            <w:tcW w:w="1471" w:type="dxa"/>
            <w:vAlign w:val="bottom"/>
          </w:tcPr>
          <w:p w:rsidR="00022471" w:rsidRDefault="00022471" w:rsidP="00D921EA">
            <w:pPr>
              <w:pStyle w:val="basic"/>
              <w:jc w:val="center"/>
            </w:pPr>
            <w:r>
              <w:t>6</w:t>
            </w:r>
          </w:p>
        </w:tc>
        <w:tc>
          <w:tcPr>
            <w:tcW w:w="1471" w:type="dxa"/>
            <w:vAlign w:val="bottom"/>
          </w:tcPr>
          <w:p w:rsidR="00022471" w:rsidRDefault="00022471" w:rsidP="00D921EA">
            <w:pPr>
              <w:pStyle w:val="basic"/>
              <w:jc w:val="center"/>
            </w:pPr>
            <w:r>
              <w:t>Extremely important</w:t>
            </w:r>
          </w:p>
          <w:p w:rsidR="00022471" w:rsidRDefault="00022471" w:rsidP="00D921EA">
            <w:pPr>
              <w:pStyle w:val="basic"/>
              <w:jc w:val="center"/>
            </w:pPr>
            <w:r>
              <w:t>7</w:t>
            </w:r>
          </w:p>
        </w:tc>
      </w:tr>
      <w:tr w:rsidR="00022471" w:rsidTr="00D921EA">
        <w:tc>
          <w:tcPr>
            <w:tcW w:w="1470" w:type="dxa"/>
          </w:tcPr>
          <w:p w:rsidR="00022471" w:rsidRDefault="00022471" w:rsidP="00D921EA">
            <w:pPr>
              <w:pStyle w:val="basic"/>
              <w:jc w:val="center"/>
            </w:pPr>
            <w:r>
              <w:t>1</w:t>
            </w:r>
          </w:p>
        </w:tc>
        <w:tc>
          <w:tcPr>
            <w:tcW w:w="1471" w:type="dxa"/>
          </w:tcPr>
          <w:p w:rsidR="00022471" w:rsidRDefault="00022471" w:rsidP="00D921EA">
            <w:pPr>
              <w:pStyle w:val="basic"/>
              <w:jc w:val="center"/>
            </w:pPr>
            <w:r>
              <w:t>2</w:t>
            </w:r>
          </w:p>
        </w:tc>
        <w:tc>
          <w:tcPr>
            <w:tcW w:w="1471" w:type="dxa"/>
          </w:tcPr>
          <w:p w:rsidR="00022471" w:rsidRDefault="00022471" w:rsidP="00D921EA">
            <w:pPr>
              <w:pStyle w:val="basic"/>
              <w:jc w:val="center"/>
            </w:pPr>
            <w:r>
              <w:t>3</w:t>
            </w:r>
          </w:p>
        </w:tc>
        <w:tc>
          <w:tcPr>
            <w:tcW w:w="1471" w:type="dxa"/>
          </w:tcPr>
          <w:p w:rsidR="00022471" w:rsidRDefault="00022471" w:rsidP="00D921EA">
            <w:pPr>
              <w:pStyle w:val="basic"/>
              <w:jc w:val="center"/>
            </w:pPr>
            <w:r>
              <w:t>4</w:t>
            </w:r>
          </w:p>
        </w:tc>
        <w:tc>
          <w:tcPr>
            <w:tcW w:w="1471" w:type="dxa"/>
          </w:tcPr>
          <w:p w:rsidR="00022471" w:rsidRDefault="00022471" w:rsidP="00D921EA">
            <w:pPr>
              <w:pStyle w:val="basic"/>
              <w:jc w:val="center"/>
            </w:pPr>
            <w:r>
              <w:t>5</w:t>
            </w:r>
          </w:p>
        </w:tc>
        <w:tc>
          <w:tcPr>
            <w:tcW w:w="1471" w:type="dxa"/>
          </w:tcPr>
          <w:p w:rsidR="00022471" w:rsidRDefault="00022471" w:rsidP="00D921EA">
            <w:pPr>
              <w:pStyle w:val="basic"/>
              <w:jc w:val="center"/>
            </w:pPr>
            <w:r>
              <w:t>6</w:t>
            </w:r>
          </w:p>
        </w:tc>
        <w:tc>
          <w:tcPr>
            <w:tcW w:w="1471" w:type="dxa"/>
          </w:tcPr>
          <w:p w:rsidR="00022471" w:rsidRDefault="00022471" w:rsidP="00D921EA">
            <w:pPr>
              <w:pStyle w:val="basic"/>
              <w:jc w:val="center"/>
            </w:pPr>
            <w:r>
              <w:t>7</w:t>
            </w:r>
          </w:p>
        </w:tc>
      </w:tr>
    </w:tbl>
    <w:p w:rsidR="00022471" w:rsidRDefault="00022471" w:rsidP="00022471">
      <w:pPr>
        <w:pStyle w:val="basic"/>
      </w:pPr>
    </w:p>
    <w:p w:rsidR="00022471" w:rsidRDefault="00022471" w:rsidP="00022471">
      <w:pPr>
        <w:pStyle w:val="basic"/>
        <w:rPr>
          <w:b/>
        </w:rPr>
      </w:pPr>
      <w:r>
        <w:rPr>
          <w:b/>
        </w:rPr>
        <w:t>[GRID SP ACROSS]</w:t>
      </w:r>
    </w:p>
    <w:p w:rsidR="007F5EB5" w:rsidRDefault="007F5EB5" w:rsidP="00022471">
      <w:pPr>
        <w:pStyle w:val="basic"/>
      </w:pPr>
      <w:r w:rsidRPr="00022471">
        <w:t>Q5. Would you be willing to sign a petition indicating your position on student loan forgiveness?</w:t>
      </w:r>
    </w:p>
    <w:p w:rsidR="00022471" w:rsidRDefault="00022471" w:rsidP="00022471">
      <w:pPr>
        <w:pStyle w:val="basic"/>
      </w:pPr>
    </w:p>
    <w:tbl>
      <w:tblPr>
        <w:tblStyle w:val="TableGrid"/>
        <w:tblW w:w="0" w:type="auto"/>
        <w:jc w:val="center"/>
        <w:tblLook w:val="04A0" w:firstRow="1" w:lastRow="0" w:firstColumn="1" w:lastColumn="0" w:noHBand="0" w:noVBand="1"/>
      </w:tblPr>
      <w:tblGrid>
        <w:gridCol w:w="1470"/>
        <w:gridCol w:w="1471"/>
      </w:tblGrid>
      <w:tr w:rsidR="00511A5D" w:rsidTr="00511A5D">
        <w:trPr>
          <w:jc w:val="center"/>
        </w:trPr>
        <w:tc>
          <w:tcPr>
            <w:tcW w:w="1470" w:type="dxa"/>
            <w:vAlign w:val="bottom"/>
          </w:tcPr>
          <w:p w:rsidR="00511A5D" w:rsidRDefault="00511A5D" w:rsidP="00511A5D">
            <w:pPr>
              <w:pStyle w:val="basic"/>
              <w:jc w:val="center"/>
            </w:pPr>
            <w:r>
              <w:t>No</w:t>
            </w:r>
          </w:p>
        </w:tc>
        <w:tc>
          <w:tcPr>
            <w:tcW w:w="1471" w:type="dxa"/>
            <w:vAlign w:val="bottom"/>
          </w:tcPr>
          <w:p w:rsidR="00511A5D" w:rsidRDefault="00511A5D" w:rsidP="00D921EA">
            <w:pPr>
              <w:pStyle w:val="basic"/>
              <w:jc w:val="center"/>
            </w:pPr>
            <w:r>
              <w:t>Yes</w:t>
            </w:r>
          </w:p>
        </w:tc>
      </w:tr>
      <w:tr w:rsidR="00511A5D" w:rsidTr="00511A5D">
        <w:trPr>
          <w:jc w:val="center"/>
        </w:trPr>
        <w:tc>
          <w:tcPr>
            <w:tcW w:w="1470" w:type="dxa"/>
          </w:tcPr>
          <w:p w:rsidR="00511A5D" w:rsidRDefault="00511A5D" w:rsidP="00D921EA">
            <w:pPr>
              <w:pStyle w:val="basic"/>
              <w:jc w:val="center"/>
            </w:pPr>
            <w:r>
              <w:t>1</w:t>
            </w:r>
          </w:p>
        </w:tc>
        <w:tc>
          <w:tcPr>
            <w:tcW w:w="1471" w:type="dxa"/>
          </w:tcPr>
          <w:p w:rsidR="00511A5D" w:rsidRDefault="00511A5D" w:rsidP="00D921EA">
            <w:pPr>
              <w:pStyle w:val="basic"/>
              <w:jc w:val="center"/>
            </w:pPr>
            <w:r>
              <w:t>2</w:t>
            </w:r>
          </w:p>
        </w:tc>
      </w:tr>
    </w:tbl>
    <w:p w:rsidR="00022471" w:rsidRPr="00022471" w:rsidRDefault="00022471" w:rsidP="00022471">
      <w:pPr>
        <w:pStyle w:val="basic"/>
      </w:pPr>
    </w:p>
    <w:p w:rsidR="00511A5D" w:rsidRDefault="00511A5D" w:rsidP="007F5EB5">
      <w:pPr>
        <w:rPr>
          <w:b/>
        </w:rPr>
      </w:pPr>
    </w:p>
    <w:p w:rsidR="00A52001" w:rsidRDefault="00A52001" w:rsidP="00A52001">
      <w:pPr>
        <w:pStyle w:val="basicinstruction0"/>
      </w:pPr>
      <w:r>
        <w:t>DATA-ONLY VARIABLE: STUDY2_ASSIGN [SP]</w:t>
      </w:r>
    </w:p>
    <w:p w:rsidR="00A52001" w:rsidRDefault="00A52001" w:rsidP="00A52001">
      <w:pPr>
        <w:pStyle w:val="basic"/>
      </w:pPr>
      <w:r>
        <w:t>Logic: Randomly assign and record</w:t>
      </w:r>
      <w:r w:rsidR="009E4628">
        <w:t xml:space="preserve"> respondent to a value of Study2_Assign = 1, 2, 3, 4 or 5</w:t>
      </w:r>
      <w:r>
        <w:t xml:space="preserve">. </w:t>
      </w:r>
    </w:p>
    <w:p w:rsidR="00A52001" w:rsidRDefault="00A52001" w:rsidP="00A52001">
      <w:pPr>
        <w:pStyle w:val="basicanswer"/>
      </w:pPr>
      <w:r>
        <w:t>Polarized party cue pro</w:t>
      </w:r>
      <w:r>
        <w:tab/>
        <w:t>1</w:t>
      </w:r>
    </w:p>
    <w:p w:rsidR="00A52001" w:rsidRDefault="00A52001" w:rsidP="00A52001">
      <w:pPr>
        <w:pStyle w:val="basicanswer"/>
      </w:pPr>
      <w:r>
        <w:t>Non-polarized party cue pro</w:t>
      </w:r>
      <w:r>
        <w:tab/>
        <w:t>2</w:t>
      </w:r>
    </w:p>
    <w:p w:rsidR="00A52001" w:rsidRDefault="009E4628" w:rsidP="00A52001">
      <w:pPr>
        <w:pStyle w:val="basicanswer"/>
      </w:pPr>
      <w:r>
        <w:t>P</w:t>
      </w:r>
      <w:r w:rsidR="00A52001">
        <w:t xml:space="preserve">olarized party cue </w:t>
      </w:r>
      <w:r>
        <w:t>con</w:t>
      </w:r>
      <w:r w:rsidR="00A52001">
        <w:tab/>
        <w:t>3</w:t>
      </w:r>
    </w:p>
    <w:p w:rsidR="00A52001" w:rsidRDefault="009E4628" w:rsidP="00A52001">
      <w:pPr>
        <w:pStyle w:val="basicanswer"/>
      </w:pPr>
      <w:r>
        <w:t>Non-p</w:t>
      </w:r>
      <w:r w:rsidR="00A52001">
        <w:t>olarized party cue con</w:t>
      </w:r>
      <w:r w:rsidR="00A52001">
        <w:tab/>
        <w:t>4</w:t>
      </w:r>
    </w:p>
    <w:p w:rsidR="00A52001" w:rsidRDefault="009E4628" w:rsidP="00A52001">
      <w:pPr>
        <w:pStyle w:val="basicanswer"/>
      </w:pPr>
      <w:r>
        <w:t>Control</w:t>
      </w:r>
      <w:r w:rsidR="00A52001">
        <w:tab/>
        <w:t>5</w:t>
      </w:r>
    </w:p>
    <w:p w:rsidR="007F5EB5" w:rsidRDefault="007F5EB5" w:rsidP="007F5EB5"/>
    <w:p w:rsidR="007F5EB5" w:rsidRDefault="00511A5D" w:rsidP="00511A5D">
      <w:pPr>
        <w:pStyle w:val="basicinstruction0"/>
      </w:pPr>
      <w:r>
        <w:t>[DISPLAY</w:t>
      </w:r>
      <w:r w:rsidR="009E4628">
        <w:t xml:space="preserve"> IF STUDY2_ASSIGN = 1</w:t>
      </w:r>
      <w:r w:rsidR="007F5EB5">
        <w:t>]</w:t>
      </w:r>
    </w:p>
    <w:p w:rsidR="007F5EB5" w:rsidRDefault="007F5EB5" w:rsidP="00511A5D">
      <w:pPr>
        <w:pStyle w:val="basic"/>
      </w:pPr>
      <w:r>
        <w:t>Since 2001, lawmakers have debated a new immigration law called the Development, Relief, and Education for Alien Minors Act (also called the DREAM Act).  The law would allow undocumented immigrants to gain citizenship if they entered the U.S. before the age of 16, maintained good moral character (had no criminal record),</w:t>
      </w:r>
      <w:r w:rsidR="00084F7F">
        <w:t xml:space="preserve"> </w:t>
      </w:r>
      <w:r>
        <w:t>earned a high school diploma, and completed two years of college OR two years of military service.</w:t>
      </w:r>
    </w:p>
    <w:p w:rsidR="007F5EB5" w:rsidRDefault="007F5EB5" w:rsidP="007F5EB5"/>
    <w:p w:rsidR="007F5EB5" w:rsidRDefault="007F5EB5" w:rsidP="00511A5D">
      <w:pPr>
        <w:pStyle w:val="basic"/>
      </w:pPr>
      <w:r>
        <w:t>Democrats in Congress tend to favor the DREAM Act and Republicans in Congress tend to oppose the DREAM Act. Moreover, the partisan divide is stark as the parties are far apart. Also, not only do Democrats tend to be in favor and Republicans opposed, but most members of each party are on the same side as the rest of their party.</w:t>
      </w:r>
    </w:p>
    <w:p w:rsidR="007F5EB5" w:rsidRDefault="007F5EB5" w:rsidP="00511A5D">
      <w:pPr>
        <w:pStyle w:val="basic"/>
      </w:pPr>
    </w:p>
    <w:p w:rsidR="007F5EB5" w:rsidRDefault="007F5EB5" w:rsidP="00511A5D">
      <w:pPr>
        <w:pStyle w:val="basic"/>
      </w:pPr>
      <w:r>
        <w:t>The main argument for those in favor of the DREAM Act is that it would provide young people with opportunities. They could go on to contribute as doctors, nurses, teachers, soldiers, and police officers.</w:t>
      </w:r>
    </w:p>
    <w:p w:rsidR="007F5EB5" w:rsidRDefault="007F5EB5" w:rsidP="007F5EB5"/>
    <w:p w:rsidR="009E4628" w:rsidRDefault="009E4628" w:rsidP="009E4628">
      <w:pPr>
        <w:pStyle w:val="basicinstruction0"/>
      </w:pPr>
      <w:r>
        <w:t>[DISPLAY IF STUDY2_ASSIGN = 2]</w:t>
      </w:r>
    </w:p>
    <w:p w:rsidR="007F5EB5" w:rsidRDefault="007F5EB5" w:rsidP="00511A5D">
      <w:pPr>
        <w:pStyle w:val="basic"/>
      </w:pPr>
      <w:r>
        <w:t>Since 2001, lawmakers have debated a new immigration law called the Development, Relief, and Education for Alien Minors Act (also called the DREAM Act).  The law would allow undocumented immigrants to gain citizenship if they entered the U.S. before the age of 16, maintained good moral character (had no criminal record),</w:t>
      </w:r>
      <w:r w:rsidR="00084F7F">
        <w:t xml:space="preserve"> </w:t>
      </w:r>
      <w:r>
        <w:t>earned a high school diploma, and completed two years of college OR two years of military service.</w:t>
      </w:r>
    </w:p>
    <w:p w:rsidR="007F5EB5" w:rsidRDefault="007F5EB5" w:rsidP="00511A5D">
      <w:pPr>
        <w:pStyle w:val="basic"/>
      </w:pPr>
    </w:p>
    <w:p w:rsidR="007F5EB5" w:rsidRDefault="007F5EB5" w:rsidP="00511A5D">
      <w:pPr>
        <w:pStyle w:val="basic"/>
      </w:pPr>
      <w:r>
        <w:t>Democrats in Congress tend to favor the DREAM Act and Republicans in Congress tend to oppose the DREAM Act. However, the partisan divide is not stark as the parties are not too far apart. Also, while Democrats tend to be in favor and Republicans opposed, members of each party can be found on both sides of the issue.</w:t>
      </w:r>
    </w:p>
    <w:p w:rsidR="007F5EB5" w:rsidRDefault="007F5EB5" w:rsidP="00511A5D">
      <w:pPr>
        <w:pStyle w:val="basic"/>
      </w:pPr>
    </w:p>
    <w:p w:rsidR="007F5EB5" w:rsidRDefault="007F5EB5" w:rsidP="00511A5D">
      <w:pPr>
        <w:pStyle w:val="basic"/>
      </w:pPr>
      <w:r>
        <w:t>The main argument for those in favor of the DREAM Act is that it would provide young people with opportunities. They could go on to contribute as doctors, nurses, teachers, soldiers, and police officers.</w:t>
      </w:r>
    </w:p>
    <w:p w:rsidR="007F5EB5" w:rsidRDefault="007F5EB5" w:rsidP="007F5EB5"/>
    <w:p w:rsidR="00511A5D" w:rsidRDefault="009E4628" w:rsidP="00511A5D">
      <w:pPr>
        <w:pStyle w:val="basicinstruction0"/>
      </w:pPr>
      <w:r>
        <w:lastRenderedPageBreak/>
        <w:t>[DISPLAY IF STUDY2_ASSIGN = 3]</w:t>
      </w:r>
    </w:p>
    <w:p w:rsidR="007F5EB5" w:rsidRDefault="007F5EB5" w:rsidP="00511A5D">
      <w:pPr>
        <w:pStyle w:val="basic"/>
      </w:pPr>
      <w:r>
        <w:t>Since 2001, lawmakers have debated a new immigration law called the Development, Relief, and Education for Alien Minors Act (also called the DREAM Act).  The law would allow undocumented immigrants to gain citizenship if they entered the U.S. before the age of 16, maintained good moral character (had no criminal record),</w:t>
      </w:r>
      <w:r w:rsidR="00084F7F">
        <w:t xml:space="preserve"> </w:t>
      </w:r>
      <w:r>
        <w:t>earned a high school diploma, and completed two years of college OR two years of military service.</w:t>
      </w:r>
    </w:p>
    <w:p w:rsidR="007F5EB5" w:rsidRDefault="007F5EB5" w:rsidP="00511A5D">
      <w:pPr>
        <w:pStyle w:val="basic"/>
      </w:pPr>
    </w:p>
    <w:p w:rsidR="007F5EB5" w:rsidRDefault="007F5EB5" w:rsidP="00511A5D">
      <w:pPr>
        <w:pStyle w:val="basic"/>
      </w:pPr>
      <w:r>
        <w:t>Democrats in Congress tend to favor the DREAM Act and Republicans in Congress tend to oppose the DREAM Act. Moreover, the partisan divide is stark as the parties are far apart. Also, not only do Democrats tend to be in favor and Republicans opposed, but most members of each party are on the same side as the rest of their party.</w:t>
      </w:r>
    </w:p>
    <w:p w:rsidR="007F5EB5" w:rsidRDefault="007F5EB5" w:rsidP="007F5EB5"/>
    <w:p w:rsidR="007F5EB5" w:rsidRDefault="007F5EB5" w:rsidP="00511A5D">
      <w:pPr>
        <w:pStyle w:val="basic"/>
      </w:pPr>
      <w:r>
        <w:t>The main argument for those opposed to the DREAM Act is that it encourages illegal immigration due to the expectation of benefits for children of immigrants. This could over-burden the system, and hurt the American economy.</w:t>
      </w:r>
    </w:p>
    <w:p w:rsidR="007F5EB5" w:rsidRDefault="007F5EB5" w:rsidP="007F5EB5"/>
    <w:p w:rsidR="009E4628" w:rsidRDefault="009E4628" w:rsidP="009E4628">
      <w:pPr>
        <w:pStyle w:val="basicinstruction0"/>
      </w:pPr>
      <w:r>
        <w:t>[DISPLAY IF STUDY2_ASSIGN = 4]</w:t>
      </w:r>
    </w:p>
    <w:p w:rsidR="007F5EB5" w:rsidRDefault="007F5EB5" w:rsidP="00511A5D">
      <w:pPr>
        <w:pStyle w:val="basic"/>
      </w:pPr>
      <w:r>
        <w:t>Since 2001, lawmakers have debated a new immigration law called the Development, Relief, and Education for Alien Minors Act (also called the DREAM Act).  The law would allow undocumented immigrants to gain citizenship if they entered the U.S. before the age of 16, maintained good moral character (had no criminal record),</w:t>
      </w:r>
      <w:r w:rsidR="00084F7F">
        <w:t xml:space="preserve"> </w:t>
      </w:r>
      <w:r>
        <w:t>earned a high school diploma, and completed two years of college OR two years of military service.</w:t>
      </w:r>
    </w:p>
    <w:p w:rsidR="007F5EB5" w:rsidRDefault="007F5EB5" w:rsidP="00511A5D">
      <w:pPr>
        <w:pStyle w:val="basic"/>
      </w:pPr>
    </w:p>
    <w:p w:rsidR="007F5EB5" w:rsidRDefault="007F5EB5" w:rsidP="00511A5D">
      <w:pPr>
        <w:pStyle w:val="basic"/>
      </w:pPr>
      <w:r>
        <w:t>Democrats in Congress tend to favor the DREAM Act and Republicans in Congress tend to oppose the DREAM Act. However, the partisan divide is not stark as the parties are not too far apart. Also, while Democrats tend to be in favor and Republicans opposed, members of each party can be found on both sides of the issue.</w:t>
      </w:r>
    </w:p>
    <w:p w:rsidR="007F5EB5" w:rsidRDefault="007F5EB5" w:rsidP="00511A5D">
      <w:pPr>
        <w:pStyle w:val="basic"/>
      </w:pPr>
    </w:p>
    <w:p w:rsidR="007F5EB5" w:rsidRDefault="007F5EB5" w:rsidP="00511A5D">
      <w:pPr>
        <w:pStyle w:val="basic"/>
      </w:pPr>
      <w:r>
        <w:t>The main argument for those opposed to the DREAM Act is that it encourages illegal immigration due to the expectation of benefits for children of immigrants. This could over-burden the system, and hurt the American economy.</w:t>
      </w:r>
    </w:p>
    <w:p w:rsidR="007F5EB5" w:rsidRDefault="007F5EB5" w:rsidP="007F5EB5"/>
    <w:p w:rsidR="009E4628" w:rsidRDefault="009E4628" w:rsidP="009E4628">
      <w:pPr>
        <w:pStyle w:val="basicinstruction0"/>
      </w:pPr>
      <w:r>
        <w:t>[DISPLAY IF STUDY2_ASSIGN = 5]</w:t>
      </w:r>
    </w:p>
    <w:p w:rsidR="007F5EB5" w:rsidRDefault="007F5EB5" w:rsidP="00511A5D">
      <w:pPr>
        <w:pStyle w:val="basic"/>
      </w:pPr>
      <w:r>
        <w:t>Since 2001, lawmakers have debated a new immigration law called the Development, Relief, and Education for Alien Minors Act (also called the DREAM Act).  The law would allow undocumented immigrants to gain citizenship if they entered the U.S. before the age of 16, maintained good moral character (had no criminal record),</w:t>
      </w:r>
      <w:r w:rsidR="00084F7F">
        <w:t xml:space="preserve"> </w:t>
      </w:r>
      <w:r>
        <w:t>earned a high school diploma, and completed two years of college OR two years of military service.</w:t>
      </w:r>
    </w:p>
    <w:p w:rsidR="007F5EB5" w:rsidRDefault="007F5EB5" w:rsidP="007F5EB5"/>
    <w:p w:rsidR="00511A5D" w:rsidRDefault="00511A5D" w:rsidP="00511A5D">
      <w:pPr>
        <w:pStyle w:val="basic"/>
        <w:rPr>
          <w:b/>
        </w:rPr>
      </w:pPr>
      <w:r>
        <w:rPr>
          <w:b/>
        </w:rPr>
        <w:t>[GRID SP ACROSS]</w:t>
      </w:r>
    </w:p>
    <w:p w:rsidR="007F5EB5" w:rsidRPr="00511A5D" w:rsidRDefault="007F5EB5" w:rsidP="00511A5D">
      <w:pPr>
        <w:pStyle w:val="basic"/>
      </w:pPr>
      <w:r w:rsidRPr="00511A5D">
        <w:t>Q6. Given this information, to what extent do you oppose or support the DREAM Act?</w:t>
      </w:r>
    </w:p>
    <w:p w:rsidR="00511A5D" w:rsidRDefault="00511A5D" w:rsidP="007F5EB5"/>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511A5D" w:rsidTr="00D921EA">
        <w:tc>
          <w:tcPr>
            <w:tcW w:w="1470" w:type="dxa"/>
            <w:vAlign w:val="bottom"/>
          </w:tcPr>
          <w:p w:rsidR="00511A5D" w:rsidRDefault="00511A5D" w:rsidP="00D921EA">
            <w:pPr>
              <w:pStyle w:val="basic"/>
              <w:jc w:val="center"/>
            </w:pPr>
            <w:r>
              <w:t>Strongly oppose</w:t>
            </w:r>
          </w:p>
        </w:tc>
        <w:tc>
          <w:tcPr>
            <w:tcW w:w="1471" w:type="dxa"/>
            <w:vAlign w:val="bottom"/>
          </w:tcPr>
          <w:p w:rsidR="00511A5D" w:rsidRDefault="00511A5D" w:rsidP="00D921EA">
            <w:pPr>
              <w:pStyle w:val="basic"/>
            </w:pPr>
            <w:r>
              <w:t>Moderately oppose</w:t>
            </w:r>
          </w:p>
        </w:tc>
        <w:tc>
          <w:tcPr>
            <w:tcW w:w="1471" w:type="dxa"/>
            <w:vAlign w:val="bottom"/>
          </w:tcPr>
          <w:p w:rsidR="00511A5D" w:rsidRDefault="00511A5D" w:rsidP="00D921EA">
            <w:pPr>
              <w:pStyle w:val="basic"/>
              <w:jc w:val="center"/>
            </w:pPr>
            <w:r>
              <w:t>Somewhat oppose</w:t>
            </w:r>
          </w:p>
        </w:tc>
        <w:tc>
          <w:tcPr>
            <w:tcW w:w="1471" w:type="dxa"/>
            <w:vAlign w:val="bottom"/>
          </w:tcPr>
          <w:p w:rsidR="00511A5D" w:rsidRDefault="00511A5D" w:rsidP="00D921EA">
            <w:pPr>
              <w:pStyle w:val="basic"/>
              <w:jc w:val="center"/>
            </w:pPr>
            <w:r>
              <w:t>Neither oppose nor support</w:t>
            </w:r>
          </w:p>
        </w:tc>
        <w:tc>
          <w:tcPr>
            <w:tcW w:w="1471" w:type="dxa"/>
            <w:vAlign w:val="bottom"/>
          </w:tcPr>
          <w:p w:rsidR="00511A5D" w:rsidRDefault="00511A5D" w:rsidP="00D921EA">
            <w:pPr>
              <w:pStyle w:val="basic"/>
              <w:jc w:val="center"/>
            </w:pPr>
            <w:r>
              <w:t>Somewhat support</w:t>
            </w:r>
          </w:p>
        </w:tc>
        <w:tc>
          <w:tcPr>
            <w:tcW w:w="1471" w:type="dxa"/>
            <w:vAlign w:val="bottom"/>
          </w:tcPr>
          <w:p w:rsidR="00511A5D" w:rsidRDefault="00511A5D" w:rsidP="00D921EA">
            <w:pPr>
              <w:pStyle w:val="basic"/>
              <w:jc w:val="center"/>
            </w:pPr>
            <w:r>
              <w:t>Moderately support</w:t>
            </w:r>
          </w:p>
        </w:tc>
        <w:tc>
          <w:tcPr>
            <w:tcW w:w="1471" w:type="dxa"/>
            <w:vAlign w:val="bottom"/>
          </w:tcPr>
          <w:p w:rsidR="00511A5D" w:rsidRDefault="00511A5D" w:rsidP="00D921EA">
            <w:pPr>
              <w:pStyle w:val="basic"/>
              <w:jc w:val="center"/>
            </w:pPr>
            <w:r>
              <w:t>Strongly support</w:t>
            </w:r>
          </w:p>
        </w:tc>
      </w:tr>
      <w:tr w:rsidR="00511A5D" w:rsidTr="00D921EA">
        <w:tc>
          <w:tcPr>
            <w:tcW w:w="1470" w:type="dxa"/>
          </w:tcPr>
          <w:p w:rsidR="00511A5D" w:rsidRDefault="00511A5D" w:rsidP="00D921EA">
            <w:pPr>
              <w:pStyle w:val="basic"/>
              <w:jc w:val="center"/>
            </w:pPr>
            <w:r>
              <w:t>1</w:t>
            </w:r>
          </w:p>
        </w:tc>
        <w:tc>
          <w:tcPr>
            <w:tcW w:w="1471" w:type="dxa"/>
          </w:tcPr>
          <w:p w:rsidR="00511A5D" w:rsidRDefault="00511A5D" w:rsidP="00D921EA">
            <w:pPr>
              <w:pStyle w:val="basic"/>
              <w:jc w:val="center"/>
            </w:pPr>
            <w:r>
              <w:t>2</w:t>
            </w:r>
          </w:p>
        </w:tc>
        <w:tc>
          <w:tcPr>
            <w:tcW w:w="1471" w:type="dxa"/>
          </w:tcPr>
          <w:p w:rsidR="00511A5D" w:rsidRDefault="00511A5D" w:rsidP="00D921EA">
            <w:pPr>
              <w:pStyle w:val="basic"/>
              <w:jc w:val="center"/>
            </w:pPr>
            <w:r>
              <w:t>3</w:t>
            </w:r>
          </w:p>
        </w:tc>
        <w:tc>
          <w:tcPr>
            <w:tcW w:w="1471" w:type="dxa"/>
          </w:tcPr>
          <w:p w:rsidR="00511A5D" w:rsidRDefault="00511A5D" w:rsidP="00D921EA">
            <w:pPr>
              <w:pStyle w:val="basic"/>
              <w:jc w:val="center"/>
            </w:pPr>
            <w:r>
              <w:t>4</w:t>
            </w:r>
          </w:p>
        </w:tc>
        <w:tc>
          <w:tcPr>
            <w:tcW w:w="1471" w:type="dxa"/>
          </w:tcPr>
          <w:p w:rsidR="00511A5D" w:rsidRDefault="00511A5D" w:rsidP="00D921EA">
            <w:pPr>
              <w:pStyle w:val="basic"/>
              <w:jc w:val="center"/>
            </w:pPr>
            <w:r>
              <w:t>5</w:t>
            </w:r>
          </w:p>
        </w:tc>
        <w:tc>
          <w:tcPr>
            <w:tcW w:w="1471" w:type="dxa"/>
          </w:tcPr>
          <w:p w:rsidR="00511A5D" w:rsidRDefault="00511A5D" w:rsidP="00D921EA">
            <w:pPr>
              <w:pStyle w:val="basic"/>
              <w:jc w:val="center"/>
            </w:pPr>
            <w:r>
              <w:t>6</w:t>
            </w:r>
          </w:p>
        </w:tc>
        <w:tc>
          <w:tcPr>
            <w:tcW w:w="1471" w:type="dxa"/>
          </w:tcPr>
          <w:p w:rsidR="00511A5D" w:rsidRDefault="00511A5D" w:rsidP="00D921EA">
            <w:pPr>
              <w:pStyle w:val="basic"/>
              <w:jc w:val="center"/>
            </w:pPr>
            <w:r>
              <w:t>7</w:t>
            </w:r>
          </w:p>
        </w:tc>
      </w:tr>
    </w:tbl>
    <w:p w:rsidR="00511A5D" w:rsidRDefault="00511A5D" w:rsidP="007F5EB5"/>
    <w:p w:rsidR="00511A5D" w:rsidRDefault="00511A5D" w:rsidP="00511A5D">
      <w:pPr>
        <w:pStyle w:val="basic"/>
        <w:rPr>
          <w:b/>
        </w:rPr>
      </w:pPr>
    </w:p>
    <w:p w:rsidR="00511A5D" w:rsidRDefault="00511A5D" w:rsidP="00511A5D">
      <w:pPr>
        <w:pStyle w:val="basic"/>
        <w:rPr>
          <w:b/>
        </w:rPr>
      </w:pPr>
      <w:r>
        <w:rPr>
          <w:b/>
        </w:rPr>
        <w:t>[GRID SP ACROSS]</w:t>
      </w:r>
    </w:p>
    <w:p w:rsidR="007F5EB5" w:rsidRPr="00511A5D" w:rsidRDefault="007F5EB5" w:rsidP="00511A5D">
      <w:pPr>
        <w:pStyle w:val="basic"/>
      </w:pPr>
      <w:r w:rsidRPr="00511A5D">
        <w:t>Q7. How certain are you about your opinion about the DREAM Act?</w:t>
      </w:r>
    </w:p>
    <w:p w:rsidR="00511A5D" w:rsidRDefault="00511A5D" w:rsidP="007F5EB5"/>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511A5D" w:rsidTr="00D921EA">
        <w:tc>
          <w:tcPr>
            <w:tcW w:w="1470" w:type="dxa"/>
            <w:vAlign w:val="bottom"/>
          </w:tcPr>
          <w:p w:rsidR="00511A5D" w:rsidRDefault="00511A5D" w:rsidP="00D921EA">
            <w:pPr>
              <w:pStyle w:val="basic"/>
              <w:jc w:val="center"/>
            </w:pPr>
            <w:r>
              <w:t>Not certain at all</w:t>
            </w:r>
          </w:p>
          <w:p w:rsidR="00511A5D" w:rsidRDefault="00511A5D" w:rsidP="00D921EA">
            <w:pPr>
              <w:pStyle w:val="basic"/>
              <w:jc w:val="center"/>
            </w:pPr>
            <w:r>
              <w:lastRenderedPageBreak/>
              <w:t>1</w:t>
            </w:r>
          </w:p>
        </w:tc>
        <w:tc>
          <w:tcPr>
            <w:tcW w:w="1471" w:type="dxa"/>
            <w:vAlign w:val="bottom"/>
          </w:tcPr>
          <w:p w:rsidR="00511A5D" w:rsidRDefault="00511A5D" w:rsidP="00D921EA">
            <w:pPr>
              <w:pStyle w:val="basic"/>
              <w:jc w:val="center"/>
            </w:pPr>
            <w:r>
              <w:lastRenderedPageBreak/>
              <w:t>2</w:t>
            </w:r>
          </w:p>
        </w:tc>
        <w:tc>
          <w:tcPr>
            <w:tcW w:w="1471" w:type="dxa"/>
            <w:vAlign w:val="bottom"/>
          </w:tcPr>
          <w:p w:rsidR="00511A5D" w:rsidRDefault="00511A5D" w:rsidP="00D921EA">
            <w:pPr>
              <w:pStyle w:val="basic"/>
              <w:jc w:val="center"/>
            </w:pPr>
            <w:r>
              <w:t>3</w:t>
            </w:r>
          </w:p>
        </w:tc>
        <w:tc>
          <w:tcPr>
            <w:tcW w:w="1471" w:type="dxa"/>
            <w:vAlign w:val="bottom"/>
          </w:tcPr>
          <w:p w:rsidR="00511A5D" w:rsidRDefault="00511A5D" w:rsidP="00D921EA">
            <w:pPr>
              <w:pStyle w:val="basic"/>
              <w:jc w:val="center"/>
            </w:pPr>
            <w:r>
              <w:t>Moderately certain</w:t>
            </w:r>
          </w:p>
          <w:p w:rsidR="00511A5D" w:rsidRDefault="00511A5D" w:rsidP="00D921EA">
            <w:pPr>
              <w:pStyle w:val="basic"/>
              <w:jc w:val="center"/>
            </w:pPr>
            <w:r>
              <w:lastRenderedPageBreak/>
              <w:t>4</w:t>
            </w:r>
          </w:p>
        </w:tc>
        <w:tc>
          <w:tcPr>
            <w:tcW w:w="1471" w:type="dxa"/>
            <w:vAlign w:val="bottom"/>
          </w:tcPr>
          <w:p w:rsidR="00511A5D" w:rsidRDefault="00511A5D" w:rsidP="00D921EA">
            <w:pPr>
              <w:pStyle w:val="basic"/>
              <w:jc w:val="center"/>
            </w:pPr>
            <w:r>
              <w:lastRenderedPageBreak/>
              <w:t>5</w:t>
            </w:r>
          </w:p>
        </w:tc>
        <w:tc>
          <w:tcPr>
            <w:tcW w:w="1471" w:type="dxa"/>
            <w:vAlign w:val="bottom"/>
          </w:tcPr>
          <w:p w:rsidR="00511A5D" w:rsidRDefault="00511A5D" w:rsidP="00D921EA">
            <w:pPr>
              <w:pStyle w:val="basic"/>
              <w:jc w:val="center"/>
            </w:pPr>
            <w:r>
              <w:t>6</w:t>
            </w:r>
          </w:p>
        </w:tc>
        <w:tc>
          <w:tcPr>
            <w:tcW w:w="1471" w:type="dxa"/>
            <w:vAlign w:val="bottom"/>
          </w:tcPr>
          <w:p w:rsidR="00511A5D" w:rsidRDefault="00511A5D" w:rsidP="00D921EA">
            <w:pPr>
              <w:pStyle w:val="basic"/>
              <w:jc w:val="center"/>
            </w:pPr>
            <w:r>
              <w:t>Extremely certain</w:t>
            </w:r>
          </w:p>
          <w:p w:rsidR="00511A5D" w:rsidRDefault="00511A5D" w:rsidP="00D921EA">
            <w:pPr>
              <w:pStyle w:val="basic"/>
              <w:jc w:val="center"/>
            </w:pPr>
            <w:r>
              <w:lastRenderedPageBreak/>
              <w:t>7</w:t>
            </w:r>
          </w:p>
        </w:tc>
      </w:tr>
      <w:tr w:rsidR="00511A5D" w:rsidTr="00D921EA">
        <w:tc>
          <w:tcPr>
            <w:tcW w:w="1470" w:type="dxa"/>
          </w:tcPr>
          <w:p w:rsidR="00511A5D" w:rsidRDefault="00511A5D" w:rsidP="00D921EA">
            <w:pPr>
              <w:pStyle w:val="basic"/>
              <w:jc w:val="center"/>
            </w:pPr>
            <w:r>
              <w:lastRenderedPageBreak/>
              <w:t>1</w:t>
            </w:r>
          </w:p>
        </w:tc>
        <w:tc>
          <w:tcPr>
            <w:tcW w:w="1471" w:type="dxa"/>
          </w:tcPr>
          <w:p w:rsidR="00511A5D" w:rsidRDefault="00511A5D" w:rsidP="00D921EA">
            <w:pPr>
              <w:pStyle w:val="basic"/>
              <w:jc w:val="center"/>
            </w:pPr>
            <w:r>
              <w:t>2</w:t>
            </w:r>
          </w:p>
        </w:tc>
        <w:tc>
          <w:tcPr>
            <w:tcW w:w="1471" w:type="dxa"/>
          </w:tcPr>
          <w:p w:rsidR="00511A5D" w:rsidRDefault="00511A5D" w:rsidP="00D921EA">
            <w:pPr>
              <w:pStyle w:val="basic"/>
              <w:jc w:val="center"/>
            </w:pPr>
            <w:r>
              <w:t>3</w:t>
            </w:r>
          </w:p>
        </w:tc>
        <w:tc>
          <w:tcPr>
            <w:tcW w:w="1471" w:type="dxa"/>
          </w:tcPr>
          <w:p w:rsidR="00511A5D" w:rsidRDefault="00511A5D" w:rsidP="00D921EA">
            <w:pPr>
              <w:pStyle w:val="basic"/>
              <w:jc w:val="center"/>
            </w:pPr>
            <w:r>
              <w:t>4</w:t>
            </w:r>
          </w:p>
        </w:tc>
        <w:tc>
          <w:tcPr>
            <w:tcW w:w="1471" w:type="dxa"/>
          </w:tcPr>
          <w:p w:rsidR="00511A5D" w:rsidRDefault="00511A5D" w:rsidP="00D921EA">
            <w:pPr>
              <w:pStyle w:val="basic"/>
              <w:jc w:val="center"/>
            </w:pPr>
            <w:r>
              <w:t>5</w:t>
            </w:r>
          </w:p>
        </w:tc>
        <w:tc>
          <w:tcPr>
            <w:tcW w:w="1471" w:type="dxa"/>
          </w:tcPr>
          <w:p w:rsidR="00511A5D" w:rsidRDefault="00511A5D" w:rsidP="00D921EA">
            <w:pPr>
              <w:pStyle w:val="basic"/>
              <w:jc w:val="center"/>
            </w:pPr>
            <w:r>
              <w:t>6</w:t>
            </w:r>
          </w:p>
        </w:tc>
        <w:tc>
          <w:tcPr>
            <w:tcW w:w="1471" w:type="dxa"/>
          </w:tcPr>
          <w:p w:rsidR="00511A5D" w:rsidRDefault="00511A5D" w:rsidP="00D921EA">
            <w:pPr>
              <w:pStyle w:val="basic"/>
              <w:jc w:val="center"/>
            </w:pPr>
            <w:r>
              <w:t>7</w:t>
            </w:r>
          </w:p>
        </w:tc>
      </w:tr>
    </w:tbl>
    <w:p w:rsidR="00511A5D" w:rsidRDefault="00511A5D" w:rsidP="007F5EB5"/>
    <w:p w:rsidR="00511A5D" w:rsidRDefault="00511A5D" w:rsidP="00511A5D">
      <w:pPr>
        <w:pStyle w:val="basic"/>
        <w:rPr>
          <w:b/>
        </w:rPr>
      </w:pPr>
    </w:p>
    <w:p w:rsidR="00511A5D" w:rsidRDefault="00511A5D" w:rsidP="00511A5D">
      <w:pPr>
        <w:pStyle w:val="basic"/>
        <w:rPr>
          <w:b/>
        </w:rPr>
      </w:pPr>
      <w:r>
        <w:rPr>
          <w:b/>
        </w:rPr>
        <w:t>[GRID SP ACROSS]</w:t>
      </w:r>
    </w:p>
    <w:p w:rsidR="007F5EB5" w:rsidRPr="00511A5D" w:rsidRDefault="007F5EB5" w:rsidP="00511A5D">
      <w:pPr>
        <w:pStyle w:val="basic"/>
      </w:pPr>
      <w:r w:rsidRPr="00511A5D">
        <w:t xml:space="preserve">Q8. How important to you personally is your opinion towards the DREAM Act? </w:t>
      </w:r>
    </w:p>
    <w:p w:rsidR="00511A5D" w:rsidRDefault="00511A5D" w:rsidP="007F5EB5">
      <w:pPr>
        <w:rPr>
          <w:rFonts w:eastAsia="Calibri"/>
        </w:rPr>
      </w:pPr>
    </w:p>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511A5D" w:rsidTr="00D921EA">
        <w:tc>
          <w:tcPr>
            <w:tcW w:w="1470" w:type="dxa"/>
            <w:vAlign w:val="bottom"/>
          </w:tcPr>
          <w:p w:rsidR="00511A5D" w:rsidRDefault="00511A5D" w:rsidP="00D921EA">
            <w:pPr>
              <w:pStyle w:val="basic"/>
              <w:jc w:val="center"/>
            </w:pPr>
            <w:r>
              <w:t>Not too important</w:t>
            </w:r>
          </w:p>
          <w:p w:rsidR="00511A5D" w:rsidRDefault="00511A5D" w:rsidP="00D921EA">
            <w:pPr>
              <w:pStyle w:val="basic"/>
              <w:jc w:val="center"/>
            </w:pPr>
            <w:r>
              <w:t>1</w:t>
            </w:r>
          </w:p>
        </w:tc>
        <w:tc>
          <w:tcPr>
            <w:tcW w:w="1471" w:type="dxa"/>
            <w:vAlign w:val="bottom"/>
          </w:tcPr>
          <w:p w:rsidR="00511A5D" w:rsidRDefault="00511A5D" w:rsidP="00D921EA">
            <w:pPr>
              <w:pStyle w:val="basic"/>
              <w:jc w:val="center"/>
            </w:pPr>
            <w:r>
              <w:t>2</w:t>
            </w:r>
          </w:p>
        </w:tc>
        <w:tc>
          <w:tcPr>
            <w:tcW w:w="1471" w:type="dxa"/>
            <w:vAlign w:val="bottom"/>
          </w:tcPr>
          <w:p w:rsidR="00511A5D" w:rsidRDefault="00511A5D" w:rsidP="00D921EA">
            <w:pPr>
              <w:pStyle w:val="basic"/>
              <w:jc w:val="center"/>
            </w:pPr>
            <w:r>
              <w:t>3</w:t>
            </w:r>
          </w:p>
        </w:tc>
        <w:tc>
          <w:tcPr>
            <w:tcW w:w="1471" w:type="dxa"/>
            <w:vAlign w:val="bottom"/>
          </w:tcPr>
          <w:p w:rsidR="00511A5D" w:rsidRDefault="00511A5D" w:rsidP="00D921EA">
            <w:pPr>
              <w:pStyle w:val="basic"/>
              <w:jc w:val="center"/>
            </w:pPr>
            <w:r>
              <w:t>Moderately important</w:t>
            </w:r>
          </w:p>
          <w:p w:rsidR="00511A5D" w:rsidRDefault="00511A5D" w:rsidP="00D921EA">
            <w:pPr>
              <w:pStyle w:val="basic"/>
              <w:jc w:val="center"/>
            </w:pPr>
            <w:r>
              <w:t>4</w:t>
            </w:r>
          </w:p>
        </w:tc>
        <w:tc>
          <w:tcPr>
            <w:tcW w:w="1471" w:type="dxa"/>
            <w:vAlign w:val="bottom"/>
          </w:tcPr>
          <w:p w:rsidR="00511A5D" w:rsidRDefault="00511A5D" w:rsidP="00D921EA">
            <w:pPr>
              <w:pStyle w:val="basic"/>
              <w:jc w:val="center"/>
            </w:pPr>
            <w:r>
              <w:t>5</w:t>
            </w:r>
          </w:p>
        </w:tc>
        <w:tc>
          <w:tcPr>
            <w:tcW w:w="1471" w:type="dxa"/>
            <w:vAlign w:val="bottom"/>
          </w:tcPr>
          <w:p w:rsidR="00511A5D" w:rsidRDefault="00511A5D" w:rsidP="00D921EA">
            <w:pPr>
              <w:pStyle w:val="basic"/>
              <w:jc w:val="center"/>
            </w:pPr>
            <w:r>
              <w:t>6</w:t>
            </w:r>
          </w:p>
        </w:tc>
        <w:tc>
          <w:tcPr>
            <w:tcW w:w="1471" w:type="dxa"/>
            <w:vAlign w:val="bottom"/>
          </w:tcPr>
          <w:p w:rsidR="00511A5D" w:rsidRDefault="00511A5D" w:rsidP="00D921EA">
            <w:pPr>
              <w:pStyle w:val="basic"/>
              <w:jc w:val="center"/>
            </w:pPr>
            <w:r>
              <w:t>Extremely important</w:t>
            </w:r>
          </w:p>
          <w:p w:rsidR="00511A5D" w:rsidRDefault="00511A5D" w:rsidP="00D921EA">
            <w:pPr>
              <w:pStyle w:val="basic"/>
              <w:jc w:val="center"/>
            </w:pPr>
            <w:r>
              <w:t>7</w:t>
            </w:r>
          </w:p>
        </w:tc>
      </w:tr>
      <w:tr w:rsidR="00511A5D" w:rsidTr="00D921EA">
        <w:tc>
          <w:tcPr>
            <w:tcW w:w="1470" w:type="dxa"/>
          </w:tcPr>
          <w:p w:rsidR="00511A5D" w:rsidRDefault="00511A5D" w:rsidP="00D921EA">
            <w:pPr>
              <w:pStyle w:val="basic"/>
              <w:jc w:val="center"/>
            </w:pPr>
            <w:r>
              <w:t>1</w:t>
            </w:r>
          </w:p>
        </w:tc>
        <w:tc>
          <w:tcPr>
            <w:tcW w:w="1471" w:type="dxa"/>
          </w:tcPr>
          <w:p w:rsidR="00511A5D" w:rsidRDefault="00511A5D" w:rsidP="00D921EA">
            <w:pPr>
              <w:pStyle w:val="basic"/>
              <w:jc w:val="center"/>
            </w:pPr>
            <w:r>
              <w:t>2</w:t>
            </w:r>
          </w:p>
        </w:tc>
        <w:tc>
          <w:tcPr>
            <w:tcW w:w="1471" w:type="dxa"/>
          </w:tcPr>
          <w:p w:rsidR="00511A5D" w:rsidRDefault="00511A5D" w:rsidP="00D921EA">
            <w:pPr>
              <w:pStyle w:val="basic"/>
              <w:jc w:val="center"/>
            </w:pPr>
            <w:r>
              <w:t>3</w:t>
            </w:r>
          </w:p>
        </w:tc>
        <w:tc>
          <w:tcPr>
            <w:tcW w:w="1471" w:type="dxa"/>
          </w:tcPr>
          <w:p w:rsidR="00511A5D" w:rsidRDefault="00511A5D" w:rsidP="00D921EA">
            <w:pPr>
              <w:pStyle w:val="basic"/>
              <w:jc w:val="center"/>
            </w:pPr>
            <w:r>
              <w:t>4</w:t>
            </w:r>
          </w:p>
        </w:tc>
        <w:tc>
          <w:tcPr>
            <w:tcW w:w="1471" w:type="dxa"/>
          </w:tcPr>
          <w:p w:rsidR="00511A5D" w:rsidRDefault="00511A5D" w:rsidP="00D921EA">
            <w:pPr>
              <w:pStyle w:val="basic"/>
              <w:jc w:val="center"/>
            </w:pPr>
            <w:r>
              <w:t>5</w:t>
            </w:r>
          </w:p>
        </w:tc>
        <w:tc>
          <w:tcPr>
            <w:tcW w:w="1471" w:type="dxa"/>
          </w:tcPr>
          <w:p w:rsidR="00511A5D" w:rsidRDefault="00511A5D" w:rsidP="00D921EA">
            <w:pPr>
              <w:pStyle w:val="basic"/>
              <w:jc w:val="center"/>
            </w:pPr>
            <w:r>
              <w:t>6</w:t>
            </w:r>
          </w:p>
        </w:tc>
        <w:tc>
          <w:tcPr>
            <w:tcW w:w="1471" w:type="dxa"/>
          </w:tcPr>
          <w:p w:rsidR="00511A5D" w:rsidRDefault="00511A5D" w:rsidP="00D921EA">
            <w:pPr>
              <w:pStyle w:val="basic"/>
              <w:jc w:val="center"/>
            </w:pPr>
            <w:r>
              <w:t>7</w:t>
            </w:r>
          </w:p>
        </w:tc>
      </w:tr>
    </w:tbl>
    <w:p w:rsidR="007F5EB5" w:rsidRDefault="007F5EB5" w:rsidP="007F5EB5">
      <w:pPr>
        <w:rPr>
          <w:rFonts w:eastAsia="Calibri"/>
        </w:rPr>
      </w:pPr>
    </w:p>
    <w:p w:rsidR="00511A5D" w:rsidRDefault="00511A5D" w:rsidP="00511A5D">
      <w:pPr>
        <w:pStyle w:val="basic"/>
        <w:rPr>
          <w:b/>
        </w:rPr>
      </w:pPr>
    </w:p>
    <w:p w:rsidR="00511A5D" w:rsidRDefault="00511A5D" w:rsidP="00511A5D">
      <w:pPr>
        <w:pStyle w:val="basic"/>
        <w:rPr>
          <w:b/>
        </w:rPr>
      </w:pPr>
      <w:r>
        <w:rPr>
          <w:b/>
        </w:rPr>
        <w:t>[GRID SP ACROSS]</w:t>
      </w:r>
    </w:p>
    <w:p w:rsidR="007F5EB5" w:rsidRPr="00511A5D" w:rsidRDefault="007F5EB5" w:rsidP="00511A5D">
      <w:pPr>
        <w:pStyle w:val="basic"/>
      </w:pPr>
      <w:r w:rsidRPr="00511A5D">
        <w:t>Q9. Would you be willing to sign a petition indicating your position on the DREAM Act?</w:t>
      </w:r>
    </w:p>
    <w:p w:rsidR="007F5EB5" w:rsidRDefault="007F5EB5" w:rsidP="007F5EB5">
      <w:pPr>
        <w:rPr>
          <w:rFonts w:eastAsia="Calibri"/>
        </w:rPr>
      </w:pPr>
    </w:p>
    <w:tbl>
      <w:tblPr>
        <w:tblStyle w:val="TableGrid"/>
        <w:tblW w:w="0" w:type="auto"/>
        <w:jc w:val="center"/>
        <w:tblLook w:val="04A0" w:firstRow="1" w:lastRow="0" w:firstColumn="1" w:lastColumn="0" w:noHBand="0" w:noVBand="1"/>
      </w:tblPr>
      <w:tblGrid>
        <w:gridCol w:w="1470"/>
        <w:gridCol w:w="1471"/>
      </w:tblGrid>
      <w:tr w:rsidR="00511A5D" w:rsidTr="00D921EA">
        <w:trPr>
          <w:jc w:val="center"/>
        </w:trPr>
        <w:tc>
          <w:tcPr>
            <w:tcW w:w="1470" w:type="dxa"/>
            <w:vAlign w:val="bottom"/>
          </w:tcPr>
          <w:p w:rsidR="00511A5D" w:rsidRDefault="00511A5D" w:rsidP="00D921EA">
            <w:pPr>
              <w:pStyle w:val="basic"/>
              <w:jc w:val="center"/>
            </w:pPr>
            <w:r>
              <w:t>No</w:t>
            </w:r>
          </w:p>
        </w:tc>
        <w:tc>
          <w:tcPr>
            <w:tcW w:w="1471" w:type="dxa"/>
            <w:vAlign w:val="bottom"/>
          </w:tcPr>
          <w:p w:rsidR="00511A5D" w:rsidRDefault="00511A5D" w:rsidP="00D921EA">
            <w:pPr>
              <w:pStyle w:val="basic"/>
              <w:jc w:val="center"/>
            </w:pPr>
            <w:r>
              <w:t>Yes</w:t>
            </w:r>
          </w:p>
        </w:tc>
      </w:tr>
      <w:tr w:rsidR="00511A5D" w:rsidTr="00D921EA">
        <w:trPr>
          <w:jc w:val="center"/>
        </w:trPr>
        <w:tc>
          <w:tcPr>
            <w:tcW w:w="1470" w:type="dxa"/>
          </w:tcPr>
          <w:p w:rsidR="00511A5D" w:rsidRDefault="00511A5D" w:rsidP="00D921EA">
            <w:pPr>
              <w:pStyle w:val="basic"/>
              <w:jc w:val="center"/>
            </w:pPr>
            <w:r>
              <w:t>1</w:t>
            </w:r>
          </w:p>
        </w:tc>
        <w:tc>
          <w:tcPr>
            <w:tcW w:w="1471" w:type="dxa"/>
          </w:tcPr>
          <w:p w:rsidR="00511A5D" w:rsidRDefault="00511A5D" w:rsidP="00D921EA">
            <w:pPr>
              <w:pStyle w:val="basic"/>
              <w:jc w:val="center"/>
            </w:pPr>
            <w:r>
              <w:t>2</w:t>
            </w:r>
          </w:p>
        </w:tc>
      </w:tr>
    </w:tbl>
    <w:p w:rsidR="00511A5D" w:rsidRDefault="00511A5D" w:rsidP="007F5EB5">
      <w:pPr>
        <w:rPr>
          <w:rFonts w:eastAsia="Calibri"/>
        </w:rPr>
      </w:pPr>
    </w:p>
    <w:p w:rsidR="009E4628" w:rsidRDefault="009E4628" w:rsidP="009E4628">
      <w:pPr>
        <w:pStyle w:val="basicinstruction0"/>
      </w:pPr>
      <w:r>
        <w:t>DATA-ONLY VARIABLE: STUDY3_ASSIGN [SP]</w:t>
      </w:r>
    </w:p>
    <w:p w:rsidR="009E4628" w:rsidRDefault="009E4628" w:rsidP="009E4628">
      <w:pPr>
        <w:pStyle w:val="basic"/>
      </w:pPr>
      <w:r>
        <w:t xml:space="preserve">Logic: Randomly assign and record respondent to a value of Study3_Assign = 1, 2, 3 or 4. </w:t>
      </w:r>
    </w:p>
    <w:p w:rsidR="009E4628" w:rsidRDefault="009E4628" w:rsidP="009E4628">
      <w:pPr>
        <w:pStyle w:val="basicanswer"/>
      </w:pPr>
      <w:r>
        <w:t>Treatment local</w:t>
      </w:r>
      <w:r>
        <w:tab/>
        <w:t>1</w:t>
      </w:r>
    </w:p>
    <w:p w:rsidR="009E4628" w:rsidRDefault="009E4628" w:rsidP="009E4628">
      <w:pPr>
        <w:pStyle w:val="basicanswer"/>
      </w:pPr>
      <w:r>
        <w:t>Control local</w:t>
      </w:r>
      <w:r>
        <w:tab/>
        <w:t>2</w:t>
      </w:r>
    </w:p>
    <w:p w:rsidR="009E4628" w:rsidRDefault="009E4628" w:rsidP="009E4628">
      <w:pPr>
        <w:pStyle w:val="basicanswer"/>
      </w:pPr>
      <w:r>
        <w:t>Treatment distant</w:t>
      </w:r>
      <w:r>
        <w:tab/>
        <w:t>3</w:t>
      </w:r>
    </w:p>
    <w:p w:rsidR="009E4628" w:rsidRDefault="009E4628" w:rsidP="009E4628">
      <w:pPr>
        <w:pStyle w:val="basicanswer"/>
      </w:pPr>
      <w:r>
        <w:t>Control distant</w:t>
      </w:r>
      <w:r>
        <w:tab/>
        <w:t>4</w:t>
      </w:r>
    </w:p>
    <w:p w:rsidR="007F5EB5" w:rsidRDefault="007F5EB5" w:rsidP="007F5EB5">
      <w:pPr>
        <w:rPr>
          <w:b/>
        </w:rPr>
      </w:pPr>
    </w:p>
    <w:p w:rsidR="002D6C2F" w:rsidRDefault="002D6C2F" w:rsidP="002D6C2F">
      <w:pPr>
        <w:pStyle w:val="basicinstruction0"/>
      </w:pPr>
      <w:r>
        <w:t>[PROGRAM NOTE: XCITY SAMVAR VALUES WILL BE PROVIDED AT A LATER TIME FOR PROGRAMMING ONCE SAMPLE IS PULLED FOR STUDY]</w:t>
      </w:r>
    </w:p>
    <w:p w:rsidR="002D6C2F" w:rsidRDefault="002D6C2F" w:rsidP="007F5EB5">
      <w:pPr>
        <w:rPr>
          <w:b/>
        </w:rPr>
      </w:pPr>
    </w:p>
    <w:p w:rsidR="00847837" w:rsidRDefault="009E4628" w:rsidP="009E4628">
      <w:pPr>
        <w:pStyle w:val="basicinstruction0"/>
      </w:pPr>
      <w:r>
        <w:t>[DISPLAY IF STUDY3_ASSIGN = 1]</w:t>
      </w:r>
    </w:p>
    <w:p w:rsidR="007F5EB5" w:rsidRDefault="007F5EB5" w:rsidP="00847837">
      <w:pPr>
        <w:pStyle w:val="basic"/>
      </w:pPr>
      <w:r>
        <w:t xml:space="preserve">The following is an excerpt from the </w:t>
      </w:r>
      <w:r>
        <w:rPr>
          <w:i/>
        </w:rPr>
        <w:t>New York Times</w:t>
      </w:r>
      <w:r>
        <w:t>.</w:t>
      </w:r>
    </w:p>
    <w:p w:rsidR="007F5EB5" w:rsidRDefault="007F5EB5" w:rsidP="00847837">
      <w:pPr>
        <w:pStyle w:val="basic"/>
      </w:pPr>
    </w:p>
    <w:p w:rsidR="007F5EB5" w:rsidRDefault="007F5EB5" w:rsidP="00847837">
      <w:pPr>
        <w:pStyle w:val="basic"/>
        <w:rPr>
          <w:b/>
        </w:rPr>
      </w:pPr>
      <w:r>
        <w:rPr>
          <w:b/>
        </w:rPr>
        <w:t xml:space="preserve">Aryan Nation Tests </w:t>
      </w:r>
      <w:r w:rsidR="00414A2D" w:rsidRPr="00847837">
        <w:rPr>
          <w:rStyle w:val="basicinstructionChar"/>
        </w:rPr>
        <w:t>[</w:t>
      </w:r>
      <w:r w:rsidR="001D79F5">
        <w:rPr>
          <w:rStyle w:val="basicinstructionChar"/>
        </w:rPr>
        <w:t xml:space="preserve">IF </w:t>
      </w:r>
      <w:r w:rsidR="00BD6EFD">
        <w:rPr>
          <w:rStyle w:val="basicinstructionChar"/>
        </w:rPr>
        <w:t>(</w:t>
      </w:r>
      <w:r w:rsidR="001D79F5">
        <w:rPr>
          <w:rStyle w:val="basicinstructionChar"/>
        </w:rPr>
        <w:t>QSTATE = PPSTATEN</w:t>
      </w:r>
      <w:r w:rsidR="00BD6EFD">
        <w:rPr>
          <w:rStyle w:val="basicinstructionChar"/>
        </w:rPr>
        <w:t>) OR (QSTATE = REFUSED)</w:t>
      </w:r>
      <w:r w:rsidR="001D79F5">
        <w:rPr>
          <w:rStyle w:val="basicinstructionChar"/>
        </w:rPr>
        <w:t xml:space="preserve">: </w:t>
      </w:r>
      <w:r w:rsidR="006056AF">
        <w:rPr>
          <w:rStyle w:val="basicinstructionChar"/>
        </w:rPr>
        <w:t xml:space="preserve">INSERT CITY NAME AS DETERMINED BY </w:t>
      </w:r>
      <w:r w:rsidR="001D79F5">
        <w:rPr>
          <w:rStyle w:val="basicinstructionChar"/>
        </w:rPr>
        <w:t>XCITY</w:t>
      </w:r>
      <w:r w:rsidR="00414A2D">
        <w:rPr>
          <w:rStyle w:val="basicinstructionChar"/>
        </w:rPr>
        <w:t>/</w:t>
      </w:r>
      <w:r w:rsidR="001D79F5">
        <w:rPr>
          <w:rStyle w:val="basicinstructionChar"/>
        </w:rPr>
        <w:t xml:space="preserve">IF </w:t>
      </w:r>
      <w:r w:rsidR="00BD6EFD">
        <w:rPr>
          <w:rStyle w:val="basicinstructionChar"/>
        </w:rPr>
        <w:t>(</w:t>
      </w:r>
      <w:r w:rsidR="001D79F5">
        <w:rPr>
          <w:rStyle w:val="basicinstructionChar"/>
        </w:rPr>
        <w:t xml:space="preserve">QSTATE ≠ PPSTATEN): </w:t>
      </w:r>
      <w:r w:rsidR="00414A2D">
        <w:rPr>
          <w:rStyle w:val="basicinstructionChar"/>
        </w:rPr>
        <w:t xml:space="preserve">INSERT </w:t>
      </w:r>
      <w:r w:rsidR="006056AF">
        <w:rPr>
          <w:rStyle w:val="basicinstructionChar"/>
        </w:rPr>
        <w:t>CITY NAME FROM TABLE A BASED ON QSTATE VALUE</w:t>
      </w:r>
      <w:r w:rsidR="001D79F5">
        <w:rPr>
          <w:rStyle w:val="basicinstructionChar"/>
        </w:rPr>
        <w:t>]</w:t>
      </w:r>
      <w:r>
        <w:rPr>
          <w:b/>
        </w:rPr>
        <w:t>’s Commitment to Free Speech</w:t>
      </w:r>
    </w:p>
    <w:p w:rsidR="007F5EB5" w:rsidRDefault="007F5EB5" w:rsidP="00847837">
      <w:pPr>
        <w:pStyle w:val="basic"/>
      </w:pPr>
      <w:r>
        <w:t>Susan Peterson, NY Times</w:t>
      </w:r>
    </w:p>
    <w:p w:rsidR="007F5EB5" w:rsidRDefault="007F5EB5" w:rsidP="007F5EB5"/>
    <w:p w:rsidR="007F5EB5" w:rsidRDefault="007F5EB5" w:rsidP="00847837">
      <w:pPr>
        <w:pStyle w:val="basic"/>
      </w:pPr>
      <w:r>
        <w:t xml:space="preserve">How far is </w:t>
      </w:r>
      <w:r w:rsidR="00BD6EFD" w:rsidRPr="00847837">
        <w:rPr>
          <w:rStyle w:val="basicinstructionChar"/>
        </w:rPr>
        <w:t>[</w:t>
      </w:r>
      <w:r w:rsidR="00BD6EFD">
        <w:rPr>
          <w:rStyle w:val="basicinstructionChar"/>
        </w:rPr>
        <w:t>IF (QSTATE = PPSTATEN) OR (QSTATE = REFUSED): INSERT CITY NAME AS DETERMINED BY XCITY/IF (QSTATE ≠ PPSTATEN): INSERT CITY NAME FROM TABLE A BASED ON QSTATE VALUE]</w:t>
      </w:r>
      <w:r>
        <w:t xml:space="preserve">, </w:t>
      </w:r>
      <w:r w:rsidR="00BD6EFD" w:rsidRPr="00847837">
        <w:rPr>
          <w:rStyle w:val="basicinstructionChar"/>
        </w:rPr>
        <w:t>[</w:t>
      </w:r>
      <w:r w:rsidR="00BD6EFD">
        <w:rPr>
          <w:rStyle w:val="basicinstructionChar"/>
        </w:rPr>
        <w:t>IF (QSTATE = PPSTATEN) OR (QSTATE = REFUSED): INSERT STATE NAME AS DETERMINED BY PPSTATEN VALUE FROM TABLE A/IF (QSTATE ≠ PPSTATEN): INSERT STATE NAME FROM TABLE A BASED ON QSTATE VALUE]</w:t>
      </w:r>
      <w:r>
        <w:t xml:space="preserve"> prepared to go to protect freedom of speech? The Aryan Nation (AN, a white supremacist organization) has requested a permit to conduct a speech and rally in </w:t>
      </w:r>
      <w:r w:rsidR="00BD6EFD" w:rsidRPr="00847837">
        <w:rPr>
          <w:rStyle w:val="basicinstructionChar"/>
        </w:rPr>
        <w:t>[</w:t>
      </w:r>
      <w:r w:rsidR="00BD6EFD">
        <w:rPr>
          <w:rStyle w:val="basicinstructionChar"/>
        </w:rPr>
        <w:t>IF (QSTATE = PPSTATEN) OR (QSTATE = REFUSED): INSERT CITY NAME AS DETERMINED BY XCITY/IF (QSTATE ≠ PPSTATEN): INSERT CITY NAME FROM TABLE A BASED ON QSTATE VALUE]</w:t>
      </w:r>
      <w:r>
        <w:t xml:space="preserve"> during the spring of 2013. Numerous courts have ruled that the U.S. Constitution ensures that </w:t>
      </w:r>
      <w:proofErr w:type="gramStart"/>
      <w:r>
        <w:t>AN</w:t>
      </w:r>
      <w:proofErr w:type="gramEnd"/>
      <w:r>
        <w:t xml:space="preserve"> has the right to speak and hold rallies on public grounds, and that individuals have the right to hear AN’s message if they are interested. Officials will decide whether to approve or deny the request in January.</w:t>
      </w:r>
    </w:p>
    <w:p w:rsidR="007F5EB5" w:rsidRDefault="007F5EB5" w:rsidP="00847837">
      <w:pPr>
        <w:pStyle w:val="basic"/>
      </w:pPr>
    </w:p>
    <w:p w:rsidR="007F5EB5" w:rsidRDefault="007F5EB5" w:rsidP="00847837">
      <w:pPr>
        <w:pStyle w:val="basic"/>
      </w:pPr>
      <w:r>
        <w:t xml:space="preserve">Opinion about the speech and rally is mixed. Many community members worry about the rally, but support the group’s right to speak. Clifford Strong, a Northwestern University law professor, remarked, </w:t>
      </w:r>
      <w:r>
        <w:lastRenderedPageBreak/>
        <w:t>“I hate the Aryan Nation, but they have the right to speak, and people have the right to hear them if they want to. We may have some concerns about the rally, but the right to speak and hear what you want takes precedence over our fears about what could happen.”</w:t>
      </w:r>
    </w:p>
    <w:p w:rsidR="007F5EB5" w:rsidRDefault="007F5EB5" w:rsidP="007F5EB5"/>
    <w:p w:rsidR="00847837" w:rsidRDefault="009E4628" w:rsidP="009E4628">
      <w:pPr>
        <w:pStyle w:val="basicinstruction0"/>
      </w:pPr>
      <w:r>
        <w:t>[DISPLAY IF STUDY3_ASSIGN = 2]</w:t>
      </w:r>
    </w:p>
    <w:p w:rsidR="007F5EB5" w:rsidRDefault="007F5EB5" w:rsidP="00847837">
      <w:pPr>
        <w:pStyle w:val="basic"/>
      </w:pPr>
      <w:r>
        <w:t xml:space="preserve">We will begin by asking you a series of questions about a hypothetical situation (not real) gauging whether or not you think that the city of </w:t>
      </w:r>
      <w:r w:rsidR="00BD6EFD" w:rsidRPr="00847837">
        <w:rPr>
          <w:rStyle w:val="basicinstructionChar"/>
        </w:rPr>
        <w:t>[</w:t>
      </w:r>
      <w:r w:rsidR="00BD6EFD">
        <w:rPr>
          <w:rStyle w:val="basicinstructionChar"/>
        </w:rPr>
        <w:t>IF (QSTATE = PPSTATEN) OR (QSTATE = REFUSED): INSERT CITY NAME AS DETERMINED BY XCITY/IF (QSTATE ≠ PPSTATEN): INSERT CITY NAME FROM TABLE A BASED ON QSTATE VALUE]</w:t>
      </w:r>
      <w:r>
        <w:t xml:space="preserve">, </w:t>
      </w:r>
      <w:r w:rsidR="00BD6EFD" w:rsidRPr="00847837">
        <w:rPr>
          <w:rStyle w:val="basicinstructionChar"/>
        </w:rPr>
        <w:t>[</w:t>
      </w:r>
      <w:r w:rsidR="00BD6EFD">
        <w:rPr>
          <w:rStyle w:val="basicinstructionChar"/>
        </w:rPr>
        <w:t>IF (QSTATE = PPSTATEN) OR (QSTATE = REFUSED): INSERT STATE NAME AS DETERMINED BY PPSTATEN VALUE FROM TABLE A/IF (QSTATE ≠ PPSTATEN): INSERT STATE NAME FROM TABLE A BASED ON QSTATE VALUE]</w:t>
      </w:r>
      <w:r>
        <w:t xml:space="preserve"> should allow the Aryan Nation (a white supremacist organization) to conduct a speech and rally.</w:t>
      </w:r>
    </w:p>
    <w:p w:rsidR="007F5EB5" w:rsidRDefault="007F5EB5" w:rsidP="007F5EB5"/>
    <w:p w:rsidR="009E4628" w:rsidRDefault="009E4628" w:rsidP="009E4628">
      <w:pPr>
        <w:pStyle w:val="basicinstruction0"/>
      </w:pPr>
      <w:r>
        <w:t>[DISPLAY IF STUDY3_ASSIGN = 3]</w:t>
      </w:r>
    </w:p>
    <w:p w:rsidR="007F5EB5" w:rsidRDefault="007F5EB5" w:rsidP="00847837">
      <w:pPr>
        <w:pStyle w:val="basic"/>
      </w:pPr>
      <w:r>
        <w:t xml:space="preserve">The following is an excerpt from the </w:t>
      </w:r>
      <w:r>
        <w:rPr>
          <w:i/>
        </w:rPr>
        <w:t>New York Times</w:t>
      </w:r>
      <w:r>
        <w:t>.</w:t>
      </w:r>
    </w:p>
    <w:p w:rsidR="007F5EB5" w:rsidRDefault="007F5EB5" w:rsidP="00847837">
      <w:pPr>
        <w:pStyle w:val="basic"/>
      </w:pPr>
    </w:p>
    <w:p w:rsidR="007F5EB5" w:rsidRDefault="007F5EB5" w:rsidP="00847837">
      <w:pPr>
        <w:pStyle w:val="basic"/>
        <w:rPr>
          <w:b/>
        </w:rPr>
      </w:pPr>
      <w:r>
        <w:rPr>
          <w:b/>
        </w:rPr>
        <w:t>Aryan Nation Tests Denver’s Commitment to Free Speech</w:t>
      </w:r>
    </w:p>
    <w:p w:rsidR="007F5EB5" w:rsidRDefault="007F5EB5" w:rsidP="00847837">
      <w:pPr>
        <w:pStyle w:val="basic"/>
      </w:pPr>
      <w:r>
        <w:t>Susan Peterson, NY Times</w:t>
      </w:r>
    </w:p>
    <w:p w:rsidR="007F5EB5" w:rsidRDefault="007F5EB5" w:rsidP="00847837">
      <w:pPr>
        <w:pStyle w:val="basic"/>
      </w:pPr>
    </w:p>
    <w:p w:rsidR="007F5EB5" w:rsidRDefault="007F5EB5" w:rsidP="00847837">
      <w:pPr>
        <w:pStyle w:val="basic"/>
      </w:pPr>
      <w:r>
        <w:t xml:space="preserve">How far is Denver, Colorado prepared to go to protect freedom of speech? The Aryan Nation (AN, a white supremacist organization) has requested a permit to conduct a speech and rally in Denver during the spring of 2013. Numerous courts have ruled that the U.S. Constitution ensures that </w:t>
      </w:r>
      <w:proofErr w:type="gramStart"/>
      <w:r>
        <w:t>AN</w:t>
      </w:r>
      <w:proofErr w:type="gramEnd"/>
      <w:r>
        <w:t xml:space="preserve"> has the right to speak and hold rallies on public grounds, and that individuals have the right to hear AN’s message if they are interested. Officials will decide whether to approve or deny the request in January.</w:t>
      </w:r>
    </w:p>
    <w:p w:rsidR="007F5EB5" w:rsidRDefault="007F5EB5" w:rsidP="00847837">
      <w:pPr>
        <w:pStyle w:val="basic"/>
      </w:pPr>
    </w:p>
    <w:p w:rsidR="007F5EB5" w:rsidRDefault="007F5EB5" w:rsidP="00847837">
      <w:pPr>
        <w:pStyle w:val="basic"/>
      </w:pPr>
      <w:r>
        <w:t>Opinion about the speech and rally is mixed. Many community members worry about the rally, but support the group’s right to speak. Clifford Strong, a Northwestern University law professor, remarked, “I hate the Aryan Nation, but they have the right to speak, and people have the right to hear them if they want to. We may have some concerns about the rally, but the right to speak and hear what you want takes precedence over our fears about what could happen.”</w:t>
      </w:r>
    </w:p>
    <w:p w:rsidR="007F5EB5" w:rsidRDefault="007F5EB5" w:rsidP="007F5EB5"/>
    <w:p w:rsidR="00847837" w:rsidRDefault="00847837" w:rsidP="009E4628">
      <w:pPr>
        <w:pStyle w:val="basicinstruction0"/>
      </w:pPr>
    </w:p>
    <w:p w:rsidR="009E4628" w:rsidRDefault="009E4628" w:rsidP="009E4628">
      <w:pPr>
        <w:pStyle w:val="basicinstruction0"/>
      </w:pPr>
      <w:r>
        <w:t>[DISPLAY IF STUDY3_ASSIGN = 4]</w:t>
      </w:r>
    </w:p>
    <w:p w:rsidR="007F5EB5" w:rsidRDefault="007F5EB5" w:rsidP="007F5EB5">
      <w:r>
        <w:t>We will begin by asking you a series of questions about a hypothetical situation (not real) gauging whether or not you think that the city of Denver, Colorado should allow the Aryan Nation (a white supremacist organization) to conduct a speech and rally.</w:t>
      </w:r>
    </w:p>
    <w:p w:rsidR="007F5EB5" w:rsidRDefault="007F5EB5" w:rsidP="007F5EB5"/>
    <w:p w:rsidR="00185CD5" w:rsidRDefault="00185CD5" w:rsidP="00185CD5">
      <w:pPr>
        <w:pStyle w:val="basic"/>
        <w:rPr>
          <w:b/>
        </w:rPr>
      </w:pPr>
      <w:r>
        <w:rPr>
          <w:b/>
        </w:rPr>
        <w:t>[GRID SP ACROSS]</w:t>
      </w:r>
    </w:p>
    <w:p w:rsidR="007F5EB5" w:rsidRPr="00185CD5" w:rsidRDefault="007F5EB5" w:rsidP="00185CD5">
      <w:pPr>
        <w:pStyle w:val="basic"/>
      </w:pPr>
      <w:r w:rsidRPr="00185CD5">
        <w:t>Q10. Do you think that the city should or should not allow the Aryan Nation to hold a rally?</w:t>
      </w:r>
    </w:p>
    <w:p w:rsidR="00185CD5" w:rsidRDefault="00185CD5" w:rsidP="007F5EB5"/>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185CD5" w:rsidTr="00D921EA">
        <w:tc>
          <w:tcPr>
            <w:tcW w:w="1470" w:type="dxa"/>
            <w:vAlign w:val="bottom"/>
          </w:tcPr>
          <w:p w:rsidR="00185CD5" w:rsidRDefault="00185CD5" w:rsidP="00D921EA">
            <w:pPr>
              <w:pStyle w:val="basic"/>
              <w:jc w:val="center"/>
            </w:pPr>
            <w:r>
              <w:t>Definitely should NOT allow</w:t>
            </w:r>
          </w:p>
          <w:p w:rsidR="00185CD5" w:rsidRDefault="00185CD5" w:rsidP="00D921EA">
            <w:pPr>
              <w:pStyle w:val="basic"/>
              <w:jc w:val="center"/>
            </w:pPr>
            <w:r>
              <w:t>1</w:t>
            </w:r>
          </w:p>
        </w:tc>
        <w:tc>
          <w:tcPr>
            <w:tcW w:w="1471" w:type="dxa"/>
            <w:vAlign w:val="bottom"/>
          </w:tcPr>
          <w:p w:rsidR="00185CD5" w:rsidRDefault="00185CD5" w:rsidP="00D921EA">
            <w:pPr>
              <w:pStyle w:val="basic"/>
              <w:jc w:val="center"/>
            </w:pPr>
            <w:r>
              <w:t>2</w:t>
            </w:r>
          </w:p>
        </w:tc>
        <w:tc>
          <w:tcPr>
            <w:tcW w:w="1471" w:type="dxa"/>
            <w:vAlign w:val="bottom"/>
          </w:tcPr>
          <w:p w:rsidR="00185CD5" w:rsidRDefault="00185CD5" w:rsidP="00D921EA">
            <w:pPr>
              <w:pStyle w:val="basic"/>
              <w:jc w:val="center"/>
            </w:pPr>
            <w:r>
              <w:t>3</w:t>
            </w:r>
          </w:p>
        </w:tc>
        <w:tc>
          <w:tcPr>
            <w:tcW w:w="1471" w:type="dxa"/>
            <w:vAlign w:val="bottom"/>
          </w:tcPr>
          <w:p w:rsidR="00185CD5" w:rsidRDefault="00185CD5" w:rsidP="00D921EA">
            <w:pPr>
              <w:pStyle w:val="basic"/>
              <w:jc w:val="center"/>
            </w:pPr>
            <w:r>
              <w:t>Not sure</w:t>
            </w:r>
          </w:p>
          <w:p w:rsidR="00185CD5" w:rsidRDefault="00185CD5" w:rsidP="00D921EA">
            <w:pPr>
              <w:pStyle w:val="basic"/>
              <w:jc w:val="center"/>
            </w:pPr>
            <w:r>
              <w:t>4</w:t>
            </w:r>
          </w:p>
        </w:tc>
        <w:tc>
          <w:tcPr>
            <w:tcW w:w="1471" w:type="dxa"/>
            <w:vAlign w:val="bottom"/>
          </w:tcPr>
          <w:p w:rsidR="00185CD5" w:rsidRDefault="00185CD5" w:rsidP="00D921EA">
            <w:pPr>
              <w:pStyle w:val="basic"/>
              <w:jc w:val="center"/>
            </w:pPr>
            <w:r>
              <w:t>5</w:t>
            </w:r>
          </w:p>
        </w:tc>
        <w:tc>
          <w:tcPr>
            <w:tcW w:w="1471" w:type="dxa"/>
            <w:vAlign w:val="bottom"/>
          </w:tcPr>
          <w:p w:rsidR="00185CD5" w:rsidRDefault="00185CD5" w:rsidP="00D921EA">
            <w:pPr>
              <w:pStyle w:val="basic"/>
              <w:jc w:val="center"/>
            </w:pPr>
            <w:r>
              <w:t>6</w:t>
            </w:r>
          </w:p>
        </w:tc>
        <w:tc>
          <w:tcPr>
            <w:tcW w:w="1471" w:type="dxa"/>
            <w:vAlign w:val="bottom"/>
          </w:tcPr>
          <w:p w:rsidR="00185CD5" w:rsidRDefault="00185CD5" w:rsidP="00D921EA">
            <w:pPr>
              <w:pStyle w:val="basic"/>
              <w:jc w:val="center"/>
            </w:pPr>
            <w:r>
              <w:t>Definitely should allow</w:t>
            </w:r>
          </w:p>
          <w:p w:rsidR="00185CD5" w:rsidRDefault="00185CD5" w:rsidP="00D921EA">
            <w:pPr>
              <w:pStyle w:val="basic"/>
              <w:jc w:val="center"/>
            </w:pPr>
            <w:r>
              <w:t>7</w:t>
            </w:r>
          </w:p>
        </w:tc>
      </w:tr>
      <w:tr w:rsidR="00185CD5" w:rsidTr="00D921EA">
        <w:tc>
          <w:tcPr>
            <w:tcW w:w="1470" w:type="dxa"/>
          </w:tcPr>
          <w:p w:rsidR="00185CD5" w:rsidRDefault="00185CD5" w:rsidP="00D921EA">
            <w:pPr>
              <w:pStyle w:val="basic"/>
              <w:jc w:val="center"/>
            </w:pPr>
            <w:r>
              <w:t>1</w:t>
            </w:r>
          </w:p>
        </w:tc>
        <w:tc>
          <w:tcPr>
            <w:tcW w:w="1471" w:type="dxa"/>
          </w:tcPr>
          <w:p w:rsidR="00185CD5" w:rsidRDefault="00185CD5" w:rsidP="00D921EA">
            <w:pPr>
              <w:pStyle w:val="basic"/>
              <w:jc w:val="center"/>
            </w:pPr>
            <w:r>
              <w:t>2</w:t>
            </w:r>
          </w:p>
        </w:tc>
        <w:tc>
          <w:tcPr>
            <w:tcW w:w="1471" w:type="dxa"/>
          </w:tcPr>
          <w:p w:rsidR="00185CD5" w:rsidRDefault="00185CD5" w:rsidP="00D921EA">
            <w:pPr>
              <w:pStyle w:val="basic"/>
              <w:jc w:val="center"/>
            </w:pPr>
            <w:r>
              <w:t>3</w:t>
            </w:r>
          </w:p>
        </w:tc>
        <w:tc>
          <w:tcPr>
            <w:tcW w:w="1471" w:type="dxa"/>
          </w:tcPr>
          <w:p w:rsidR="00185CD5" w:rsidRDefault="00185CD5" w:rsidP="00D921EA">
            <w:pPr>
              <w:pStyle w:val="basic"/>
              <w:jc w:val="center"/>
            </w:pPr>
            <w:r>
              <w:t>4</w:t>
            </w:r>
          </w:p>
        </w:tc>
        <w:tc>
          <w:tcPr>
            <w:tcW w:w="1471" w:type="dxa"/>
          </w:tcPr>
          <w:p w:rsidR="00185CD5" w:rsidRDefault="00185CD5" w:rsidP="00D921EA">
            <w:pPr>
              <w:pStyle w:val="basic"/>
              <w:jc w:val="center"/>
            </w:pPr>
            <w:r>
              <w:t>5</w:t>
            </w:r>
          </w:p>
        </w:tc>
        <w:tc>
          <w:tcPr>
            <w:tcW w:w="1471" w:type="dxa"/>
          </w:tcPr>
          <w:p w:rsidR="00185CD5" w:rsidRDefault="00185CD5" w:rsidP="00D921EA">
            <w:pPr>
              <w:pStyle w:val="basic"/>
              <w:jc w:val="center"/>
            </w:pPr>
            <w:r>
              <w:t>6</w:t>
            </w:r>
          </w:p>
        </w:tc>
        <w:tc>
          <w:tcPr>
            <w:tcW w:w="1471" w:type="dxa"/>
          </w:tcPr>
          <w:p w:rsidR="00185CD5" w:rsidRDefault="00185CD5" w:rsidP="00D921EA">
            <w:pPr>
              <w:pStyle w:val="basic"/>
              <w:jc w:val="center"/>
            </w:pPr>
            <w:r>
              <w:t>7</w:t>
            </w:r>
          </w:p>
        </w:tc>
      </w:tr>
    </w:tbl>
    <w:p w:rsidR="007F5EB5" w:rsidRDefault="007F5EB5" w:rsidP="007F5EB5">
      <w:pPr>
        <w:rPr>
          <w:rFonts w:eastAsia="Calibri"/>
        </w:rPr>
      </w:pPr>
    </w:p>
    <w:p w:rsidR="00185CD5" w:rsidRDefault="00185CD5" w:rsidP="00185CD5">
      <w:pPr>
        <w:pStyle w:val="basic"/>
        <w:rPr>
          <w:b/>
        </w:rPr>
      </w:pPr>
      <w:r>
        <w:rPr>
          <w:b/>
        </w:rPr>
        <w:t>[GRID SP ACROSS]</w:t>
      </w:r>
    </w:p>
    <w:p w:rsidR="007F5EB5" w:rsidRPr="00185CD5" w:rsidRDefault="007F5EB5" w:rsidP="00185CD5">
      <w:pPr>
        <w:pStyle w:val="basic"/>
      </w:pPr>
      <w:r w:rsidRPr="00185CD5">
        <w:t>Q11. How certain are you about your opinion about the rally?</w:t>
      </w:r>
    </w:p>
    <w:p w:rsidR="00185CD5" w:rsidRDefault="00185CD5" w:rsidP="007F5EB5"/>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185CD5" w:rsidTr="00D921EA">
        <w:tc>
          <w:tcPr>
            <w:tcW w:w="1470" w:type="dxa"/>
            <w:vAlign w:val="bottom"/>
          </w:tcPr>
          <w:p w:rsidR="00185CD5" w:rsidRDefault="00185CD5" w:rsidP="00D921EA">
            <w:pPr>
              <w:pStyle w:val="basic"/>
              <w:jc w:val="center"/>
            </w:pPr>
            <w:r>
              <w:t>Not certain at all</w:t>
            </w:r>
          </w:p>
          <w:p w:rsidR="00185CD5" w:rsidRDefault="00185CD5" w:rsidP="00D921EA">
            <w:pPr>
              <w:pStyle w:val="basic"/>
              <w:jc w:val="center"/>
            </w:pPr>
            <w:r>
              <w:t>1</w:t>
            </w:r>
          </w:p>
        </w:tc>
        <w:tc>
          <w:tcPr>
            <w:tcW w:w="1471" w:type="dxa"/>
            <w:vAlign w:val="bottom"/>
          </w:tcPr>
          <w:p w:rsidR="00185CD5" w:rsidRDefault="00185CD5" w:rsidP="00D921EA">
            <w:pPr>
              <w:pStyle w:val="basic"/>
              <w:jc w:val="center"/>
            </w:pPr>
            <w:r>
              <w:t>2</w:t>
            </w:r>
          </w:p>
        </w:tc>
        <w:tc>
          <w:tcPr>
            <w:tcW w:w="1471" w:type="dxa"/>
            <w:vAlign w:val="bottom"/>
          </w:tcPr>
          <w:p w:rsidR="00185CD5" w:rsidRDefault="00185CD5" w:rsidP="00D921EA">
            <w:pPr>
              <w:pStyle w:val="basic"/>
              <w:jc w:val="center"/>
            </w:pPr>
            <w:r>
              <w:t>3</w:t>
            </w:r>
          </w:p>
        </w:tc>
        <w:tc>
          <w:tcPr>
            <w:tcW w:w="1471" w:type="dxa"/>
            <w:vAlign w:val="bottom"/>
          </w:tcPr>
          <w:p w:rsidR="00185CD5" w:rsidRDefault="00185CD5" w:rsidP="00D921EA">
            <w:pPr>
              <w:pStyle w:val="basic"/>
              <w:jc w:val="center"/>
            </w:pPr>
            <w:r>
              <w:t>Moderately certain</w:t>
            </w:r>
          </w:p>
          <w:p w:rsidR="00185CD5" w:rsidRDefault="00185CD5" w:rsidP="00D921EA">
            <w:pPr>
              <w:pStyle w:val="basic"/>
              <w:jc w:val="center"/>
            </w:pPr>
            <w:r>
              <w:t>4</w:t>
            </w:r>
          </w:p>
        </w:tc>
        <w:tc>
          <w:tcPr>
            <w:tcW w:w="1471" w:type="dxa"/>
            <w:vAlign w:val="bottom"/>
          </w:tcPr>
          <w:p w:rsidR="00185CD5" w:rsidRDefault="00185CD5" w:rsidP="00D921EA">
            <w:pPr>
              <w:pStyle w:val="basic"/>
              <w:jc w:val="center"/>
            </w:pPr>
            <w:r>
              <w:t>5</w:t>
            </w:r>
          </w:p>
        </w:tc>
        <w:tc>
          <w:tcPr>
            <w:tcW w:w="1471" w:type="dxa"/>
            <w:vAlign w:val="bottom"/>
          </w:tcPr>
          <w:p w:rsidR="00185CD5" w:rsidRDefault="00185CD5" w:rsidP="00D921EA">
            <w:pPr>
              <w:pStyle w:val="basic"/>
              <w:jc w:val="center"/>
            </w:pPr>
            <w:r>
              <w:t>6</w:t>
            </w:r>
          </w:p>
        </w:tc>
        <w:tc>
          <w:tcPr>
            <w:tcW w:w="1471" w:type="dxa"/>
            <w:vAlign w:val="bottom"/>
          </w:tcPr>
          <w:p w:rsidR="00185CD5" w:rsidRDefault="00185CD5" w:rsidP="00D921EA">
            <w:pPr>
              <w:pStyle w:val="basic"/>
              <w:jc w:val="center"/>
            </w:pPr>
            <w:r>
              <w:t>Extremely certain</w:t>
            </w:r>
          </w:p>
          <w:p w:rsidR="00185CD5" w:rsidRDefault="00185CD5" w:rsidP="00D921EA">
            <w:pPr>
              <w:pStyle w:val="basic"/>
              <w:jc w:val="center"/>
            </w:pPr>
            <w:r>
              <w:t>7</w:t>
            </w:r>
          </w:p>
        </w:tc>
      </w:tr>
      <w:tr w:rsidR="00185CD5" w:rsidTr="00D921EA">
        <w:tc>
          <w:tcPr>
            <w:tcW w:w="1470" w:type="dxa"/>
          </w:tcPr>
          <w:p w:rsidR="00185CD5" w:rsidRDefault="00185CD5" w:rsidP="00D921EA">
            <w:pPr>
              <w:pStyle w:val="basic"/>
              <w:jc w:val="center"/>
            </w:pPr>
            <w:r>
              <w:lastRenderedPageBreak/>
              <w:t>1</w:t>
            </w:r>
          </w:p>
        </w:tc>
        <w:tc>
          <w:tcPr>
            <w:tcW w:w="1471" w:type="dxa"/>
          </w:tcPr>
          <w:p w:rsidR="00185CD5" w:rsidRDefault="00185CD5" w:rsidP="00D921EA">
            <w:pPr>
              <w:pStyle w:val="basic"/>
              <w:jc w:val="center"/>
            </w:pPr>
            <w:r>
              <w:t>2</w:t>
            </w:r>
          </w:p>
        </w:tc>
        <w:tc>
          <w:tcPr>
            <w:tcW w:w="1471" w:type="dxa"/>
          </w:tcPr>
          <w:p w:rsidR="00185CD5" w:rsidRDefault="00185CD5" w:rsidP="00D921EA">
            <w:pPr>
              <w:pStyle w:val="basic"/>
              <w:jc w:val="center"/>
            </w:pPr>
            <w:r>
              <w:t>3</w:t>
            </w:r>
          </w:p>
        </w:tc>
        <w:tc>
          <w:tcPr>
            <w:tcW w:w="1471" w:type="dxa"/>
          </w:tcPr>
          <w:p w:rsidR="00185CD5" w:rsidRDefault="00185CD5" w:rsidP="00D921EA">
            <w:pPr>
              <w:pStyle w:val="basic"/>
              <w:jc w:val="center"/>
            </w:pPr>
            <w:r>
              <w:t>4</w:t>
            </w:r>
          </w:p>
        </w:tc>
        <w:tc>
          <w:tcPr>
            <w:tcW w:w="1471" w:type="dxa"/>
          </w:tcPr>
          <w:p w:rsidR="00185CD5" w:rsidRDefault="00185CD5" w:rsidP="00D921EA">
            <w:pPr>
              <w:pStyle w:val="basic"/>
              <w:jc w:val="center"/>
            </w:pPr>
            <w:r>
              <w:t>5</w:t>
            </w:r>
          </w:p>
        </w:tc>
        <w:tc>
          <w:tcPr>
            <w:tcW w:w="1471" w:type="dxa"/>
          </w:tcPr>
          <w:p w:rsidR="00185CD5" w:rsidRDefault="00185CD5" w:rsidP="00D921EA">
            <w:pPr>
              <w:pStyle w:val="basic"/>
              <w:jc w:val="center"/>
            </w:pPr>
            <w:r>
              <w:t>6</w:t>
            </w:r>
          </w:p>
        </w:tc>
        <w:tc>
          <w:tcPr>
            <w:tcW w:w="1471" w:type="dxa"/>
          </w:tcPr>
          <w:p w:rsidR="00185CD5" w:rsidRDefault="00185CD5" w:rsidP="00D921EA">
            <w:pPr>
              <w:pStyle w:val="basic"/>
              <w:jc w:val="center"/>
            </w:pPr>
            <w:r>
              <w:t>7</w:t>
            </w:r>
          </w:p>
        </w:tc>
      </w:tr>
    </w:tbl>
    <w:p w:rsidR="00185CD5" w:rsidRDefault="00185CD5" w:rsidP="007F5EB5"/>
    <w:p w:rsidR="00185CD5" w:rsidRDefault="00185CD5" w:rsidP="00185CD5">
      <w:pPr>
        <w:pStyle w:val="basic"/>
        <w:rPr>
          <w:b/>
        </w:rPr>
      </w:pPr>
      <w:r>
        <w:rPr>
          <w:b/>
        </w:rPr>
        <w:t>[GRID SP ACROSS]</w:t>
      </w:r>
    </w:p>
    <w:p w:rsidR="007F5EB5" w:rsidRDefault="007F5EB5" w:rsidP="00185CD5">
      <w:pPr>
        <w:pStyle w:val="basic"/>
      </w:pPr>
      <w:r w:rsidRPr="00185CD5">
        <w:t>Q12. How important to you personally is your opinion about the rally?</w:t>
      </w:r>
    </w:p>
    <w:p w:rsidR="00185CD5" w:rsidRDefault="00185CD5" w:rsidP="00185CD5">
      <w:pPr>
        <w:pStyle w:val="basic"/>
      </w:pPr>
    </w:p>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185CD5" w:rsidTr="00D921EA">
        <w:tc>
          <w:tcPr>
            <w:tcW w:w="1470" w:type="dxa"/>
            <w:vAlign w:val="bottom"/>
          </w:tcPr>
          <w:p w:rsidR="00185CD5" w:rsidRDefault="00185CD5" w:rsidP="00D921EA">
            <w:pPr>
              <w:pStyle w:val="basic"/>
              <w:jc w:val="center"/>
            </w:pPr>
            <w:r>
              <w:t>Not too important</w:t>
            </w:r>
          </w:p>
          <w:p w:rsidR="00185CD5" w:rsidRDefault="00185CD5" w:rsidP="00D921EA">
            <w:pPr>
              <w:pStyle w:val="basic"/>
              <w:jc w:val="center"/>
            </w:pPr>
            <w:r>
              <w:t>1</w:t>
            </w:r>
          </w:p>
        </w:tc>
        <w:tc>
          <w:tcPr>
            <w:tcW w:w="1471" w:type="dxa"/>
            <w:vAlign w:val="bottom"/>
          </w:tcPr>
          <w:p w:rsidR="00185CD5" w:rsidRDefault="00185CD5" w:rsidP="00D921EA">
            <w:pPr>
              <w:pStyle w:val="basic"/>
              <w:jc w:val="center"/>
            </w:pPr>
            <w:r>
              <w:t>2</w:t>
            </w:r>
          </w:p>
        </w:tc>
        <w:tc>
          <w:tcPr>
            <w:tcW w:w="1471" w:type="dxa"/>
            <w:vAlign w:val="bottom"/>
          </w:tcPr>
          <w:p w:rsidR="00185CD5" w:rsidRDefault="00185CD5" w:rsidP="00D921EA">
            <w:pPr>
              <w:pStyle w:val="basic"/>
              <w:jc w:val="center"/>
            </w:pPr>
            <w:r>
              <w:t>3</w:t>
            </w:r>
          </w:p>
        </w:tc>
        <w:tc>
          <w:tcPr>
            <w:tcW w:w="1471" w:type="dxa"/>
            <w:vAlign w:val="bottom"/>
          </w:tcPr>
          <w:p w:rsidR="00185CD5" w:rsidRDefault="00185CD5" w:rsidP="00D921EA">
            <w:pPr>
              <w:pStyle w:val="basic"/>
              <w:jc w:val="center"/>
            </w:pPr>
            <w:r>
              <w:t>Moderately important</w:t>
            </w:r>
          </w:p>
          <w:p w:rsidR="00185CD5" w:rsidRDefault="00185CD5" w:rsidP="00D921EA">
            <w:pPr>
              <w:pStyle w:val="basic"/>
              <w:jc w:val="center"/>
            </w:pPr>
            <w:r>
              <w:t>4</w:t>
            </w:r>
          </w:p>
        </w:tc>
        <w:tc>
          <w:tcPr>
            <w:tcW w:w="1471" w:type="dxa"/>
            <w:vAlign w:val="bottom"/>
          </w:tcPr>
          <w:p w:rsidR="00185CD5" w:rsidRDefault="00185CD5" w:rsidP="00D921EA">
            <w:pPr>
              <w:pStyle w:val="basic"/>
              <w:jc w:val="center"/>
            </w:pPr>
            <w:r>
              <w:t>5</w:t>
            </w:r>
          </w:p>
        </w:tc>
        <w:tc>
          <w:tcPr>
            <w:tcW w:w="1471" w:type="dxa"/>
            <w:vAlign w:val="bottom"/>
          </w:tcPr>
          <w:p w:rsidR="00185CD5" w:rsidRDefault="00185CD5" w:rsidP="00D921EA">
            <w:pPr>
              <w:pStyle w:val="basic"/>
              <w:jc w:val="center"/>
            </w:pPr>
            <w:r>
              <w:t>6</w:t>
            </w:r>
          </w:p>
        </w:tc>
        <w:tc>
          <w:tcPr>
            <w:tcW w:w="1471" w:type="dxa"/>
            <w:vAlign w:val="bottom"/>
          </w:tcPr>
          <w:p w:rsidR="00185CD5" w:rsidRDefault="00185CD5" w:rsidP="00D921EA">
            <w:pPr>
              <w:pStyle w:val="basic"/>
              <w:jc w:val="center"/>
            </w:pPr>
            <w:r>
              <w:t>Extremely important</w:t>
            </w:r>
          </w:p>
          <w:p w:rsidR="00185CD5" w:rsidRDefault="00185CD5" w:rsidP="00D921EA">
            <w:pPr>
              <w:pStyle w:val="basic"/>
              <w:jc w:val="center"/>
            </w:pPr>
            <w:r>
              <w:t>7</w:t>
            </w:r>
          </w:p>
        </w:tc>
      </w:tr>
      <w:tr w:rsidR="00185CD5" w:rsidTr="00D921EA">
        <w:tc>
          <w:tcPr>
            <w:tcW w:w="1470" w:type="dxa"/>
          </w:tcPr>
          <w:p w:rsidR="00185CD5" w:rsidRDefault="00185CD5" w:rsidP="00D921EA">
            <w:pPr>
              <w:pStyle w:val="basic"/>
              <w:jc w:val="center"/>
            </w:pPr>
            <w:r>
              <w:t>1</w:t>
            </w:r>
          </w:p>
        </w:tc>
        <w:tc>
          <w:tcPr>
            <w:tcW w:w="1471" w:type="dxa"/>
          </w:tcPr>
          <w:p w:rsidR="00185CD5" w:rsidRDefault="00185CD5" w:rsidP="00D921EA">
            <w:pPr>
              <w:pStyle w:val="basic"/>
              <w:jc w:val="center"/>
            </w:pPr>
            <w:r>
              <w:t>2</w:t>
            </w:r>
          </w:p>
        </w:tc>
        <w:tc>
          <w:tcPr>
            <w:tcW w:w="1471" w:type="dxa"/>
          </w:tcPr>
          <w:p w:rsidR="00185CD5" w:rsidRDefault="00185CD5" w:rsidP="00D921EA">
            <w:pPr>
              <w:pStyle w:val="basic"/>
              <w:jc w:val="center"/>
            </w:pPr>
            <w:r>
              <w:t>3</w:t>
            </w:r>
          </w:p>
        </w:tc>
        <w:tc>
          <w:tcPr>
            <w:tcW w:w="1471" w:type="dxa"/>
          </w:tcPr>
          <w:p w:rsidR="00185CD5" w:rsidRDefault="00185CD5" w:rsidP="00D921EA">
            <w:pPr>
              <w:pStyle w:val="basic"/>
              <w:jc w:val="center"/>
            </w:pPr>
            <w:r>
              <w:t>4</w:t>
            </w:r>
          </w:p>
        </w:tc>
        <w:tc>
          <w:tcPr>
            <w:tcW w:w="1471" w:type="dxa"/>
          </w:tcPr>
          <w:p w:rsidR="00185CD5" w:rsidRDefault="00185CD5" w:rsidP="00D921EA">
            <w:pPr>
              <w:pStyle w:val="basic"/>
              <w:jc w:val="center"/>
            </w:pPr>
            <w:r>
              <w:t>5</w:t>
            </w:r>
          </w:p>
        </w:tc>
        <w:tc>
          <w:tcPr>
            <w:tcW w:w="1471" w:type="dxa"/>
          </w:tcPr>
          <w:p w:rsidR="00185CD5" w:rsidRDefault="00185CD5" w:rsidP="00D921EA">
            <w:pPr>
              <w:pStyle w:val="basic"/>
              <w:jc w:val="center"/>
            </w:pPr>
            <w:r>
              <w:t>6</w:t>
            </w:r>
          </w:p>
        </w:tc>
        <w:tc>
          <w:tcPr>
            <w:tcW w:w="1471" w:type="dxa"/>
          </w:tcPr>
          <w:p w:rsidR="00185CD5" w:rsidRDefault="00185CD5" w:rsidP="00D921EA">
            <w:pPr>
              <w:pStyle w:val="basic"/>
              <w:jc w:val="center"/>
            </w:pPr>
            <w:r>
              <w:t>7</w:t>
            </w:r>
          </w:p>
        </w:tc>
      </w:tr>
    </w:tbl>
    <w:p w:rsidR="00185CD5" w:rsidRDefault="00185CD5" w:rsidP="00185CD5">
      <w:pPr>
        <w:pStyle w:val="basic"/>
      </w:pPr>
    </w:p>
    <w:p w:rsidR="00185CD5" w:rsidRDefault="00185CD5" w:rsidP="00185CD5">
      <w:pPr>
        <w:pStyle w:val="basic"/>
        <w:rPr>
          <w:b/>
        </w:rPr>
      </w:pPr>
      <w:r>
        <w:rPr>
          <w:b/>
        </w:rPr>
        <w:t>[GRID SP ACROSS]</w:t>
      </w:r>
    </w:p>
    <w:p w:rsidR="007F5EB5" w:rsidRDefault="007F5EB5" w:rsidP="00185CD5">
      <w:pPr>
        <w:pStyle w:val="basic"/>
      </w:pPr>
      <w:r w:rsidRPr="00185CD5">
        <w:t>Q13. Would you be willing to sign a petition indicating your position on the rally?</w:t>
      </w:r>
    </w:p>
    <w:p w:rsidR="00185CD5" w:rsidRPr="00185CD5" w:rsidRDefault="00185CD5" w:rsidP="00185CD5">
      <w:pPr>
        <w:pStyle w:val="basic"/>
      </w:pPr>
    </w:p>
    <w:tbl>
      <w:tblPr>
        <w:tblStyle w:val="TableGrid"/>
        <w:tblW w:w="0" w:type="auto"/>
        <w:jc w:val="center"/>
        <w:tblLook w:val="04A0" w:firstRow="1" w:lastRow="0" w:firstColumn="1" w:lastColumn="0" w:noHBand="0" w:noVBand="1"/>
      </w:tblPr>
      <w:tblGrid>
        <w:gridCol w:w="1470"/>
        <w:gridCol w:w="1471"/>
      </w:tblGrid>
      <w:tr w:rsidR="00185CD5" w:rsidTr="00D921EA">
        <w:trPr>
          <w:jc w:val="center"/>
        </w:trPr>
        <w:tc>
          <w:tcPr>
            <w:tcW w:w="1470" w:type="dxa"/>
            <w:vAlign w:val="bottom"/>
          </w:tcPr>
          <w:p w:rsidR="00185CD5" w:rsidRDefault="00185CD5" w:rsidP="00D921EA">
            <w:pPr>
              <w:pStyle w:val="basic"/>
              <w:jc w:val="center"/>
            </w:pPr>
            <w:r>
              <w:t>No</w:t>
            </w:r>
          </w:p>
        </w:tc>
        <w:tc>
          <w:tcPr>
            <w:tcW w:w="1471" w:type="dxa"/>
            <w:vAlign w:val="bottom"/>
          </w:tcPr>
          <w:p w:rsidR="00185CD5" w:rsidRDefault="00185CD5" w:rsidP="00D921EA">
            <w:pPr>
              <w:pStyle w:val="basic"/>
              <w:jc w:val="center"/>
            </w:pPr>
            <w:r>
              <w:t>Yes</w:t>
            </w:r>
          </w:p>
        </w:tc>
      </w:tr>
      <w:tr w:rsidR="00185CD5" w:rsidTr="00D921EA">
        <w:trPr>
          <w:jc w:val="center"/>
        </w:trPr>
        <w:tc>
          <w:tcPr>
            <w:tcW w:w="1470" w:type="dxa"/>
          </w:tcPr>
          <w:p w:rsidR="00185CD5" w:rsidRDefault="00185CD5" w:rsidP="00D921EA">
            <w:pPr>
              <w:pStyle w:val="basic"/>
              <w:jc w:val="center"/>
            </w:pPr>
            <w:r>
              <w:t>1</w:t>
            </w:r>
          </w:p>
        </w:tc>
        <w:tc>
          <w:tcPr>
            <w:tcW w:w="1471" w:type="dxa"/>
          </w:tcPr>
          <w:p w:rsidR="00185CD5" w:rsidRDefault="00185CD5" w:rsidP="00D921EA">
            <w:pPr>
              <w:pStyle w:val="basic"/>
              <w:jc w:val="center"/>
            </w:pPr>
            <w:r>
              <w:t>2</w:t>
            </w:r>
          </w:p>
        </w:tc>
      </w:tr>
    </w:tbl>
    <w:p w:rsidR="007F5EB5" w:rsidRDefault="007F5EB5" w:rsidP="007F5EB5">
      <w:pPr>
        <w:rPr>
          <w:rFonts w:eastAsia="Calibri"/>
        </w:rPr>
      </w:pPr>
    </w:p>
    <w:p w:rsidR="00185CD5" w:rsidRDefault="00185CD5" w:rsidP="007F5EB5">
      <w:pPr>
        <w:rPr>
          <w:rFonts w:eastAsia="Calibri"/>
        </w:rPr>
      </w:pPr>
    </w:p>
    <w:p w:rsidR="00185CD5" w:rsidRDefault="00185CD5" w:rsidP="00185CD5">
      <w:pPr>
        <w:pStyle w:val="basic"/>
        <w:rPr>
          <w:b/>
        </w:rPr>
      </w:pPr>
      <w:r>
        <w:rPr>
          <w:b/>
        </w:rPr>
        <w:t>[GRID SP ACROSS]</w:t>
      </w:r>
    </w:p>
    <w:p w:rsidR="007F5EB5" w:rsidRDefault="007F5EB5" w:rsidP="00185CD5">
      <w:pPr>
        <w:pStyle w:val="basic"/>
      </w:pPr>
      <w:r>
        <w:t>Below you will see several ideas that others have expressed when describing their opinions about whether or not the Aryan Nation should be allowed to make speeches and hold demonstrations in public. Some of these ideas may seem important to YOU as you think about this issue, while others will seem less important.</w:t>
      </w:r>
    </w:p>
    <w:p w:rsidR="007F5EB5" w:rsidRDefault="007F5EB5" w:rsidP="00185CD5">
      <w:pPr>
        <w:pStyle w:val="basic"/>
      </w:pPr>
    </w:p>
    <w:p w:rsidR="007F5EB5" w:rsidRDefault="007F5EB5" w:rsidP="00185CD5">
      <w:pPr>
        <w:pStyle w:val="basic"/>
      </w:pPr>
      <w:r>
        <w:t>Please tell us how IMPORTANT each of these ideas is to you when you think about the question of whether or not the Aryan Nation should be allowed to make speeches and hold demonstrations in public.</w:t>
      </w:r>
    </w:p>
    <w:p w:rsidR="007F5EB5" w:rsidRDefault="007F5EB5" w:rsidP="007F5EB5"/>
    <w:tbl>
      <w:tblPr>
        <w:tblStyle w:val="TableGrid"/>
        <w:tblW w:w="0" w:type="auto"/>
        <w:tblLook w:val="04A0" w:firstRow="1" w:lastRow="0" w:firstColumn="1" w:lastColumn="0" w:noHBand="0" w:noVBand="1"/>
      </w:tblPr>
      <w:tblGrid>
        <w:gridCol w:w="2059"/>
        <w:gridCol w:w="2059"/>
        <w:gridCol w:w="2059"/>
        <w:gridCol w:w="2059"/>
        <w:gridCol w:w="2060"/>
      </w:tblGrid>
      <w:tr w:rsidR="00185CD5" w:rsidTr="00185CD5">
        <w:tc>
          <w:tcPr>
            <w:tcW w:w="2059" w:type="dxa"/>
            <w:vAlign w:val="bottom"/>
          </w:tcPr>
          <w:p w:rsidR="00185CD5" w:rsidRDefault="00185CD5" w:rsidP="00185CD5">
            <w:pPr>
              <w:pStyle w:val="basic"/>
              <w:jc w:val="center"/>
            </w:pPr>
            <w:r>
              <w:t>Not at all important</w:t>
            </w:r>
          </w:p>
          <w:p w:rsidR="00185CD5" w:rsidRDefault="00185CD5" w:rsidP="00185CD5">
            <w:pPr>
              <w:pStyle w:val="basic"/>
              <w:jc w:val="center"/>
            </w:pPr>
            <w:r>
              <w:t>1</w:t>
            </w:r>
          </w:p>
        </w:tc>
        <w:tc>
          <w:tcPr>
            <w:tcW w:w="2059" w:type="dxa"/>
            <w:vAlign w:val="bottom"/>
          </w:tcPr>
          <w:p w:rsidR="00185CD5" w:rsidRDefault="00185CD5" w:rsidP="00185CD5">
            <w:pPr>
              <w:pStyle w:val="basic"/>
              <w:jc w:val="center"/>
            </w:pPr>
            <w:r>
              <w:t>2</w:t>
            </w:r>
          </w:p>
        </w:tc>
        <w:tc>
          <w:tcPr>
            <w:tcW w:w="2059" w:type="dxa"/>
            <w:vAlign w:val="bottom"/>
          </w:tcPr>
          <w:p w:rsidR="00185CD5" w:rsidRDefault="00185CD5" w:rsidP="00185CD5">
            <w:pPr>
              <w:pStyle w:val="basic"/>
              <w:jc w:val="center"/>
            </w:pPr>
            <w:r>
              <w:t>3</w:t>
            </w:r>
          </w:p>
        </w:tc>
        <w:tc>
          <w:tcPr>
            <w:tcW w:w="2059" w:type="dxa"/>
            <w:vAlign w:val="bottom"/>
          </w:tcPr>
          <w:p w:rsidR="00185CD5" w:rsidRDefault="00185CD5" w:rsidP="00185CD5">
            <w:pPr>
              <w:pStyle w:val="basic"/>
              <w:jc w:val="center"/>
            </w:pPr>
            <w:r>
              <w:t>4</w:t>
            </w:r>
          </w:p>
        </w:tc>
        <w:tc>
          <w:tcPr>
            <w:tcW w:w="2060" w:type="dxa"/>
            <w:vAlign w:val="bottom"/>
          </w:tcPr>
          <w:p w:rsidR="00185CD5" w:rsidRDefault="00185CD5" w:rsidP="00185CD5">
            <w:pPr>
              <w:pStyle w:val="basic"/>
              <w:jc w:val="center"/>
            </w:pPr>
            <w:r>
              <w:t>Very important</w:t>
            </w:r>
          </w:p>
          <w:p w:rsidR="00185CD5" w:rsidRDefault="00185CD5" w:rsidP="00185CD5">
            <w:pPr>
              <w:pStyle w:val="basic"/>
              <w:jc w:val="center"/>
            </w:pPr>
            <w:r>
              <w:t>5</w:t>
            </w:r>
          </w:p>
        </w:tc>
      </w:tr>
      <w:tr w:rsidR="00185CD5" w:rsidTr="00185CD5">
        <w:tc>
          <w:tcPr>
            <w:tcW w:w="2059" w:type="dxa"/>
            <w:vAlign w:val="bottom"/>
          </w:tcPr>
          <w:p w:rsidR="00185CD5" w:rsidRDefault="00185CD5" w:rsidP="00185CD5">
            <w:pPr>
              <w:pStyle w:val="basic"/>
              <w:jc w:val="center"/>
            </w:pPr>
            <w:r>
              <w:t>1</w:t>
            </w:r>
          </w:p>
        </w:tc>
        <w:tc>
          <w:tcPr>
            <w:tcW w:w="2059" w:type="dxa"/>
            <w:vAlign w:val="bottom"/>
          </w:tcPr>
          <w:p w:rsidR="00185CD5" w:rsidRDefault="00185CD5" w:rsidP="00185CD5">
            <w:pPr>
              <w:pStyle w:val="basic"/>
              <w:jc w:val="center"/>
            </w:pPr>
            <w:r>
              <w:t>2</w:t>
            </w:r>
          </w:p>
        </w:tc>
        <w:tc>
          <w:tcPr>
            <w:tcW w:w="2059" w:type="dxa"/>
            <w:vAlign w:val="bottom"/>
          </w:tcPr>
          <w:p w:rsidR="00185CD5" w:rsidRDefault="00185CD5" w:rsidP="00185CD5">
            <w:pPr>
              <w:pStyle w:val="basic"/>
              <w:jc w:val="center"/>
            </w:pPr>
            <w:r>
              <w:t>3</w:t>
            </w:r>
          </w:p>
        </w:tc>
        <w:tc>
          <w:tcPr>
            <w:tcW w:w="2059" w:type="dxa"/>
            <w:vAlign w:val="bottom"/>
          </w:tcPr>
          <w:p w:rsidR="00185CD5" w:rsidRDefault="00185CD5" w:rsidP="00185CD5">
            <w:pPr>
              <w:pStyle w:val="basic"/>
              <w:jc w:val="center"/>
            </w:pPr>
            <w:r>
              <w:t>4</w:t>
            </w:r>
          </w:p>
        </w:tc>
        <w:tc>
          <w:tcPr>
            <w:tcW w:w="2060" w:type="dxa"/>
            <w:vAlign w:val="bottom"/>
          </w:tcPr>
          <w:p w:rsidR="00185CD5" w:rsidRDefault="00185CD5" w:rsidP="00185CD5">
            <w:pPr>
              <w:pStyle w:val="basic"/>
              <w:jc w:val="center"/>
            </w:pPr>
            <w:r>
              <w:t>5</w:t>
            </w:r>
          </w:p>
        </w:tc>
      </w:tr>
    </w:tbl>
    <w:p w:rsidR="007F5EB5" w:rsidRDefault="007F5EB5" w:rsidP="007F5EB5">
      <w:pPr>
        <w:rPr>
          <w:b/>
        </w:rPr>
      </w:pPr>
    </w:p>
    <w:p w:rsidR="007F5EB5" w:rsidRPr="00185CD5" w:rsidRDefault="007F5EB5" w:rsidP="00185CD5">
      <w:pPr>
        <w:pStyle w:val="basic"/>
        <w:ind w:left="720"/>
      </w:pPr>
      <w:r w:rsidRPr="00185CD5">
        <w:t>Q14. Freedom of speech for all citizens is a fundamental American right.</w:t>
      </w:r>
    </w:p>
    <w:p w:rsidR="00185CD5" w:rsidRDefault="007F5EB5" w:rsidP="00185CD5">
      <w:pPr>
        <w:pStyle w:val="basic"/>
        <w:ind w:left="720"/>
      </w:pPr>
      <w:r w:rsidRPr="00185CD5">
        <w:t xml:space="preserve">Q15. Some people are interested in what the Aryan Nation has to say, and they have the right </w:t>
      </w:r>
      <w:r w:rsidR="00185CD5">
        <w:t xml:space="preserve">  </w:t>
      </w:r>
    </w:p>
    <w:p w:rsidR="007F5EB5" w:rsidRPr="00185CD5" w:rsidRDefault="00185CD5" w:rsidP="00185CD5">
      <w:pPr>
        <w:pStyle w:val="basic"/>
        <w:ind w:left="720"/>
      </w:pPr>
      <w:r>
        <w:t xml:space="preserve">         </w:t>
      </w:r>
      <w:proofErr w:type="gramStart"/>
      <w:r w:rsidR="007F5EB5" w:rsidRPr="00185CD5">
        <w:t>to</w:t>
      </w:r>
      <w:proofErr w:type="gramEnd"/>
      <w:r w:rsidR="007F5EB5" w:rsidRPr="00185CD5">
        <w:t xml:space="preserve"> listen.</w:t>
      </w:r>
    </w:p>
    <w:p w:rsidR="007F5EB5" w:rsidRPr="00185CD5" w:rsidRDefault="007F5EB5" w:rsidP="00185CD5">
      <w:pPr>
        <w:pStyle w:val="basic"/>
        <w:ind w:left="720"/>
      </w:pPr>
      <w:r w:rsidRPr="00185CD5">
        <w:t>Q16. There is always a risk of violence and danger at Aryan Nation rallies.</w:t>
      </w:r>
    </w:p>
    <w:p w:rsidR="007F5EB5" w:rsidRPr="00185CD5" w:rsidRDefault="007F5EB5" w:rsidP="00185CD5">
      <w:pPr>
        <w:pStyle w:val="basic"/>
        <w:ind w:left="720"/>
      </w:pPr>
      <w:r w:rsidRPr="00185CD5">
        <w:t xml:space="preserve">Q17. </w:t>
      </w:r>
      <w:proofErr w:type="gramStart"/>
      <w:r w:rsidRPr="00185CD5">
        <w:t>A citizen’s freedom to speak or hear what he or she wants.</w:t>
      </w:r>
      <w:proofErr w:type="gramEnd"/>
    </w:p>
    <w:p w:rsidR="007F5EB5" w:rsidRPr="00185CD5" w:rsidRDefault="007F5EB5" w:rsidP="00185CD5">
      <w:pPr>
        <w:pStyle w:val="basic"/>
        <w:ind w:left="720"/>
      </w:pPr>
      <w:r w:rsidRPr="00185CD5">
        <w:t>Q18. City safety and security</w:t>
      </w:r>
    </w:p>
    <w:p w:rsidR="007F5EB5" w:rsidRDefault="007F5EB5" w:rsidP="007F5EB5"/>
    <w:p w:rsidR="007F5EB5" w:rsidRDefault="007F5EB5" w:rsidP="007F5EB5">
      <w:pPr>
        <w:rPr>
          <w:b/>
        </w:rPr>
      </w:pPr>
    </w:p>
    <w:p w:rsidR="00185CD5" w:rsidRDefault="00185CD5" w:rsidP="00185CD5">
      <w:pPr>
        <w:pStyle w:val="basic"/>
        <w:rPr>
          <w:b/>
        </w:rPr>
      </w:pPr>
      <w:r>
        <w:rPr>
          <w:b/>
        </w:rPr>
        <w:t>[GRID SP ACROSS]</w:t>
      </w:r>
    </w:p>
    <w:p w:rsidR="007F5EB5" w:rsidRPr="004619D1" w:rsidRDefault="007F5EB5" w:rsidP="004619D1">
      <w:pPr>
        <w:pStyle w:val="basic"/>
      </w:pPr>
      <w:r w:rsidRPr="004619D1">
        <w:t>Q19. Some people have opinions about almost everything; other people have opinions about just some things; and still other people have very few opinions. What about you? Would you say you have opinions about very few things, some things, many things, or almost everything?</w:t>
      </w:r>
    </w:p>
    <w:p w:rsidR="00185CD5" w:rsidRDefault="00185CD5" w:rsidP="00185CD5">
      <w:pPr>
        <w:pStyle w:val="basic"/>
      </w:pPr>
    </w:p>
    <w:tbl>
      <w:tblPr>
        <w:tblStyle w:val="TableGrid"/>
        <w:tblW w:w="0" w:type="auto"/>
        <w:jc w:val="center"/>
        <w:tblLook w:val="04A0" w:firstRow="1" w:lastRow="0" w:firstColumn="1" w:lastColumn="0" w:noHBand="0" w:noVBand="1"/>
      </w:tblPr>
      <w:tblGrid>
        <w:gridCol w:w="2574"/>
        <w:gridCol w:w="2574"/>
        <w:gridCol w:w="2574"/>
        <w:gridCol w:w="2574"/>
      </w:tblGrid>
      <w:tr w:rsidR="00185CD5" w:rsidTr="004619D1">
        <w:trPr>
          <w:jc w:val="center"/>
        </w:trPr>
        <w:tc>
          <w:tcPr>
            <w:tcW w:w="2574" w:type="dxa"/>
          </w:tcPr>
          <w:p w:rsidR="00185CD5" w:rsidRDefault="004619D1" w:rsidP="004619D1">
            <w:pPr>
              <w:pStyle w:val="basic"/>
              <w:jc w:val="center"/>
            </w:pPr>
            <w:r>
              <w:t>Very few things</w:t>
            </w:r>
          </w:p>
        </w:tc>
        <w:tc>
          <w:tcPr>
            <w:tcW w:w="2574" w:type="dxa"/>
          </w:tcPr>
          <w:p w:rsidR="00185CD5" w:rsidRDefault="004619D1" w:rsidP="004619D1">
            <w:pPr>
              <w:pStyle w:val="basic"/>
              <w:jc w:val="center"/>
            </w:pPr>
            <w:r>
              <w:t>Some things</w:t>
            </w:r>
          </w:p>
        </w:tc>
        <w:tc>
          <w:tcPr>
            <w:tcW w:w="2574" w:type="dxa"/>
          </w:tcPr>
          <w:p w:rsidR="00185CD5" w:rsidRDefault="004619D1" w:rsidP="004619D1">
            <w:pPr>
              <w:pStyle w:val="basic"/>
              <w:jc w:val="center"/>
            </w:pPr>
            <w:r>
              <w:t>Many things</w:t>
            </w:r>
          </w:p>
        </w:tc>
        <w:tc>
          <w:tcPr>
            <w:tcW w:w="2574" w:type="dxa"/>
          </w:tcPr>
          <w:p w:rsidR="00185CD5" w:rsidRDefault="004619D1" w:rsidP="004619D1">
            <w:pPr>
              <w:pStyle w:val="basic"/>
              <w:jc w:val="center"/>
            </w:pPr>
            <w:r>
              <w:t>Almost everything</w:t>
            </w:r>
          </w:p>
        </w:tc>
      </w:tr>
      <w:tr w:rsidR="00185CD5" w:rsidTr="004619D1">
        <w:trPr>
          <w:jc w:val="center"/>
        </w:trPr>
        <w:tc>
          <w:tcPr>
            <w:tcW w:w="2574" w:type="dxa"/>
          </w:tcPr>
          <w:p w:rsidR="00185CD5" w:rsidRDefault="004619D1" w:rsidP="004619D1">
            <w:pPr>
              <w:pStyle w:val="basic"/>
              <w:jc w:val="center"/>
            </w:pPr>
            <w:r>
              <w:t>1</w:t>
            </w:r>
          </w:p>
        </w:tc>
        <w:tc>
          <w:tcPr>
            <w:tcW w:w="2574" w:type="dxa"/>
          </w:tcPr>
          <w:p w:rsidR="00185CD5" w:rsidRDefault="004619D1" w:rsidP="004619D1">
            <w:pPr>
              <w:pStyle w:val="basic"/>
              <w:jc w:val="center"/>
            </w:pPr>
            <w:r>
              <w:t>2</w:t>
            </w:r>
          </w:p>
        </w:tc>
        <w:tc>
          <w:tcPr>
            <w:tcW w:w="2574" w:type="dxa"/>
          </w:tcPr>
          <w:p w:rsidR="00185CD5" w:rsidRDefault="004619D1" w:rsidP="004619D1">
            <w:pPr>
              <w:pStyle w:val="basic"/>
              <w:jc w:val="center"/>
            </w:pPr>
            <w:r>
              <w:t>3</w:t>
            </w:r>
          </w:p>
        </w:tc>
        <w:tc>
          <w:tcPr>
            <w:tcW w:w="2574" w:type="dxa"/>
          </w:tcPr>
          <w:p w:rsidR="00185CD5" w:rsidRDefault="004619D1" w:rsidP="004619D1">
            <w:pPr>
              <w:pStyle w:val="basic"/>
              <w:jc w:val="center"/>
            </w:pPr>
            <w:r>
              <w:t>4</w:t>
            </w:r>
          </w:p>
        </w:tc>
      </w:tr>
    </w:tbl>
    <w:p w:rsidR="00185CD5" w:rsidRDefault="00185CD5" w:rsidP="00185CD5">
      <w:pPr>
        <w:pStyle w:val="basic"/>
      </w:pPr>
    </w:p>
    <w:p w:rsidR="004619D1" w:rsidRDefault="004619D1" w:rsidP="004619D1">
      <w:pPr>
        <w:pStyle w:val="basic"/>
        <w:rPr>
          <w:b/>
        </w:rPr>
      </w:pPr>
      <w:r>
        <w:rPr>
          <w:b/>
        </w:rPr>
        <w:t>[GRID SP ACROSS]</w:t>
      </w:r>
    </w:p>
    <w:p w:rsidR="007F5EB5" w:rsidRDefault="007F5EB5" w:rsidP="004619D1">
      <w:pPr>
        <w:pStyle w:val="basic"/>
      </w:pPr>
      <w:r w:rsidRPr="004619D1">
        <w:t>Q20. Compared to the average person, do you have far fewer opinions about whether things are good or bad, somewhat fewer opinions, about the same number of opinions, somewhat more opinions, or far more opinions?</w:t>
      </w:r>
    </w:p>
    <w:p w:rsidR="004619D1" w:rsidRDefault="004619D1" w:rsidP="004619D1">
      <w:pPr>
        <w:pStyle w:val="basic"/>
      </w:pPr>
    </w:p>
    <w:tbl>
      <w:tblPr>
        <w:tblStyle w:val="TableGrid"/>
        <w:tblW w:w="0" w:type="auto"/>
        <w:jc w:val="center"/>
        <w:tblLook w:val="04A0" w:firstRow="1" w:lastRow="0" w:firstColumn="1" w:lastColumn="0" w:noHBand="0" w:noVBand="1"/>
      </w:tblPr>
      <w:tblGrid>
        <w:gridCol w:w="2097"/>
        <w:gridCol w:w="2166"/>
        <w:gridCol w:w="2022"/>
        <w:gridCol w:w="2166"/>
        <w:gridCol w:w="1845"/>
      </w:tblGrid>
      <w:tr w:rsidR="004619D1" w:rsidTr="004619D1">
        <w:trPr>
          <w:jc w:val="center"/>
        </w:trPr>
        <w:tc>
          <w:tcPr>
            <w:tcW w:w="2097" w:type="dxa"/>
          </w:tcPr>
          <w:p w:rsidR="004619D1" w:rsidRDefault="004619D1" w:rsidP="00D921EA">
            <w:pPr>
              <w:pStyle w:val="basic"/>
              <w:jc w:val="center"/>
            </w:pPr>
            <w:r>
              <w:t>Far fewer opinions</w:t>
            </w:r>
          </w:p>
        </w:tc>
        <w:tc>
          <w:tcPr>
            <w:tcW w:w="2166" w:type="dxa"/>
          </w:tcPr>
          <w:p w:rsidR="004619D1" w:rsidRDefault="004619D1" w:rsidP="00D921EA">
            <w:pPr>
              <w:pStyle w:val="basic"/>
              <w:jc w:val="center"/>
            </w:pPr>
            <w:r>
              <w:t>Somewhat fewer opinions</w:t>
            </w:r>
          </w:p>
        </w:tc>
        <w:tc>
          <w:tcPr>
            <w:tcW w:w="2022" w:type="dxa"/>
          </w:tcPr>
          <w:p w:rsidR="004619D1" w:rsidRDefault="004619D1" w:rsidP="00D921EA">
            <w:pPr>
              <w:pStyle w:val="basic"/>
              <w:jc w:val="center"/>
            </w:pPr>
            <w:r>
              <w:t>About the same</w:t>
            </w:r>
          </w:p>
        </w:tc>
        <w:tc>
          <w:tcPr>
            <w:tcW w:w="2166" w:type="dxa"/>
          </w:tcPr>
          <w:p w:rsidR="004619D1" w:rsidRDefault="004619D1" w:rsidP="00D921EA">
            <w:pPr>
              <w:pStyle w:val="basic"/>
              <w:jc w:val="center"/>
            </w:pPr>
            <w:r>
              <w:t>Somewhat more opinions</w:t>
            </w:r>
          </w:p>
        </w:tc>
        <w:tc>
          <w:tcPr>
            <w:tcW w:w="1845" w:type="dxa"/>
          </w:tcPr>
          <w:p w:rsidR="004619D1" w:rsidRDefault="004619D1" w:rsidP="00D921EA">
            <w:pPr>
              <w:pStyle w:val="basic"/>
              <w:jc w:val="center"/>
            </w:pPr>
            <w:r>
              <w:t>Far more opinions</w:t>
            </w:r>
          </w:p>
        </w:tc>
      </w:tr>
      <w:tr w:rsidR="004619D1" w:rsidTr="004619D1">
        <w:trPr>
          <w:jc w:val="center"/>
        </w:trPr>
        <w:tc>
          <w:tcPr>
            <w:tcW w:w="2097" w:type="dxa"/>
          </w:tcPr>
          <w:p w:rsidR="004619D1" w:rsidRDefault="004619D1" w:rsidP="00D921EA">
            <w:pPr>
              <w:pStyle w:val="basic"/>
              <w:jc w:val="center"/>
            </w:pPr>
            <w:r>
              <w:t>1</w:t>
            </w:r>
          </w:p>
        </w:tc>
        <w:tc>
          <w:tcPr>
            <w:tcW w:w="2166" w:type="dxa"/>
          </w:tcPr>
          <w:p w:rsidR="004619D1" w:rsidRDefault="004619D1" w:rsidP="00D921EA">
            <w:pPr>
              <w:pStyle w:val="basic"/>
              <w:jc w:val="center"/>
            </w:pPr>
            <w:r>
              <w:t>2</w:t>
            </w:r>
          </w:p>
        </w:tc>
        <w:tc>
          <w:tcPr>
            <w:tcW w:w="2022" w:type="dxa"/>
          </w:tcPr>
          <w:p w:rsidR="004619D1" w:rsidRDefault="004619D1" w:rsidP="00D921EA">
            <w:pPr>
              <w:pStyle w:val="basic"/>
              <w:jc w:val="center"/>
            </w:pPr>
            <w:r>
              <w:t>3</w:t>
            </w:r>
          </w:p>
        </w:tc>
        <w:tc>
          <w:tcPr>
            <w:tcW w:w="2166" w:type="dxa"/>
          </w:tcPr>
          <w:p w:rsidR="004619D1" w:rsidRDefault="004619D1" w:rsidP="00D921EA">
            <w:pPr>
              <w:pStyle w:val="basic"/>
              <w:jc w:val="center"/>
            </w:pPr>
            <w:r>
              <w:t>4</w:t>
            </w:r>
          </w:p>
        </w:tc>
        <w:tc>
          <w:tcPr>
            <w:tcW w:w="1845" w:type="dxa"/>
          </w:tcPr>
          <w:p w:rsidR="004619D1" w:rsidRDefault="004619D1" w:rsidP="00D921EA">
            <w:pPr>
              <w:pStyle w:val="basic"/>
              <w:jc w:val="center"/>
            </w:pPr>
            <w:r>
              <w:t>5</w:t>
            </w:r>
          </w:p>
        </w:tc>
      </w:tr>
    </w:tbl>
    <w:p w:rsidR="004619D1" w:rsidRPr="004619D1" w:rsidRDefault="004619D1" w:rsidP="004619D1">
      <w:pPr>
        <w:pStyle w:val="basic"/>
      </w:pPr>
    </w:p>
    <w:p w:rsidR="007F5EB5" w:rsidRDefault="004619D1" w:rsidP="004619D1">
      <w:pPr>
        <w:pStyle w:val="basicinstruction0"/>
        <w:rPr>
          <w:rFonts w:eastAsia="Calibri"/>
        </w:rPr>
      </w:pPr>
      <w:r>
        <w:t>[GRID SP ACROSS]</w:t>
      </w:r>
    </w:p>
    <w:p w:rsidR="007F5EB5" w:rsidRDefault="007F5EB5" w:rsidP="004619D1">
      <w:pPr>
        <w:pStyle w:val="basic"/>
      </w:pPr>
      <w:r w:rsidRPr="004619D1">
        <w:t>Q21. In general, how interested are you in politics and public affairs?</w:t>
      </w:r>
    </w:p>
    <w:p w:rsidR="004619D1" w:rsidRDefault="004619D1" w:rsidP="004619D1">
      <w:pPr>
        <w:pStyle w:val="basic"/>
      </w:pPr>
    </w:p>
    <w:tbl>
      <w:tblPr>
        <w:tblStyle w:val="TableGrid"/>
        <w:tblW w:w="0" w:type="auto"/>
        <w:jc w:val="center"/>
        <w:tblLook w:val="04A0" w:firstRow="1" w:lastRow="0" w:firstColumn="1" w:lastColumn="0" w:noHBand="0" w:noVBand="1"/>
      </w:tblPr>
      <w:tblGrid>
        <w:gridCol w:w="2574"/>
        <w:gridCol w:w="2574"/>
        <w:gridCol w:w="2574"/>
        <w:gridCol w:w="2574"/>
      </w:tblGrid>
      <w:tr w:rsidR="004619D1" w:rsidRPr="004619D1" w:rsidTr="004619D1">
        <w:trPr>
          <w:jc w:val="center"/>
        </w:trPr>
        <w:tc>
          <w:tcPr>
            <w:tcW w:w="2574" w:type="dxa"/>
          </w:tcPr>
          <w:p w:rsidR="004619D1" w:rsidRPr="004619D1" w:rsidRDefault="004619D1" w:rsidP="004619D1">
            <w:pPr>
              <w:pStyle w:val="basic"/>
              <w:jc w:val="center"/>
            </w:pPr>
            <w:r w:rsidRPr="004619D1">
              <w:t>Very interested</w:t>
            </w:r>
          </w:p>
        </w:tc>
        <w:tc>
          <w:tcPr>
            <w:tcW w:w="2574" w:type="dxa"/>
          </w:tcPr>
          <w:p w:rsidR="004619D1" w:rsidRPr="004619D1" w:rsidRDefault="004619D1" w:rsidP="004619D1">
            <w:pPr>
              <w:pStyle w:val="basic"/>
              <w:jc w:val="center"/>
            </w:pPr>
            <w:r w:rsidRPr="004619D1">
              <w:t>Somewhat interested</w:t>
            </w:r>
          </w:p>
        </w:tc>
        <w:tc>
          <w:tcPr>
            <w:tcW w:w="2574" w:type="dxa"/>
          </w:tcPr>
          <w:p w:rsidR="004619D1" w:rsidRPr="004619D1" w:rsidRDefault="004619D1" w:rsidP="004619D1">
            <w:pPr>
              <w:pStyle w:val="basic"/>
              <w:jc w:val="center"/>
            </w:pPr>
            <w:r w:rsidRPr="004619D1">
              <w:t>Slightly interested</w:t>
            </w:r>
          </w:p>
        </w:tc>
        <w:tc>
          <w:tcPr>
            <w:tcW w:w="2574" w:type="dxa"/>
          </w:tcPr>
          <w:p w:rsidR="004619D1" w:rsidRPr="004619D1" w:rsidRDefault="004619D1" w:rsidP="004619D1">
            <w:pPr>
              <w:pStyle w:val="basic"/>
              <w:jc w:val="center"/>
            </w:pPr>
            <w:r w:rsidRPr="004619D1">
              <w:t>Not at all interested</w:t>
            </w:r>
          </w:p>
        </w:tc>
      </w:tr>
      <w:tr w:rsidR="004619D1" w:rsidRPr="004619D1" w:rsidTr="004619D1">
        <w:trPr>
          <w:jc w:val="center"/>
        </w:trPr>
        <w:tc>
          <w:tcPr>
            <w:tcW w:w="2574" w:type="dxa"/>
          </w:tcPr>
          <w:p w:rsidR="004619D1" w:rsidRPr="004619D1" w:rsidRDefault="004619D1" w:rsidP="004619D1">
            <w:pPr>
              <w:pStyle w:val="basic"/>
              <w:jc w:val="center"/>
            </w:pPr>
            <w:r w:rsidRPr="004619D1">
              <w:t>1</w:t>
            </w:r>
          </w:p>
        </w:tc>
        <w:tc>
          <w:tcPr>
            <w:tcW w:w="2574" w:type="dxa"/>
          </w:tcPr>
          <w:p w:rsidR="004619D1" w:rsidRPr="004619D1" w:rsidRDefault="004619D1" w:rsidP="004619D1">
            <w:pPr>
              <w:pStyle w:val="basic"/>
              <w:jc w:val="center"/>
            </w:pPr>
            <w:r w:rsidRPr="004619D1">
              <w:t>2</w:t>
            </w:r>
          </w:p>
        </w:tc>
        <w:tc>
          <w:tcPr>
            <w:tcW w:w="2574" w:type="dxa"/>
          </w:tcPr>
          <w:p w:rsidR="004619D1" w:rsidRPr="004619D1" w:rsidRDefault="004619D1" w:rsidP="004619D1">
            <w:pPr>
              <w:pStyle w:val="basic"/>
              <w:jc w:val="center"/>
            </w:pPr>
            <w:r w:rsidRPr="004619D1">
              <w:t>3</w:t>
            </w:r>
          </w:p>
        </w:tc>
        <w:tc>
          <w:tcPr>
            <w:tcW w:w="2574" w:type="dxa"/>
          </w:tcPr>
          <w:p w:rsidR="004619D1" w:rsidRPr="004619D1" w:rsidRDefault="004619D1" w:rsidP="004619D1">
            <w:pPr>
              <w:pStyle w:val="basic"/>
              <w:jc w:val="center"/>
            </w:pPr>
            <w:r w:rsidRPr="004619D1">
              <w:t>4</w:t>
            </w:r>
          </w:p>
        </w:tc>
      </w:tr>
    </w:tbl>
    <w:p w:rsidR="004619D1" w:rsidRPr="004619D1" w:rsidRDefault="004619D1" w:rsidP="004619D1">
      <w:pPr>
        <w:pStyle w:val="basic"/>
      </w:pPr>
    </w:p>
    <w:p w:rsidR="007F5EB5" w:rsidRDefault="007F5EB5" w:rsidP="007F5EB5">
      <w:pPr>
        <w:rPr>
          <w:rFonts w:eastAsia="Calibri"/>
        </w:rPr>
      </w:pPr>
    </w:p>
    <w:p w:rsidR="00847837" w:rsidRDefault="00847837" w:rsidP="00847837">
      <w:pPr>
        <w:pStyle w:val="basicinstruction0"/>
        <w:rPr>
          <w:rFonts w:eastAsia="Calibri"/>
        </w:rPr>
      </w:pPr>
      <w:r>
        <w:rPr>
          <w:rFonts w:eastAsia="Calibri"/>
        </w:rPr>
        <w:t>[NO BACK]</w:t>
      </w:r>
    </w:p>
    <w:p w:rsidR="009E4628" w:rsidRDefault="009E4628" w:rsidP="009E4628">
      <w:pPr>
        <w:pStyle w:val="basicinstruction0"/>
      </w:pPr>
      <w:r>
        <w:t>[DISPLAY IF STUDY3_ASSIGN = 1 or 3]</w:t>
      </w:r>
    </w:p>
    <w:p w:rsidR="007F5EB5" w:rsidRDefault="007F5EB5" w:rsidP="004619D1">
      <w:pPr>
        <w:pStyle w:val="basic"/>
      </w:pPr>
      <w:r>
        <w:t>Thank you for your participation in this study. Because we are interested in some problems that we could not discuss with you in advance, we could not tell you up front about the specific nature of the study. You were randomly assigned to a condition that received a newspaper article discussing the Aryan Nation’s plans to hold a rally and some comments from Northwestern University law professor Clifford Strong. The article and its comments are completely artificial. Clifford Strong is a fictitious character, and to our knowledge, no such group has plans to conduct a rally. The false information was presented to you in such a way that emphasized “free speech” issues in attempt to determine if this would lead you to become more supportive of the rally. The research project in which you participated explores how the way a news article portrays an issue affects your opinion of that issue. If we told you in the beginning that the study was about this effect and that some of the materials were artificial, then people might pay special attention to the news articles and their potential effects. This would make the data invalid.</w:t>
      </w:r>
    </w:p>
    <w:p w:rsidR="00433C0F" w:rsidRDefault="00433C0F" w:rsidP="00433C0F">
      <w:pPr>
        <w:pStyle w:val="basicinstruction0"/>
      </w:pPr>
    </w:p>
    <w:p w:rsidR="00D921EA" w:rsidRDefault="00D921EA" w:rsidP="00D921EA">
      <w:pPr>
        <w:jc w:val="center"/>
        <w:rPr>
          <w:rFonts w:ascii="Arial" w:hAnsi="Arial" w:cs="Arial"/>
          <w:b/>
          <w:bCs/>
          <w:smallCaps/>
          <w:sz w:val="22"/>
          <w:szCs w:val="22"/>
        </w:rPr>
      </w:pPr>
    </w:p>
    <w:p w:rsidR="00D921EA" w:rsidRPr="004046C4" w:rsidRDefault="00D921EA" w:rsidP="00D921EA">
      <w:pPr>
        <w:jc w:val="center"/>
        <w:rPr>
          <w:rFonts w:ascii="Arial" w:hAnsi="Arial" w:cs="Arial"/>
          <w:b/>
          <w:bCs/>
          <w:smallCaps/>
          <w:sz w:val="22"/>
          <w:szCs w:val="22"/>
        </w:rPr>
      </w:pPr>
      <w:r w:rsidRPr="004046C4">
        <w:rPr>
          <w:rFonts w:ascii="Arial" w:hAnsi="Arial" w:cs="Arial"/>
          <w:b/>
          <w:bCs/>
          <w:smallCaps/>
          <w:sz w:val="22"/>
          <w:szCs w:val="22"/>
        </w:rPr>
        <w:t>TESS Public affairs questions from s12752</w:t>
      </w:r>
    </w:p>
    <w:p w:rsidR="00D921EA" w:rsidRPr="004046C4" w:rsidRDefault="00D921EA" w:rsidP="00D921EA">
      <w:pPr>
        <w:rPr>
          <w:rFonts w:ascii="Arial" w:hAnsi="Arial" w:cs="Arial"/>
          <w:b/>
          <w:bCs/>
          <w:smallCaps/>
          <w:sz w:val="22"/>
          <w:szCs w:val="22"/>
        </w:rPr>
      </w:pPr>
    </w:p>
    <w:p w:rsidR="00D921EA" w:rsidRPr="00A50EB7" w:rsidRDefault="00D921EA" w:rsidP="00D921EA">
      <w:pPr>
        <w:rPr>
          <w:rFonts w:ascii="Arial" w:hAnsi="Arial" w:cs="Arial"/>
          <w:b/>
          <w:bCs/>
          <w:smallCaps/>
          <w:color w:val="0033CC"/>
          <w:sz w:val="22"/>
          <w:szCs w:val="22"/>
        </w:rPr>
      </w:pPr>
      <w:r w:rsidRPr="00A50EB7">
        <w:rPr>
          <w:rFonts w:ascii="Arial" w:hAnsi="Arial" w:cs="Arial"/>
          <w:b/>
          <w:bCs/>
          <w:smallCaps/>
          <w:color w:val="0033CC"/>
          <w:sz w:val="22"/>
          <w:szCs w:val="22"/>
        </w:rPr>
        <w:t>PARTY7</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Show PARTY1 if XPARTY7 = 9 (missing).</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[SP]</w:t>
      </w:r>
    </w:p>
    <w:p w:rsidR="00D921EA" w:rsidRPr="004046C4" w:rsidRDefault="00D921EA" w:rsidP="00D921EA">
      <w:pPr>
        <w:spacing w:before="60"/>
        <w:ind w:left="720" w:hanging="720"/>
        <w:rPr>
          <w:rFonts w:ascii="Arial" w:hAnsi="Arial"/>
          <w:sz w:val="22"/>
          <w:szCs w:val="22"/>
        </w:rPr>
      </w:pPr>
      <w:r w:rsidRPr="004046C4">
        <w:rPr>
          <w:rFonts w:ascii="Arial" w:hAnsi="Arial"/>
          <w:sz w:val="22"/>
          <w:szCs w:val="22"/>
        </w:rPr>
        <w:t>PARTY1.</w:t>
      </w:r>
      <w:r w:rsidRPr="004046C4">
        <w:rPr>
          <w:rFonts w:ascii="Arial" w:hAnsi="Arial"/>
          <w:sz w:val="22"/>
          <w:szCs w:val="22"/>
        </w:rPr>
        <w:tab/>
        <w:t>Generally speaking, do you think of yourself as a...</w:t>
      </w:r>
      <w:r w:rsidRPr="004046C4">
        <w:rPr>
          <w:rFonts w:ascii="Arial" w:hAnsi="Arial"/>
          <w:b/>
          <w:bCs/>
          <w:smallCaps/>
          <w:sz w:val="22"/>
          <w:szCs w:val="22"/>
        </w:rPr>
        <w:t xml:space="preserve"> </w:t>
      </w:r>
    </w:p>
    <w:p w:rsidR="00D921EA" w:rsidRPr="004046C4" w:rsidRDefault="00D921EA" w:rsidP="00D921EA">
      <w:pPr>
        <w:rPr>
          <w:rFonts w:ascii="Arial" w:hAnsi="Arial" w:cs="Arial"/>
          <w:sz w:val="22"/>
          <w:szCs w:val="22"/>
        </w:rPr>
      </w:pP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Republican</w:t>
      </w:r>
      <w:r w:rsidRPr="004046C4">
        <w:rPr>
          <w:rFonts w:ascii="Arial" w:hAnsi="Arial"/>
          <w:sz w:val="22"/>
          <w:szCs w:val="22"/>
        </w:rPr>
        <w:tab/>
        <w:t>1</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Democrat</w:t>
      </w:r>
      <w:r w:rsidRPr="004046C4">
        <w:rPr>
          <w:rFonts w:ascii="Arial" w:hAnsi="Arial"/>
          <w:sz w:val="22"/>
          <w:szCs w:val="22"/>
        </w:rPr>
        <w:tab/>
        <w:t>2</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Independent</w:t>
      </w:r>
      <w:r w:rsidRPr="004046C4">
        <w:rPr>
          <w:rFonts w:ascii="Arial" w:hAnsi="Arial"/>
          <w:sz w:val="22"/>
          <w:szCs w:val="22"/>
        </w:rPr>
        <w:tab/>
        <w:t>3</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Another party, please specify: _____</w:t>
      </w:r>
      <w:r w:rsidRPr="004046C4">
        <w:rPr>
          <w:rFonts w:ascii="Arial" w:hAnsi="Arial"/>
          <w:sz w:val="22"/>
          <w:szCs w:val="22"/>
        </w:rPr>
        <w:tab/>
        <w:t>4</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No preference</w:t>
      </w:r>
      <w:r w:rsidRPr="004046C4">
        <w:rPr>
          <w:rFonts w:ascii="Arial" w:hAnsi="Arial"/>
          <w:sz w:val="22"/>
          <w:szCs w:val="22"/>
        </w:rPr>
        <w:tab/>
        <w:t>5</w:t>
      </w:r>
    </w:p>
    <w:p w:rsidR="00D921EA" w:rsidRPr="004046C4" w:rsidRDefault="00D921EA" w:rsidP="00D921EA">
      <w:pPr>
        <w:tabs>
          <w:tab w:val="center" w:leader="dot" w:pos="9720"/>
        </w:tabs>
        <w:ind w:right="720"/>
        <w:rPr>
          <w:rFonts w:ascii="Arial" w:hAnsi="Arial"/>
          <w:sz w:val="22"/>
          <w:szCs w:val="22"/>
        </w:rPr>
      </w:pP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Ask PARTY2 if “Republican” at PARTY1.</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[SP]</w:t>
      </w:r>
    </w:p>
    <w:p w:rsidR="00D921EA" w:rsidRPr="004046C4" w:rsidRDefault="00D921EA" w:rsidP="00D921EA">
      <w:pPr>
        <w:spacing w:before="60"/>
        <w:ind w:left="720" w:hanging="720"/>
        <w:rPr>
          <w:rFonts w:ascii="Arial" w:hAnsi="Arial"/>
          <w:sz w:val="22"/>
          <w:szCs w:val="22"/>
        </w:rPr>
      </w:pPr>
      <w:r w:rsidRPr="004046C4">
        <w:rPr>
          <w:rFonts w:ascii="Arial" w:hAnsi="Arial"/>
          <w:sz w:val="22"/>
          <w:szCs w:val="22"/>
        </w:rPr>
        <w:t>PARTY2.</w:t>
      </w:r>
      <w:r w:rsidRPr="004046C4">
        <w:rPr>
          <w:rFonts w:ascii="Arial" w:hAnsi="Arial"/>
          <w:sz w:val="22"/>
          <w:szCs w:val="22"/>
        </w:rPr>
        <w:tab/>
        <w:t>Would you call yourself a...</w:t>
      </w:r>
      <w:r w:rsidRPr="004046C4">
        <w:rPr>
          <w:rFonts w:ascii="Arial" w:hAnsi="Arial"/>
          <w:b/>
          <w:bCs/>
          <w:smallCaps/>
          <w:sz w:val="22"/>
          <w:szCs w:val="22"/>
        </w:rPr>
        <w:t xml:space="preserve"> </w:t>
      </w:r>
    </w:p>
    <w:p w:rsidR="00D921EA" w:rsidRPr="004046C4" w:rsidRDefault="00D921EA" w:rsidP="00D921EA">
      <w:pPr>
        <w:rPr>
          <w:rFonts w:ascii="Arial" w:hAnsi="Arial" w:cs="Arial"/>
          <w:sz w:val="22"/>
          <w:szCs w:val="22"/>
        </w:rPr>
      </w:pP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Strong Republican</w:t>
      </w:r>
      <w:r w:rsidRPr="004046C4">
        <w:rPr>
          <w:rFonts w:ascii="Arial" w:hAnsi="Arial"/>
          <w:sz w:val="22"/>
          <w:szCs w:val="22"/>
        </w:rPr>
        <w:tab/>
        <w:t>1</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Not very strong Republican</w:t>
      </w:r>
      <w:r w:rsidRPr="004046C4">
        <w:rPr>
          <w:rFonts w:ascii="Arial" w:hAnsi="Arial"/>
          <w:sz w:val="22"/>
          <w:szCs w:val="22"/>
        </w:rPr>
        <w:tab/>
        <w:t>2</w:t>
      </w:r>
    </w:p>
    <w:p w:rsidR="00D921EA" w:rsidRPr="004046C4" w:rsidRDefault="00D921EA" w:rsidP="00D921EA">
      <w:pPr>
        <w:rPr>
          <w:rFonts w:ascii="Arial" w:hAnsi="Arial" w:cs="Arial"/>
          <w:sz w:val="22"/>
          <w:szCs w:val="22"/>
        </w:rPr>
      </w:pP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Ask PARTY3 if “Democrat” at PARTY1.</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[SP]</w:t>
      </w:r>
    </w:p>
    <w:p w:rsidR="00D921EA" w:rsidRPr="004046C4" w:rsidRDefault="00D921EA" w:rsidP="00D921EA">
      <w:pPr>
        <w:spacing w:before="60"/>
        <w:ind w:left="720" w:hanging="720"/>
        <w:rPr>
          <w:rFonts w:ascii="Arial" w:hAnsi="Arial"/>
          <w:sz w:val="22"/>
          <w:szCs w:val="22"/>
        </w:rPr>
      </w:pPr>
      <w:r w:rsidRPr="004046C4">
        <w:rPr>
          <w:rFonts w:ascii="Arial" w:hAnsi="Arial"/>
          <w:sz w:val="22"/>
          <w:szCs w:val="22"/>
        </w:rPr>
        <w:t>PARTY3.</w:t>
      </w:r>
      <w:r w:rsidRPr="004046C4">
        <w:rPr>
          <w:rFonts w:ascii="Arial" w:hAnsi="Arial"/>
          <w:sz w:val="22"/>
          <w:szCs w:val="22"/>
        </w:rPr>
        <w:tab/>
        <w:t>Would you call yourself a...</w:t>
      </w:r>
      <w:r w:rsidRPr="004046C4">
        <w:rPr>
          <w:rFonts w:ascii="Arial" w:hAnsi="Arial"/>
          <w:b/>
          <w:bCs/>
          <w:smallCaps/>
          <w:sz w:val="22"/>
          <w:szCs w:val="22"/>
        </w:rPr>
        <w:t xml:space="preserve"> </w:t>
      </w:r>
    </w:p>
    <w:p w:rsidR="00D921EA" w:rsidRPr="004046C4" w:rsidRDefault="00D921EA" w:rsidP="00D921EA">
      <w:pPr>
        <w:rPr>
          <w:rFonts w:ascii="Arial" w:hAnsi="Arial" w:cs="Arial"/>
          <w:sz w:val="22"/>
          <w:szCs w:val="22"/>
        </w:rPr>
      </w:pP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Strong Democrat</w:t>
      </w:r>
      <w:r w:rsidRPr="004046C4">
        <w:rPr>
          <w:rFonts w:ascii="Arial" w:hAnsi="Arial"/>
          <w:sz w:val="22"/>
          <w:szCs w:val="22"/>
        </w:rPr>
        <w:tab/>
        <w:t>1</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lastRenderedPageBreak/>
        <w:t>Not very strong Democrat</w:t>
      </w:r>
      <w:r w:rsidRPr="004046C4">
        <w:rPr>
          <w:rFonts w:ascii="Arial" w:hAnsi="Arial"/>
          <w:sz w:val="22"/>
          <w:szCs w:val="22"/>
        </w:rPr>
        <w:tab/>
        <w:t>2</w:t>
      </w:r>
    </w:p>
    <w:p w:rsidR="00D921EA" w:rsidRPr="004046C4" w:rsidRDefault="00D921EA" w:rsidP="00D921EA">
      <w:pPr>
        <w:rPr>
          <w:rFonts w:ascii="Arial" w:hAnsi="Arial" w:cs="Arial"/>
          <w:sz w:val="22"/>
          <w:szCs w:val="22"/>
        </w:rPr>
      </w:pP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 xml:space="preserve">Ask </w:t>
      </w:r>
      <w:proofErr w:type="gramStart"/>
      <w:r w:rsidRPr="004046C4">
        <w:rPr>
          <w:rFonts w:ascii="Arial" w:hAnsi="Arial" w:cs="Arial"/>
          <w:b/>
          <w:bCs/>
          <w:smallCaps/>
          <w:sz w:val="22"/>
          <w:szCs w:val="22"/>
        </w:rPr>
        <w:t>PARTY4  if</w:t>
      </w:r>
      <w:proofErr w:type="gramEnd"/>
      <w:r w:rsidRPr="004046C4">
        <w:rPr>
          <w:rFonts w:ascii="Arial" w:hAnsi="Arial" w:cs="Arial"/>
          <w:b/>
          <w:bCs/>
          <w:smallCaps/>
          <w:sz w:val="22"/>
          <w:szCs w:val="22"/>
        </w:rPr>
        <w:t xml:space="preserve"> “Independent”, “Another party”, or “No preference” or skip at PARTY1.</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[SP]</w:t>
      </w:r>
    </w:p>
    <w:p w:rsidR="00D921EA" w:rsidRPr="004046C4" w:rsidRDefault="00D921EA" w:rsidP="00D921EA">
      <w:pPr>
        <w:rPr>
          <w:b/>
          <w:bCs/>
          <w:smallCaps/>
          <w:sz w:val="22"/>
          <w:szCs w:val="22"/>
        </w:rPr>
      </w:pPr>
      <w:r w:rsidRPr="004046C4">
        <w:rPr>
          <w:rFonts w:ascii="Arial" w:hAnsi="Arial" w:cs="Arial"/>
          <w:sz w:val="22"/>
          <w:szCs w:val="22"/>
        </w:rPr>
        <w:t>PARTY4.</w:t>
      </w:r>
      <w:r w:rsidRPr="004046C4">
        <w:rPr>
          <w:rFonts w:ascii="Arial" w:hAnsi="Arial" w:cs="Arial"/>
          <w:sz w:val="22"/>
          <w:szCs w:val="22"/>
        </w:rPr>
        <w:tab/>
        <w:t>Do you think of yourself as closer to the...</w:t>
      </w:r>
      <w:r w:rsidRPr="004046C4">
        <w:rPr>
          <w:b/>
          <w:bCs/>
          <w:smallCaps/>
          <w:sz w:val="22"/>
          <w:szCs w:val="22"/>
        </w:rPr>
        <w:t xml:space="preserve">   </w:t>
      </w:r>
    </w:p>
    <w:p w:rsidR="00D921EA" w:rsidRPr="004046C4" w:rsidRDefault="00D921EA" w:rsidP="00D921EA">
      <w:pPr>
        <w:rPr>
          <w:rFonts w:ascii="Arial" w:hAnsi="Arial" w:cs="Arial"/>
          <w:sz w:val="22"/>
          <w:szCs w:val="22"/>
        </w:rPr>
      </w:pPr>
    </w:p>
    <w:p w:rsidR="00D921EA" w:rsidRPr="004046C4" w:rsidRDefault="00D921EA" w:rsidP="00D921EA">
      <w:pPr>
        <w:rPr>
          <w:rFonts w:ascii="Arial" w:hAnsi="Arial" w:cs="Arial"/>
          <w:sz w:val="22"/>
          <w:szCs w:val="22"/>
        </w:rPr>
      </w:pP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Republican Party</w:t>
      </w:r>
      <w:r w:rsidRPr="004046C4">
        <w:rPr>
          <w:rFonts w:ascii="Arial" w:hAnsi="Arial"/>
          <w:sz w:val="22"/>
          <w:szCs w:val="22"/>
        </w:rPr>
        <w:tab/>
        <w:t>1</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Democratic Party</w:t>
      </w:r>
      <w:r w:rsidRPr="004046C4">
        <w:rPr>
          <w:rFonts w:ascii="Arial" w:hAnsi="Arial"/>
          <w:sz w:val="22"/>
          <w:szCs w:val="22"/>
        </w:rPr>
        <w:tab/>
        <w:t>2</w:t>
      </w:r>
    </w:p>
    <w:p w:rsidR="00D921EA" w:rsidRPr="004046C4" w:rsidRDefault="00D921EA" w:rsidP="00D921EA">
      <w:pPr>
        <w:rPr>
          <w:rFonts w:ascii="Arial" w:hAnsi="Arial" w:cs="Arial"/>
          <w:sz w:val="22"/>
          <w:szCs w:val="22"/>
        </w:rPr>
      </w:pP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Data-only</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[SP]</w:t>
      </w:r>
    </w:p>
    <w:p w:rsidR="00D921EA" w:rsidRPr="004046C4" w:rsidRDefault="00D921EA" w:rsidP="00D921EA">
      <w:pPr>
        <w:rPr>
          <w:b/>
          <w:bCs/>
          <w:smallCaps/>
          <w:sz w:val="22"/>
          <w:szCs w:val="22"/>
        </w:rPr>
      </w:pPr>
      <w:r w:rsidRPr="004046C4">
        <w:rPr>
          <w:rFonts w:ascii="Arial" w:hAnsi="Arial" w:cs="Arial"/>
          <w:sz w:val="22"/>
          <w:szCs w:val="22"/>
        </w:rPr>
        <w:t>DOV_XPARTY7.</w:t>
      </w:r>
      <w:r w:rsidRPr="004046C4">
        <w:rPr>
          <w:rFonts w:ascii="Arial" w:hAnsi="Arial" w:cs="Arial"/>
          <w:sz w:val="22"/>
          <w:szCs w:val="22"/>
        </w:rPr>
        <w:tab/>
        <w:t>Merge coding of XPARTY7 and missing data ask.</w:t>
      </w:r>
      <w:r w:rsidRPr="004046C4">
        <w:rPr>
          <w:b/>
          <w:bCs/>
          <w:smallCaps/>
          <w:sz w:val="22"/>
          <w:szCs w:val="22"/>
        </w:rPr>
        <w:t xml:space="preserve"> </w:t>
      </w:r>
    </w:p>
    <w:p w:rsidR="00D921EA" w:rsidRPr="004046C4" w:rsidRDefault="00D921EA" w:rsidP="00D921EA">
      <w:pPr>
        <w:rPr>
          <w:b/>
          <w:bCs/>
          <w:smallCaps/>
          <w:sz w:val="22"/>
          <w:szCs w:val="22"/>
        </w:rPr>
      </w:pP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Strong Republican</w:t>
      </w:r>
      <w:r w:rsidRPr="004046C4">
        <w:rPr>
          <w:rFonts w:ascii="Arial" w:hAnsi="Arial"/>
          <w:sz w:val="22"/>
          <w:szCs w:val="22"/>
        </w:rPr>
        <w:tab/>
        <w:t>1</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 xml:space="preserve">Not Strong Republican </w:t>
      </w:r>
      <w:r w:rsidRPr="004046C4">
        <w:rPr>
          <w:rFonts w:ascii="Arial" w:hAnsi="Arial"/>
          <w:sz w:val="22"/>
          <w:szCs w:val="22"/>
        </w:rPr>
        <w:tab/>
        <w:t>2</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Leans Republican</w:t>
      </w:r>
      <w:r w:rsidRPr="004046C4">
        <w:rPr>
          <w:rFonts w:ascii="Arial" w:hAnsi="Arial"/>
          <w:sz w:val="22"/>
          <w:szCs w:val="22"/>
        </w:rPr>
        <w:tab/>
        <w:t>3</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Undecided/Independent/Other</w:t>
      </w:r>
      <w:r w:rsidRPr="004046C4">
        <w:rPr>
          <w:rFonts w:ascii="Arial" w:hAnsi="Arial"/>
          <w:sz w:val="22"/>
          <w:szCs w:val="22"/>
        </w:rPr>
        <w:tab/>
        <w:t>4</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Leans Democrat</w:t>
      </w:r>
      <w:r w:rsidRPr="004046C4">
        <w:rPr>
          <w:rFonts w:ascii="Arial" w:hAnsi="Arial"/>
          <w:sz w:val="22"/>
          <w:szCs w:val="22"/>
        </w:rPr>
        <w:tab/>
        <w:t>5</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Not Strong Democrat</w:t>
      </w:r>
      <w:r w:rsidRPr="004046C4">
        <w:rPr>
          <w:rFonts w:ascii="Arial" w:hAnsi="Arial"/>
          <w:sz w:val="22"/>
          <w:szCs w:val="22"/>
        </w:rPr>
        <w:tab/>
        <w:t>6</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Strong Democrat</w:t>
      </w:r>
      <w:r w:rsidRPr="004046C4">
        <w:rPr>
          <w:rFonts w:ascii="Arial" w:hAnsi="Arial"/>
          <w:sz w:val="22"/>
          <w:szCs w:val="22"/>
        </w:rPr>
        <w:tab/>
        <w:t>7</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Refused</w:t>
      </w:r>
      <w:r w:rsidRPr="004046C4">
        <w:rPr>
          <w:rFonts w:ascii="Arial" w:hAnsi="Arial"/>
          <w:sz w:val="22"/>
          <w:szCs w:val="22"/>
        </w:rPr>
        <w:tab/>
        <w:t>-1</w:t>
      </w:r>
    </w:p>
    <w:p w:rsidR="00D921EA" w:rsidRDefault="00D921EA" w:rsidP="00D921EA">
      <w:pPr>
        <w:tabs>
          <w:tab w:val="center" w:leader="dot" w:pos="9720"/>
        </w:tabs>
        <w:ind w:left="5310" w:right="720" w:hanging="270"/>
        <w:rPr>
          <w:rFonts w:ascii="Arial" w:hAnsi="Arial"/>
          <w:sz w:val="22"/>
          <w:szCs w:val="22"/>
        </w:rPr>
      </w:pPr>
    </w:p>
    <w:p w:rsidR="00D921EA" w:rsidRDefault="00D921EA" w:rsidP="00D921EA">
      <w:pPr>
        <w:tabs>
          <w:tab w:val="center" w:leader="dot" w:pos="9720"/>
        </w:tabs>
        <w:ind w:left="5310" w:right="720" w:hanging="270"/>
        <w:rPr>
          <w:rFonts w:ascii="Arial" w:hAnsi="Arial"/>
          <w:sz w:val="22"/>
          <w:szCs w:val="22"/>
        </w:rPr>
      </w:pP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If XPARTY7≠9 then DOV_XPARTY7=XPARTY7;</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Else DOV_XPARTY7=Recoded value as defined by the following:</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(PARTY1=1 &amp; PARTY2=1) DOV_XPARTY7=1 </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(PARTY1=1 &amp; PARTY2=2) DOV_XPARTY7=2 </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(PARTY1=1 &amp; PARTY2=REFUSED) DOV_XPARTY7=2 </w:t>
      </w:r>
    </w:p>
    <w:p w:rsidR="00D921EA" w:rsidRPr="004046C4" w:rsidRDefault="00D921EA" w:rsidP="00D921EA">
      <w:pPr>
        <w:ind w:left="720"/>
        <w:rPr>
          <w:rFonts w:ascii="Arial" w:hAnsi="Arial" w:cs="Arial"/>
          <w:sz w:val="22"/>
          <w:szCs w:val="22"/>
        </w:rPr>
      </w:pP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(PARTY1=3 &amp; PARTY4=1) DOV_XPARTY7=3 </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(PARTY1=4 &amp; PARTY4=1) DOV_XPARTY7=3 </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(PARTY1=5 &amp; PARTY4=1) DOV_XPARTY7=3 </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(PARTY1=REFUSED &amp; PARTY4=1) DOV_XPARTY7=3 </w:t>
      </w:r>
    </w:p>
    <w:p w:rsidR="00D921EA" w:rsidRPr="004046C4" w:rsidRDefault="00D921EA" w:rsidP="00D921EA">
      <w:pPr>
        <w:ind w:left="720"/>
        <w:rPr>
          <w:rFonts w:ascii="Arial" w:hAnsi="Arial" w:cs="Arial"/>
          <w:sz w:val="22"/>
          <w:szCs w:val="22"/>
        </w:rPr>
      </w:pP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(PARTY1=3 &amp; PARTY4=2) DOV_XPARTY7=5 </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(PARTY1=4 &amp; PARTY4=2) DOV_XPARTY7=5 </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(PARTY1=5 &amp; PARTY4=2) DOV_XPARTY7=5 </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(PARTY1=REFUSED &amp; PARTY4=2) DOV_XPARTY7=5 </w:t>
      </w:r>
    </w:p>
    <w:p w:rsidR="00D921EA" w:rsidRPr="004046C4" w:rsidRDefault="00D921EA" w:rsidP="00D921EA">
      <w:pPr>
        <w:ind w:left="720"/>
        <w:rPr>
          <w:rFonts w:ascii="Arial" w:hAnsi="Arial" w:cs="Arial"/>
          <w:sz w:val="22"/>
          <w:szCs w:val="22"/>
        </w:rPr>
      </w:pPr>
    </w:p>
    <w:p w:rsidR="00D921EA" w:rsidRPr="004046C4" w:rsidRDefault="00D921EA" w:rsidP="00D921EA">
      <w:pPr>
        <w:ind w:left="720"/>
        <w:rPr>
          <w:rFonts w:ascii="Arial" w:hAnsi="Arial" w:cs="Arial"/>
          <w:sz w:val="22"/>
          <w:szCs w:val="22"/>
        </w:rPr>
      </w:pPr>
      <w:r w:rsidRPr="004046C4">
        <w:rPr>
          <w:rFonts w:ascii="Arial" w:hAnsi="Arial" w:cs="Arial"/>
          <w:sz w:val="22"/>
          <w:szCs w:val="22"/>
        </w:rPr>
        <w:t>IF (PARTY1=2 &amp; PARTY3=1) DOV_XPARTY7=7</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(PARTY1=2 &amp; PARTY3=2) DOV_XPARTY7=6 </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(PARTY1=2 &amp; PARTY3=REFUSED) DOV_XPARTY7=6 </w:t>
      </w:r>
    </w:p>
    <w:p w:rsidR="00D921EA" w:rsidRPr="004046C4" w:rsidRDefault="00D921EA" w:rsidP="00D921EA">
      <w:pPr>
        <w:ind w:left="720"/>
        <w:rPr>
          <w:rFonts w:ascii="Arial" w:hAnsi="Arial" w:cs="Arial"/>
          <w:sz w:val="22"/>
          <w:szCs w:val="22"/>
        </w:rPr>
      </w:pPr>
    </w:p>
    <w:p w:rsidR="00D921EA" w:rsidRPr="004046C4" w:rsidRDefault="00D921EA" w:rsidP="00D921EA">
      <w:pPr>
        <w:ind w:left="720"/>
        <w:rPr>
          <w:rFonts w:ascii="Arial" w:hAnsi="Arial" w:cs="Arial"/>
          <w:sz w:val="22"/>
          <w:szCs w:val="22"/>
        </w:rPr>
      </w:pPr>
      <w:r w:rsidRPr="004046C4">
        <w:rPr>
          <w:rFonts w:ascii="Arial" w:hAnsi="Arial" w:cs="Arial"/>
          <w:sz w:val="22"/>
          <w:szCs w:val="22"/>
        </w:rPr>
        <w:t>IF (PARTY1=1 &amp; PARTY2=REFUSED) DOV_XPARTY7=2</w:t>
      </w:r>
    </w:p>
    <w:p w:rsidR="00D921EA" w:rsidRPr="004046C4" w:rsidRDefault="00D921EA" w:rsidP="00D921EA">
      <w:pPr>
        <w:ind w:left="720"/>
        <w:rPr>
          <w:rFonts w:ascii="Arial" w:hAnsi="Arial" w:cs="Arial"/>
          <w:sz w:val="22"/>
          <w:szCs w:val="22"/>
        </w:rPr>
      </w:pPr>
      <w:r w:rsidRPr="004046C4">
        <w:rPr>
          <w:rFonts w:ascii="Arial" w:hAnsi="Arial" w:cs="Arial"/>
          <w:sz w:val="22"/>
          <w:szCs w:val="22"/>
        </w:rPr>
        <w:t>IF (PARTY1=2 &amp; PARTY3=REFUSED) DOV_XPARTY7=6</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(PARTY1=3 &amp; PARTY4=REFUSED) DOV_XPARTY7=4 </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(PARTY1=4 &amp; PARTY4=REFUSED) DOV_XPARTY7=4 </w:t>
      </w:r>
    </w:p>
    <w:p w:rsidR="00D921EA" w:rsidRPr="004046C4" w:rsidRDefault="00D921EA" w:rsidP="00D921EA">
      <w:pPr>
        <w:ind w:left="720"/>
        <w:rPr>
          <w:rFonts w:ascii="Arial" w:hAnsi="Arial" w:cs="Arial"/>
          <w:sz w:val="22"/>
          <w:szCs w:val="22"/>
        </w:rPr>
      </w:pPr>
      <w:r w:rsidRPr="004046C4">
        <w:rPr>
          <w:rFonts w:ascii="Arial" w:hAnsi="Arial" w:cs="Arial"/>
          <w:sz w:val="22"/>
          <w:szCs w:val="22"/>
        </w:rPr>
        <w:t xml:space="preserve">IF (PARTY1=5 &amp; PARTY4=REFUSED) DOV_XPARTY7=4 </w:t>
      </w:r>
    </w:p>
    <w:p w:rsidR="00D921EA" w:rsidRPr="004046C4" w:rsidRDefault="00D921EA" w:rsidP="00D921EA">
      <w:pPr>
        <w:ind w:left="720"/>
        <w:rPr>
          <w:rFonts w:ascii="Arial" w:hAnsi="Arial" w:cs="Arial"/>
          <w:sz w:val="22"/>
          <w:szCs w:val="22"/>
        </w:rPr>
      </w:pPr>
    </w:p>
    <w:p w:rsidR="00D921EA" w:rsidRPr="004046C4" w:rsidRDefault="00D921EA" w:rsidP="00D921EA">
      <w:pPr>
        <w:ind w:left="720"/>
        <w:rPr>
          <w:rFonts w:ascii="Arial" w:hAnsi="Arial" w:cs="Arial"/>
          <w:sz w:val="22"/>
          <w:szCs w:val="22"/>
        </w:rPr>
      </w:pPr>
      <w:r w:rsidRPr="004046C4">
        <w:rPr>
          <w:rFonts w:ascii="Arial" w:hAnsi="Arial" w:cs="Arial"/>
          <w:sz w:val="22"/>
          <w:szCs w:val="22"/>
        </w:rPr>
        <w:t>IF (PARTY1=REFUSED &amp; PARTY4=REFUSED) DOV_XPARTY7=4</w:t>
      </w:r>
    </w:p>
    <w:p w:rsidR="00D921EA" w:rsidRPr="004046C4" w:rsidRDefault="00D921EA" w:rsidP="00D921EA">
      <w:pPr>
        <w:rPr>
          <w:rFonts w:ascii="Arial" w:hAnsi="Arial" w:cs="Arial"/>
          <w:b/>
          <w:bCs/>
          <w:smallCaps/>
          <w:sz w:val="22"/>
          <w:szCs w:val="22"/>
        </w:rPr>
      </w:pPr>
    </w:p>
    <w:p w:rsidR="00D921EA" w:rsidRPr="00A50EB7" w:rsidRDefault="00D921EA" w:rsidP="00D921EA">
      <w:pPr>
        <w:rPr>
          <w:rFonts w:ascii="Arial" w:hAnsi="Arial" w:cs="Arial"/>
          <w:b/>
          <w:bCs/>
          <w:smallCaps/>
          <w:color w:val="0033CC"/>
          <w:sz w:val="22"/>
          <w:szCs w:val="22"/>
        </w:rPr>
      </w:pPr>
      <w:r w:rsidRPr="00A50EB7">
        <w:rPr>
          <w:rFonts w:ascii="Arial" w:hAnsi="Arial" w:cs="Arial"/>
          <w:b/>
          <w:bCs/>
          <w:smallCaps/>
          <w:color w:val="0033CC"/>
          <w:sz w:val="22"/>
          <w:szCs w:val="22"/>
        </w:rPr>
        <w:t>IDEOLOGY</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Show IDEO if XIDEO = 9 (missing).</w:t>
      </w:r>
    </w:p>
    <w:p w:rsidR="00D921EA" w:rsidRPr="004046C4" w:rsidRDefault="00D921EA" w:rsidP="00D921EA">
      <w:pPr>
        <w:spacing w:before="60"/>
        <w:ind w:left="720" w:hanging="720"/>
        <w:rPr>
          <w:rFonts w:ascii="Arial" w:hAnsi="Arial"/>
          <w:sz w:val="22"/>
          <w:szCs w:val="22"/>
        </w:rPr>
      </w:pPr>
      <w:r w:rsidRPr="004046C4">
        <w:rPr>
          <w:rFonts w:ascii="Arial" w:hAnsi="Arial"/>
          <w:b/>
          <w:bCs/>
          <w:smallCaps/>
          <w:sz w:val="22"/>
          <w:szCs w:val="22"/>
        </w:rPr>
        <w:lastRenderedPageBreak/>
        <w:t xml:space="preserve">[SP] </w:t>
      </w:r>
    </w:p>
    <w:p w:rsidR="00D921EA" w:rsidRPr="004046C4" w:rsidRDefault="00D921EA" w:rsidP="00D921EA">
      <w:pPr>
        <w:spacing w:before="60"/>
        <w:ind w:left="720" w:hanging="720"/>
        <w:rPr>
          <w:rFonts w:ascii="Arial" w:hAnsi="Arial"/>
          <w:sz w:val="22"/>
          <w:szCs w:val="22"/>
        </w:rPr>
      </w:pPr>
      <w:proofErr w:type="gramStart"/>
      <w:r w:rsidRPr="004046C4">
        <w:rPr>
          <w:rFonts w:ascii="Arial" w:hAnsi="Arial"/>
          <w:sz w:val="22"/>
          <w:szCs w:val="22"/>
        </w:rPr>
        <w:t>IDEO.</w:t>
      </w:r>
      <w:proofErr w:type="gramEnd"/>
      <w:r w:rsidRPr="004046C4">
        <w:rPr>
          <w:rFonts w:ascii="Arial" w:hAnsi="Arial"/>
          <w:sz w:val="22"/>
          <w:szCs w:val="22"/>
        </w:rPr>
        <w:tab/>
        <w:t>In general, do you think of yourself as</w:t>
      </w:r>
      <w:proofErr w:type="gramStart"/>
      <w:r w:rsidRPr="004046C4">
        <w:rPr>
          <w:rFonts w:ascii="Arial" w:hAnsi="Arial"/>
          <w:sz w:val="22"/>
          <w:szCs w:val="22"/>
        </w:rPr>
        <w:t>…</w:t>
      </w:r>
      <w:proofErr w:type="gramEnd"/>
    </w:p>
    <w:p w:rsidR="00D921EA" w:rsidRPr="004046C4" w:rsidRDefault="00D921EA" w:rsidP="00D921EA">
      <w:pPr>
        <w:rPr>
          <w:rFonts w:ascii="Arial" w:hAnsi="Arial" w:cs="Arial"/>
          <w:sz w:val="22"/>
          <w:szCs w:val="22"/>
        </w:rPr>
      </w:pP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Extremely liberal</w:t>
      </w:r>
      <w:r w:rsidRPr="004046C4">
        <w:rPr>
          <w:rFonts w:ascii="Arial" w:hAnsi="Arial"/>
          <w:sz w:val="22"/>
          <w:szCs w:val="22"/>
        </w:rPr>
        <w:tab/>
        <w:t>1</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Liberal</w:t>
      </w:r>
      <w:r w:rsidRPr="004046C4">
        <w:rPr>
          <w:rFonts w:ascii="Arial" w:hAnsi="Arial"/>
          <w:sz w:val="22"/>
          <w:szCs w:val="22"/>
        </w:rPr>
        <w:tab/>
        <w:t>2</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Slightly liberal</w:t>
      </w:r>
      <w:r w:rsidRPr="004046C4">
        <w:rPr>
          <w:rFonts w:ascii="Arial" w:hAnsi="Arial"/>
          <w:sz w:val="22"/>
          <w:szCs w:val="22"/>
        </w:rPr>
        <w:tab/>
        <w:t>3</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Moderate, middle of the road</w:t>
      </w:r>
      <w:r w:rsidRPr="004046C4">
        <w:rPr>
          <w:rFonts w:ascii="Arial" w:hAnsi="Arial"/>
          <w:sz w:val="22"/>
          <w:szCs w:val="22"/>
        </w:rPr>
        <w:tab/>
        <w:t>4</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Slightly conservative</w:t>
      </w:r>
      <w:r w:rsidRPr="004046C4">
        <w:rPr>
          <w:rFonts w:ascii="Arial" w:hAnsi="Arial"/>
          <w:sz w:val="22"/>
          <w:szCs w:val="22"/>
        </w:rPr>
        <w:tab/>
        <w:t>5</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Conservative</w:t>
      </w:r>
      <w:r w:rsidRPr="004046C4">
        <w:rPr>
          <w:rFonts w:ascii="Arial" w:hAnsi="Arial"/>
          <w:sz w:val="22"/>
          <w:szCs w:val="22"/>
        </w:rPr>
        <w:tab/>
        <w:t>6</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Extremely conservative</w:t>
      </w:r>
      <w:r w:rsidRPr="004046C4">
        <w:rPr>
          <w:rFonts w:ascii="Arial" w:hAnsi="Arial"/>
          <w:sz w:val="22"/>
          <w:szCs w:val="22"/>
        </w:rPr>
        <w:tab/>
        <w:t>7</w:t>
      </w:r>
    </w:p>
    <w:p w:rsidR="00D921EA" w:rsidRPr="004046C4" w:rsidRDefault="00D921EA" w:rsidP="00D921EA">
      <w:pPr>
        <w:tabs>
          <w:tab w:val="center" w:leader="dot" w:pos="9720"/>
        </w:tabs>
        <w:ind w:right="720"/>
        <w:rPr>
          <w:rFonts w:ascii="Arial" w:hAnsi="Arial"/>
          <w:sz w:val="22"/>
          <w:szCs w:val="22"/>
        </w:rPr>
      </w:pP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[SP]</w:t>
      </w:r>
    </w:p>
    <w:p w:rsidR="00D921EA" w:rsidRPr="004046C4" w:rsidRDefault="00D921EA" w:rsidP="00D921EA">
      <w:pPr>
        <w:rPr>
          <w:b/>
          <w:bCs/>
          <w:smallCaps/>
          <w:sz w:val="22"/>
          <w:szCs w:val="22"/>
        </w:rPr>
      </w:pPr>
      <w:proofErr w:type="gramStart"/>
      <w:r w:rsidRPr="004046C4">
        <w:rPr>
          <w:rFonts w:ascii="Arial" w:hAnsi="Arial" w:cs="Arial"/>
          <w:sz w:val="22"/>
          <w:szCs w:val="22"/>
        </w:rPr>
        <w:t>DOV_IDEO.</w:t>
      </w:r>
      <w:proofErr w:type="gramEnd"/>
      <w:r w:rsidRPr="004046C4">
        <w:rPr>
          <w:rFonts w:ascii="Arial" w:hAnsi="Arial" w:cs="Arial"/>
          <w:sz w:val="22"/>
          <w:szCs w:val="22"/>
        </w:rPr>
        <w:tab/>
        <w:t>Merge coding of XIDEO and missing data ask.</w:t>
      </w:r>
      <w:r w:rsidRPr="004046C4">
        <w:rPr>
          <w:b/>
          <w:bCs/>
          <w:smallCaps/>
          <w:sz w:val="22"/>
          <w:szCs w:val="22"/>
        </w:rPr>
        <w:t xml:space="preserve"> </w:t>
      </w:r>
    </w:p>
    <w:p w:rsidR="00D921EA" w:rsidRPr="004046C4" w:rsidRDefault="00D921EA" w:rsidP="00D921EA">
      <w:pPr>
        <w:rPr>
          <w:b/>
          <w:bCs/>
          <w:smallCaps/>
          <w:sz w:val="22"/>
          <w:szCs w:val="22"/>
        </w:rPr>
      </w:pP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Extremely liberal</w:t>
      </w:r>
      <w:r w:rsidRPr="004046C4">
        <w:rPr>
          <w:rFonts w:ascii="Arial" w:hAnsi="Arial"/>
          <w:sz w:val="22"/>
          <w:szCs w:val="22"/>
        </w:rPr>
        <w:tab/>
        <w:t>1</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Liberal</w:t>
      </w:r>
      <w:r w:rsidRPr="004046C4">
        <w:rPr>
          <w:rFonts w:ascii="Arial" w:hAnsi="Arial"/>
          <w:sz w:val="22"/>
          <w:szCs w:val="22"/>
        </w:rPr>
        <w:tab/>
        <w:t>2</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Slightly liberal</w:t>
      </w:r>
      <w:r w:rsidRPr="004046C4">
        <w:rPr>
          <w:rFonts w:ascii="Arial" w:hAnsi="Arial"/>
          <w:sz w:val="22"/>
          <w:szCs w:val="22"/>
        </w:rPr>
        <w:tab/>
        <w:t>3</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Moderate, middle of the road</w:t>
      </w:r>
      <w:r w:rsidRPr="004046C4">
        <w:rPr>
          <w:rFonts w:ascii="Arial" w:hAnsi="Arial"/>
          <w:sz w:val="22"/>
          <w:szCs w:val="22"/>
        </w:rPr>
        <w:tab/>
        <w:t>4</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Slightly conservative</w:t>
      </w:r>
      <w:r w:rsidRPr="004046C4">
        <w:rPr>
          <w:rFonts w:ascii="Arial" w:hAnsi="Arial"/>
          <w:sz w:val="22"/>
          <w:szCs w:val="22"/>
        </w:rPr>
        <w:tab/>
        <w:t>5</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Conservative</w:t>
      </w:r>
      <w:r w:rsidRPr="004046C4">
        <w:rPr>
          <w:rFonts w:ascii="Arial" w:hAnsi="Arial"/>
          <w:sz w:val="22"/>
          <w:szCs w:val="22"/>
        </w:rPr>
        <w:tab/>
        <w:t>6</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Extremely conservative</w:t>
      </w:r>
      <w:r w:rsidRPr="004046C4">
        <w:rPr>
          <w:rFonts w:ascii="Arial" w:hAnsi="Arial"/>
          <w:sz w:val="22"/>
          <w:szCs w:val="22"/>
        </w:rPr>
        <w:tab/>
        <w:t>7</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Refused</w:t>
      </w:r>
      <w:r w:rsidRPr="004046C4">
        <w:rPr>
          <w:rFonts w:ascii="Arial" w:hAnsi="Arial"/>
          <w:sz w:val="22"/>
          <w:szCs w:val="22"/>
        </w:rPr>
        <w:tab/>
        <w:t>-1</w:t>
      </w:r>
    </w:p>
    <w:p w:rsidR="00D921EA" w:rsidRPr="004046C4" w:rsidRDefault="00D921EA" w:rsidP="00D921EA">
      <w:pPr>
        <w:rPr>
          <w:rFonts w:ascii="Arial" w:hAnsi="Arial" w:cs="Arial"/>
          <w:b/>
          <w:bCs/>
          <w:smallCaps/>
          <w:sz w:val="22"/>
          <w:szCs w:val="22"/>
        </w:rPr>
      </w:pP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If XIDEO≠9 then DOV_IDEO=XIDEO;</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Else DOV_IDEO=IDEO.</w:t>
      </w:r>
    </w:p>
    <w:p w:rsidR="00D921EA" w:rsidRPr="004046C4" w:rsidRDefault="00D921EA" w:rsidP="00D921EA">
      <w:pPr>
        <w:tabs>
          <w:tab w:val="center" w:leader="dot" w:pos="9720"/>
        </w:tabs>
        <w:ind w:right="720"/>
        <w:rPr>
          <w:rFonts w:ascii="Arial" w:hAnsi="Arial"/>
          <w:sz w:val="22"/>
          <w:szCs w:val="22"/>
        </w:rPr>
      </w:pPr>
    </w:p>
    <w:p w:rsidR="00D921EA" w:rsidRPr="004046C4" w:rsidRDefault="00D921EA" w:rsidP="00D921EA">
      <w:pPr>
        <w:tabs>
          <w:tab w:val="center" w:leader="dot" w:pos="9720"/>
        </w:tabs>
        <w:ind w:right="720"/>
        <w:rPr>
          <w:rFonts w:ascii="Arial" w:hAnsi="Arial"/>
          <w:sz w:val="22"/>
          <w:szCs w:val="22"/>
        </w:rPr>
      </w:pPr>
    </w:p>
    <w:p w:rsidR="00D921EA" w:rsidRPr="00A50EB7" w:rsidRDefault="00D921EA" w:rsidP="00D921EA">
      <w:pPr>
        <w:rPr>
          <w:rFonts w:ascii="Arial" w:hAnsi="Arial" w:cs="Arial"/>
          <w:b/>
          <w:bCs/>
          <w:smallCaps/>
          <w:color w:val="0033CC"/>
          <w:sz w:val="22"/>
          <w:szCs w:val="22"/>
        </w:rPr>
      </w:pPr>
      <w:r w:rsidRPr="00A50EB7">
        <w:rPr>
          <w:rFonts w:ascii="Arial" w:hAnsi="Arial" w:cs="Arial"/>
          <w:b/>
          <w:bCs/>
          <w:smallCaps/>
          <w:color w:val="0033CC"/>
          <w:sz w:val="22"/>
          <w:szCs w:val="22"/>
        </w:rPr>
        <w:t>RELIGION1</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Show REL1 if XREL1= 14 (missing).</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[SP]</w:t>
      </w:r>
    </w:p>
    <w:p w:rsidR="00D921EA" w:rsidRPr="004046C4" w:rsidRDefault="00D921EA" w:rsidP="00D921EA">
      <w:pPr>
        <w:spacing w:before="60"/>
        <w:ind w:left="720" w:hanging="720"/>
        <w:rPr>
          <w:rFonts w:ascii="Arial" w:hAnsi="Arial"/>
          <w:sz w:val="22"/>
          <w:szCs w:val="22"/>
        </w:rPr>
      </w:pPr>
      <w:r w:rsidRPr="004046C4">
        <w:rPr>
          <w:rFonts w:ascii="Arial" w:hAnsi="Arial"/>
          <w:sz w:val="22"/>
          <w:szCs w:val="22"/>
        </w:rPr>
        <w:t>REL1.</w:t>
      </w:r>
      <w:r w:rsidRPr="004046C4">
        <w:rPr>
          <w:rFonts w:ascii="Arial" w:hAnsi="Arial"/>
          <w:sz w:val="22"/>
          <w:szCs w:val="22"/>
        </w:rPr>
        <w:tab/>
        <w:t xml:space="preserve">What is your religion?  </w:t>
      </w:r>
    </w:p>
    <w:p w:rsidR="00D921EA" w:rsidRPr="004046C4" w:rsidRDefault="00D921EA" w:rsidP="00D921EA">
      <w:pPr>
        <w:spacing w:before="60"/>
        <w:ind w:left="720" w:hanging="720"/>
        <w:rPr>
          <w:rFonts w:ascii="Arial" w:hAnsi="Arial"/>
          <w:sz w:val="22"/>
          <w:szCs w:val="22"/>
        </w:rPr>
      </w:pPr>
    </w:p>
    <w:p w:rsidR="00D921EA" w:rsidRPr="004046C4" w:rsidRDefault="00D921EA" w:rsidP="00D921EA">
      <w:pPr>
        <w:spacing w:before="60"/>
        <w:ind w:left="720" w:hanging="720"/>
        <w:rPr>
          <w:rFonts w:ascii="Arial" w:hAnsi="Arial"/>
          <w:sz w:val="22"/>
          <w:szCs w:val="22"/>
        </w:rPr>
      </w:pPr>
      <w:r w:rsidRPr="004046C4">
        <w:rPr>
          <w:rFonts w:ascii="Arial" w:hAnsi="Arial"/>
          <w:sz w:val="22"/>
          <w:szCs w:val="22"/>
        </w:rPr>
        <w:t xml:space="preserve"> </w:t>
      </w:r>
      <w:r w:rsidRPr="004046C4">
        <w:rPr>
          <w:rFonts w:ascii="Arial" w:hAnsi="Arial"/>
          <w:b/>
          <w:bCs/>
          <w:smallCaps/>
          <w:sz w:val="22"/>
          <w:szCs w:val="22"/>
        </w:rPr>
        <w:t>[Do not rotate]</w:t>
      </w:r>
    </w:p>
    <w:p w:rsidR="00D921EA" w:rsidRPr="004046C4" w:rsidRDefault="00D921EA" w:rsidP="00D921EA">
      <w:pPr>
        <w:rPr>
          <w:rFonts w:ascii="Arial" w:hAnsi="Arial" w:cs="Arial"/>
          <w:sz w:val="22"/>
          <w:szCs w:val="22"/>
        </w:rPr>
      </w:pP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Baptist—any denomination</w:t>
      </w:r>
      <w:r w:rsidRPr="004046C4">
        <w:rPr>
          <w:rFonts w:ascii="Arial" w:hAnsi="Arial"/>
          <w:sz w:val="22"/>
          <w:szCs w:val="22"/>
        </w:rPr>
        <w:tab/>
        <w:t>1</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Protestant (e.g., Methodist, Lutheran, Presbyterian, Episcopal)</w:t>
      </w:r>
      <w:r w:rsidRPr="004046C4">
        <w:rPr>
          <w:rFonts w:ascii="Arial" w:hAnsi="Arial"/>
          <w:sz w:val="22"/>
          <w:szCs w:val="22"/>
        </w:rPr>
        <w:tab/>
        <w:t>2</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Catholic</w:t>
      </w:r>
      <w:r w:rsidRPr="004046C4">
        <w:rPr>
          <w:rFonts w:ascii="Arial" w:hAnsi="Arial"/>
          <w:sz w:val="22"/>
          <w:szCs w:val="22"/>
        </w:rPr>
        <w:tab/>
        <w:t>3</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 xml:space="preserve">Mormon </w:t>
      </w:r>
      <w:r w:rsidRPr="004046C4">
        <w:rPr>
          <w:rFonts w:ascii="Arial" w:hAnsi="Arial"/>
          <w:sz w:val="22"/>
          <w:szCs w:val="22"/>
        </w:rPr>
        <w:tab/>
        <w:t>4</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Jewish</w:t>
      </w:r>
      <w:r w:rsidRPr="004046C4">
        <w:rPr>
          <w:rFonts w:ascii="Arial" w:hAnsi="Arial"/>
          <w:sz w:val="22"/>
          <w:szCs w:val="22"/>
        </w:rPr>
        <w:tab/>
        <w:t>5</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Muslim</w:t>
      </w:r>
      <w:r w:rsidRPr="004046C4">
        <w:rPr>
          <w:rFonts w:ascii="Arial" w:hAnsi="Arial"/>
          <w:sz w:val="22"/>
          <w:szCs w:val="22"/>
        </w:rPr>
        <w:tab/>
        <w:t>6</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Hindu</w:t>
      </w:r>
      <w:r w:rsidRPr="004046C4">
        <w:rPr>
          <w:rFonts w:ascii="Arial" w:hAnsi="Arial"/>
          <w:sz w:val="22"/>
          <w:szCs w:val="22"/>
        </w:rPr>
        <w:tab/>
        <w:t>7</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Buddhist</w:t>
      </w:r>
      <w:r w:rsidRPr="004046C4">
        <w:rPr>
          <w:rFonts w:ascii="Arial" w:hAnsi="Arial"/>
          <w:sz w:val="22"/>
          <w:szCs w:val="22"/>
        </w:rPr>
        <w:tab/>
        <w:t>8</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Pentecostal</w:t>
      </w:r>
      <w:r w:rsidRPr="004046C4">
        <w:rPr>
          <w:rFonts w:ascii="Arial" w:hAnsi="Arial"/>
          <w:sz w:val="22"/>
          <w:szCs w:val="22"/>
        </w:rPr>
        <w:tab/>
        <w:t>9</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Eastern Orthodox</w:t>
      </w:r>
      <w:r w:rsidRPr="004046C4">
        <w:rPr>
          <w:rFonts w:ascii="Arial" w:hAnsi="Arial"/>
          <w:sz w:val="22"/>
          <w:szCs w:val="22"/>
        </w:rPr>
        <w:tab/>
        <w:t>10</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Other Christian</w:t>
      </w:r>
      <w:r w:rsidRPr="004046C4">
        <w:rPr>
          <w:rFonts w:ascii="Arial" w:hAnsi="Arial"/>
          <w:sz w:val="22"/>
          <w:szCs w:val="22"/>
        </w:rPr>
        <w:tab/>
        <w:t>11</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Other non-Christian</w:t>
      </w:r>
      <w:r w:rsidRPr="004046C4">
        <w:rPr>
          <w:rFonts w:ascii="Arial" w:hAnsi="Arial"/>
          <w:sz w:val="22"/>
          <w:szCs w:val="22"/>
        </w:rPr>
        <w:tab/>
        <w:t>12</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None</w:t>
      </w:r>
      <w:r w:rsidRPr="004046C4">
        <w:rPr>
          <w:rFonts w:ascii="Arial" w:hAnsi="Arial"/>
          <w:sz w:val="22"/>
          <w:szCs w:val="22"/>
        </w:rPr>
        <w:tab/>
        <w:t>13</w:t>
      </w:r>
    </w:p>
    <w:p w:rsidR="00D921EA" w:rsidRPr="004046C4" w:rsidRDefault="00D921EA" w:rsidP="00D921EA">
      <w:pPr>
        <w:rPr>
          <w:rFonts w:ascii="Arial" w:hAnsi="Arial" w:cs="Arial"/>
          <w:b/>
          <w:bCs/>
          <w:smallCaps/>
          <w:sz w:val="22"/>
          <w:szCs w:val="22"/>
        </w:rPr>
      </w:pPr>
    </w:p>
    <w:p w:rsidR="00D921EA" w:rsidRPr="004046C4" w:rsidRDefault="00D921EA" w:rsidP="00D921EA">
      <w:pPr>
        <w:rPr>
          <w:rFonts w:ascii="Arial" w:hAnsi="Arial" w:cs="Arial"/>
          <w:b/>
          <w:bCs/>
          <w:smallCaps/>
          <w:sz w:val="22"/>
          <w:szCs w:val="22"/>
        </w:rPr>
      </w:pP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Prompt once.</w:t>
      </w:r>
    </w:p>
    <w:p w:rsidR="00D921EA" w:rsidRPr="004046C4" w:rsidRDefault="00D921EA" w:rsidP="00D921EA">
      <w:pPr>
        <w:rPr>
          <w:rFonts w:ascii="Arial" w:hAnsi="Arial" w:cs="Arial"/>
          <w:b/>
          <w:bCs/>
          <w:smallCaps/>
          <w:sz w:val="22"/>
          <w:szCs w:val="22"/>
        </w:rPr>
      </w:pP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[SP]</w:t>
      </w:r>
    </w:p>
    <w:p w:rsidR="00D921EA" w:rsidRPr="004046C4" w:rsidRDefault="00D921EA" w:rsidP="00D921EA">
      <w:pPr>
        <w:rPr>
          <w:b/>
          <w:bCs/>
          <w:smallCaps/>
          <w:sz w:val="22"/>
          <w:szCs w:val="22"/>
        </w:rPr>
      </w:pPr>
      <w:r w:rsidRPr="004046C4">
        <w:rPr>
          <w:rFonts w:ascii="Arial" w:hAnsi="Arial" w:cs="Arial"/>
          <w:sz w:val="22"/>
          <w:szCs w:val="22"/>
        </w:rPr>
        <w:lastRenderedPageBreak/>
        <w:t>DOV_REL1.</w:t>
      </w:r>
      <w:r w:rsidRPr="004046C4">
        <w:rPr>
          <w:rFonts w:ascii="Arial" w:hAnsi="Arial" w:cs="Arial"/>
          <w:sz w:val="22"/>
          <w:szCs w:val="22"/>
        </w:rPr>
        <w:tab/>
        <w:t>Merge coding of REL1 and missing data ask.</w:t>
      </w:r>
      <w:r w:rsidRPr="004046C4">
        <w:rPr>
          <w:b/>
          <w:bCs/>
          <w:smallCaps/>
          <w:sz w:val="22"/>
          <w:szCs w:val="22"/>
        </w:rPr>
        <w:t xml:space="preserve"> </w:t>
      </w:r>
    </w:p>
    <w:p w:rsidR="00D921EA" w:rsidRPr="004046C4" w:rsidRDefault="00D921EA" w:rsidP="00D921EA">
      <w:pPr>
        <w:rPr>
          <w:b/>
          <w:bCs/>
          <w:smallCaps/>
          <w:sz w:val="22"/>
          <w:szCs w:val="22"/>
        </w:rPr>
      </w:pP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Baptist—any denomination</w:t>
      </w:r>
      <w:r w:rsidRPr="004046C4">
        <w:rPr>
          <w:rFonts w:ascii="Arial" w:hAnsi="Arial"/>
          <w:sz w:val="22"/>
          <w:szCs w:val="22"/>
        </w:rPr>
        <w:tab/>
        <w:t>1</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Protestant (e.g., Methodist, Lutheran, Presbyterian, Episcopal)</w:t>
      </w:r>
      <w:r w:rsidRPr="004046C4">
        <w:rPr>
          <w:rFonts w:ascii="Arial" w:hAnsi="Arial"/>
          <w:sz w:val="22"/>
          <w:szCs w:val="22"/>
        </w:rPr>
        <w:tab/>
        <w:t>2</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Catholic</w:t>
      </w:r>
      <w:r w:rsidRPr="004046C4">
        <w:rPr>
          <w:rFonts w:ascii="Arial" w:hAnsi="Arial"/>
          <w:sz w:val="22"/>
          <w:szCs w:val="22"/>
        </w:rPr>
        <w:tab/>
        <w:t>3</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 xml:space="preserve">Mormon </w:t>
      </w:r>
      <w:r w:rsidRPr="004046C4">
        <w:rPr>
          <w:rFonts w:ascii="Arial" w:hAnsi="Arial"/>
          <w:sz w:val="22"/>
          <w:szCs w:val="22"/>
        </w:rPr>
        <w:tab/>
        <w:t>4</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Jewish</w:t>
      </w:r>
      <w:r w:rsidRPr="004046C4">
        <w:rPr>
          <w:rFonts w:ascii="Arial" w:hAnsi="Arial"/>
          <w:sz w:val="22"/>
          <w:szCs w:val="22"/>
        </w:rPr>
        <w:tab/>
        <w:t>5</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Muslim</w:t>
      </w:r>
      <w:r w:rsidRPr="004046C4">
        <w:rPr>
          <w:rFonts w:ascii="Arial" w:hAnsi="Arial"/>
          <w:sz w:val="22"/>
          <w:szCs w:val="22"/>
        </w:rPr>
        <w:tab/>
        <w:t>6</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Hindu</w:t>
      </w:r>
      <w:r w:rsidRPr="004046C4">
        <w:rPr>
          <w:rFonts w:ascii="Arial" w:hAnsi="Arial"/>
          <w:sz w:val="22"/>
          <w:szCs w:val="22"/>
        </w:rPr>
        <w:tab/>
        <w:t>7</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Buddhist</w:t>
      </w:r>
      <w:r w:rsidRPr="004046C4">
        <w:rPr>
          <w:rFonts w:ascii="Arial" w:hAnsi="Arial"/>
          <w:sz w:val="22"/>
          <w:szCs w:val="22"/>
        </w:rPr>
        <w:tab/>
        <w:t>8</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Pentecostal</w:t>
      </w:r>
      <w:r w:rsidRPr="004046C4">
        <w:rPr>
          <w:rFonts w:ascii="Arial" w:hAnsi="Arial"/>
          <w:sz w:val="22"/>
          <w:szCs w:val="22"/>
        </w:rPr>
        <w:tab/>
        <w:t>9</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Eastern Orthodox</w:t>
      </w:r>
      <w:r w:rsidRPr="004046C4">
        <w:rPr>
          <w:rFonts w:ascii="Arial" w:hAnsi="Arial"/>
          <w:sz w:val="22"/>
          <w:szCs w:val="22"/>
        </w:rPr>
        <w:tab/>
        <w:t>10</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Other Christian</w:t>
      </w:r>
      <w:r w:rsidRPr="004046C4">
        <w:rPr>
          <w:rFonts w:ascii="Arial" w:hAnsi="Arial"/>
          <w:sz w:val="22"/>
          <w:szCs w:val="22"/>
        </w:rPr>
        <w:tab/>
        <w:t>11</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cs="Arial"/>
          <w:b/>
          <w:bCs/>
          <w:smallCaps/>
          <w:sz w:val="22"/>
          <w:szCs w:val="22"/>
        </w:rPr>
        <w:t>[TEXT BOX]</w:t>
      </w:r>
      <w:r>
        <w:rPr>
          <w:rFonts w:ascii="Arial" w:hAnsi="Arial" w:cs="Arial"/>
          <w:b/>
          <w:bCs/>
          <w:smallCaps/>
          <w:sz w:val="22"/>
          <w:szCs w:val="22"/>
        </w:rPr>
        <w:t xml:space="preserve"> </w:t>
      </w:r>
      <w:r w:rsidRPr="004046C4">
        <w:rPr>
          <w:rFonts w:ascii="Arial" w:hAnsi="Arial"/>
          <w:sz w:val="22"/>
          <w:szCs w:val="22"/>
        </w:rPr>
        <w:t>Other non-Christian</w:t>
      </w:r>
      <w:r w:rsidRPr="004046C4">
        <w:rPr>
          <w:rFonts w:ascii="Arial" w:hAnsi="Arial"/>
          <w:sz w:val="22"/>
          <w:szCs w:val="22"/>
        </w:rPr>
        <w:tab/>
        <w:t>12</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None</w:t>
      </w:r>
      <w:r w:rsidRPr="004046C4">
        <w:rPr>
          <w:rFonts w:ascii="Arial" w:hAnsi="Arial"/>
          <w:sz w:val="22"/>
          <w:szCs w:val="22"/>
        </w:rPr>
        <w:tab/>
        <w:t xml:space="preserve">13 </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Refused</w:t>
      </w:r>
      <w:r w:rsidRPr="004046C4">
        <w:rPr>
          <w:rFonts w:ascii="Arial" w:hAnsi="Arial"/>
          <w:sz w:val="22"/>
          <w:szCs w:val="22"/>
        </w:rPr>
        <w:tab/>
        <w:t>-1</w:t>
      </w:r>
    </w:p>
    <w:p w:rsidR="00D921EA" w:rsidRPr="004046C4" w:rsidRDefault="00D921EA" w:rsidP="00D921EA">
      <w:pPr>
        <w:tabs>
          <w:tab w:val="center" w:leader="dot" w:pos="9720"/>
        </w:tabs>
        <w:ind w:left="5310" w:right="720" w:hanging="270"/>
        <w:rPr>
          <w:rFonts w:ascii="Arial" w:hAnsi="Arial"/>
          <w:sz w:val="22"/>
          <w:szCs w:val="22"/>
        </w:rPr>
      </w:pPr>
    </w:p>
    <w:p w:rsidR="00D921EA" w:rsidRPr="004046C4" w:rsidRDefault="00D921EA" w:rsidP="00D921EA">
      <w:pPr>
        <w:rPr>
          <w:rFonts w:ascii="Arial" w:hAnsi="Arial" w:cs="Arial"/>
          <w:b/>
          <w:bCs/>
          <w:smallCaps/>
          <w:sz w:val="22"/>
          <w:szCs w:val="22"/>
        </w:rPr>
      </w:pPr>
    </w:p>
    <w:p w:rsidR="00D921EA" w:rsidRPr="004046C4" w:rsidRDefault="00D921EA" w:rsidP="00D921EA">
      <w:pPr>
        <w:rPr>
          <w:rFonts w:ascii="Arial" w:hAnsi="Arial" w:cs="Arial"/>
          <w:b/>
          <w:bCs/>
          <w:smallCaps/>
          <w:sz w:val="22"/>
          <w:szCs w:val="22"/>
        </w:rPr>
      </w:pPr>
      <w:r>
        <w:rPr>
          <w:rFonts w:ascii="Arial" w:hAnsi="Arial" w:cs="Arial"/>
          <w:b/>
          <w:bCs/>
          <w:smallCaps/>
          <w:sz w:val="22"/>
          <w:szCs w:val="22"/>
        </w:rPr>
        <w:t>Show REL2 if XREL2= 9</w:t>
      </w:r>
      <w:r w:rsidRPr="004046C4">
        <w:rPr>
          <w:rFonts w:ascii="Arial" w:hAnsi="Arial" w:cs="Arial"/>
          <w:b/>
          <w:bCs/>
          <w:smallCaps/>
          <w:sz w:val="22"/>
          <w:szCs w:val="22"/>
        </w:rPr>
        <w:t xml:space="preserve"> (missing).</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Else DOV_REL</w:t>
      </w:r>
      <w:r w:rsidR="00084F7F">
        <w:rPr>
          <w:rFonts w:ascii="Arial" w:hAnsi="Arial" w:cs="Arial"/>
          <w:b/>
          <w:bCs/>
          <w:smallCaps/>
          <w:sz w:val="22"/>
          <w:szCs w:val="22"/>
        </w:rPr>
        <w:t>2</w:t>
      </w:r>
      <w:r w:rsidRPr="004046C4">
        <w:rPr>
          <w:rFonts w:ascii="Arial" w:hAnsi="Arial" w:cs="Arial"/>
          <w:b/>
          <w:bCs/>
          <w:smallCaps/>
          <w:sz w:val="22"/>
          <w:szCs w:val="22"/>
        </w:rPr>
        <w:t>=</w:t>
      </w:r>
      <w:r w:rsidR="00084F7F">
        <w:rPr>
          <w:rFonts w:ascii="Arial" w:hAnsi="Arial" w:cs="Arial"/>
          <w:b/>
          <w:bCs/>
          <w:smallCaps/>
          <w:sz w:val="22"/>
          <w:szCs w:val="22"/>
        </w:rPr>
        <w:t>x</w:t>
      </w:r>
      <w:r w:rsidRPr="004046C4">
        <w:rPr>
          <w:rFonts w:ascii="Arial" w:hAnsi="Arial" w:cs="Arial"/>
          <w:b/>
          <w:bCs/>
          <w:smallCaps/>
          <w:sz w:val="22"/>
          <w:szCs w:val="22"/>
        </w:rPr>
        <w:t>REL</w:t>
      </w:r>
      <w:r w:rsidR="00084F7F">
        <w:rPr>
          <w:rFonts w:ascii="Arial" w:hAnsi="Arial" w:cs="Arial"/>
          <w:b/>
          <w:bCs/>
          <w:smallCaps/>
          <w:sz w:val="22"/>
          <w:szCs w:val="22"/>
        </w:rPr>
        <w:t>2</w:t>
      </w:r>
      <w:r w:rsidRPr="004046C4">
        <w:rPr>
          <w:rFonts w:ascii="Arial" w:hAnsi="Arial" w:cs="Arial"/>
          <w:b/>
          <w:bCs/>
          <w:smallCaps/>
          <w:sz w:val="22"/>
          <w:szCs w:val="22"/>
        </w:rPr>
        <w:t>.</w:t>
      </w:r>
    </w:p>
    <w:p w:rsidR="00D921EA" w:rsidRPr="004046C4" w:rsidRDefault="00D921EA" w:rsidP="00D921EA">
      <w:pPr>
        <w:rPr>
          <w:rFonts w:ascii="Arial" w:hAnsi="Arial" w:cs="Arial"/>
          <w:b/>
          <w:bCs/>
          <w:smallCaps/>
          <w:sz w:val="22"/>
          <w:szCs w:val="22"/>
        </w:rPr>
      </w:pPr>
    </w:p>
    <w:p w:rsidR="00D921EA" w:rsidRPr="004046C4" w:rsidRDefault="00D921EA" w:rsidP="00D921EA">
      <w:pPr>
        <w:rPr>
          <w:rFonts w:ascii="Arial" w:hAnsi="Arial" w:cs="Arial"/>
          <w:b/>
          <w:bCs/>
          <w:smallCaps/>
          <w:sz w:val="22"/>
          <w:szCs w:val="22"/>
        </w:rPr>
      </w:pPr>
    </w:p>
    <w:p w:rsidR="00D921EA" w:rsidRPr="00A50EB7" w:rsidRDefault="00D921EA" w:rsidP="00D921EA">
      <w:pPr>
        <w:rPr>
          <w:rFonts w:ascii="Arial" w:hAnsi="Arial" w:cs="Arial"/>
          <w:b/>
          <w:bCs/>
          <w:smallCaps/>
          <w:color w:val="0033CC"/>
          <w:sz w:val="22"/>
          <w:szCs w:val="22"/>
        </w:rPr>
      </w:pPr>
      <w:r w:rsidRPr="00A50EB7">
        <w:rPr>
          <w:rFonts w:ascii="Arial" w:hAnsi="Arial" w:cs="Arial"/>
          <w:b/>
          <w:bCs/>
          <w:smallCaps/>
          <w:color w:val="0033CC"/>
          <w:sz w:val="22"/>
          <w:szCs w:val="22"/>
        </w:rPr>
        <w:t>RELIGION2</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[SP]</w:t>
      </w:r>
    </w:p>
    <w:p w:rsidR="00D921EA" w:rsidRPr="004046C4" w:rsidRDefault="00D921EA" w:rsidP="00D921EA">
      <w:pPr>
        <w:spacing w:before="60"/>
        <w:ind w:left="720" w:hanging="720"/>
        <w:rPr>
          <w:rFonts w:ascii="Arial" w:hAnsi="Arial"/>
          <w:sz w:val="22"/>
          <w:szCs w:val="22"/>
        </w:rPr>
      </w:pPr>
      <w:r w:rsidRPr="004046C4">
        <w:rPr>
          <w:rFonts w:ascii="Arial" w:hAnsi="Arial"/>
          <w:sz w:val="22"/>
          <w:szCs w:val="22"/>
        </w:rPr>
        <w:t>REL2.</w:t>
      </w:r>
      <w:r w:rsidRPr="004046C4">
        <w:rPr>
          <w:rFonts w:ascii="Arial" w:hAnsi="Arial"/>
          <w:sz w:val="22"/>
          <w:szCs w:val="22"/>
        </w:rPr>
        <w:tab/>
        <w:t xml:space="preserve">How often do you attend religious services?  </w:t>
      </w:r>
    </w:p>
    <w:p w:rsidR="00D921EA" w:rsidRPr="004046C4" w:rsidRDefault="00D921EA" w:rsidP="00D921EA">
      <w:pPr>
        <w:rPr>
          <w:rFonts w:ascii="Arial" w:hAnsi="Arial" w:cs="Arial"/>
          <w:sz w:val="22"/>
          <w:szCs w:val="22"/>
        </w:rPr>
      </w:pP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More than once a week</w:t>
      </w:r>
      <w:r w:rsidRPr="004046C4">
        <w:rPr>
          <w:rFonts w:ascii="Arial" w:hAnsi="Arial"/>
          <w:sz w:val="22"/>
          <w:szCs w:val="22"/>
        </w:rPr>
        <w:tab/>
        <w:t>1</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Once a week</w:t>
      </w:r>
      <w:r w:rsidRPr="004046C4">
        <w:rPr>
          <w:rFonts w:ascii="Arial" w:hAnsi="Arial"/>
          <w:sz w:val="22"/>
          <w:szCs w:val="22"/>
        </w:rPr>
        <w:tab/>
        <w:t>2</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Once or twice a month</w:t>
      </w:r>
      <w:r w:rsidRPr="004046C4">
        <w:rPr>
          <w:rFonts w:ascii="Arial" w:hAnsi="Arial"/>
          <w:sz w:val="22"/>
          <w:szCs w:val="22"/>
        </w:rPr>
        <w:tab/>
        <w:t>3</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A few times a year</w:t>
      </w:r>
      <w:r w:rsidRPr="004046C4">
        <w:rPr>
          <w:rFonts w:ascii="Arial" w:hAnsi="Arial"/>
          <w:sz w:val="22"/>
          <w:szCs w:val="22"/>
        </w:rPr>
        <w:tab/>
        <w:t>4</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Once a year or less</w:t>
      </w:r>
      <w:r w:rsidRPr="004046C4">
        <w:rPr>
          <w:rFonts w:ascii="Arial" w:hAnsi="Arial"/>
          <w:sz w:val="22"/>
          <w:szCs w:val="22"/>
        </w:rPr>
        <w:tab/>
        <w:t>5</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Never</w:t>
      </w:r>
      <w:r w:rsidRPr="004046C4">
        <w:rPr>
          <w:rFonts w:ascii="Arial" w:hAnsi="Arial"/>
          <w:sz w:val="22"/>
          <w:szCs w:val="22"/>
        </w:rPr>
        <w:tab/>
        <w:t>6</w:t>
      </w:r>
    </w:p>
    <w:p w:rsidR="00D921EA" w:rsidRPr="004046C4" w:rsidRDefault="00D921EA" w:rsidP="00D921EA">
      <w:pPr>
        <w:rPr>
          <w:rFonts w:ascii="Arial" w:hAnsi="Arial" w:cs="Arial"/>
          <w:sz w:val="22"/>
          <w:szCs w:val="22"/>
        </w:rPr>
      </w:pP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[SP]</w:t>
      </w:r>
    </w:p>
    <w:p w:rsidR="00D921EA" w:rsidRPr="004046C4" w:rsidRDefault="00D921EA" w:rsidP="00D921EA">
      <w:pPr>
        <w:rPr>
          <w:b/>
          <w:bCs/>
          <w:smallCaps/>
          <w:sz w:val="22"/>
          <w:szCs w:val="22"/>
        </w:rPr>
      </w:pPr>
      <w:r w:rsidRPr="004046C4">
        <w:rPr>
          <w:rFonts w:ascii="Arial" w:hAnsi="Arial" w:cs="Arial"/>
          <w:sz w:val="22"/>
          <w:szCs w:val="22"/>
        </w:rPr>
        <w:t>DOV_REL2.</w:t>
      </w:r>
      <w:r w:rsidRPr="004046C4">
        <w:rPr>
          <w:rFonts w:ascii="Arial" w:hAnsi="Arial" w:cs="Arial"/>
          <w:sz w:val="22"/>
          <w:szCs w:val="22"/>
        </w:rPr>
        <w:tab/>
        <w:t>Merge coding of REL2 and missing data ask.</w:t>
      </w:r>
      <w:r w:rsidRPr="004046C4">
        <w:rPr>
          <w:b/>
          <w:bCs/>
          <w:smallCaps/>
          <w:sz w:val="22"/>
          <w:szCs w:val="22"/>
        </w:rPr>
        <w:t xml:space="preserve"> </w:t>
      </w:r>
    </w:p>
    <w:p w:rsidR="00D921EA" w:rsidRPr="004046C4" w:rsidRDefault="00D921EA" w:rsidP="00D921EA">
      <w:pPr>
        <w:rPr>
          <w:b/>
          <w:bCs/>
          <w:smallCaps/>
          <w:sz w:val="22"/>
          <w:szCs w:val="22"/>
        </w:rPr>
      </w:pP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More than once a week</w:t>
      </w:r>
      <w:r w:rsidRPr="004046C4">
        <w:rPr>
          <w:rFonts w:ascii="Arial" w:hAnsi="Arial"/>
          <w:sz w:val="22"/>
          <w:szCs w:val="22"/>
        </w:rPr>
        <w:tab/>
        <w:t>1</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Once a week</w:t>
      </w:r>
      <w:r w:rsidRPr="004046C4">
        <w:rPr>
          <w:rFonts w:ascii="Arial" w:hAnsi="Arial"/>
          <w:sz w:val="22"/>
          <w:szCs w:val="22"/>
        </w:rPr>
        <w:tab/>
        <w:t>2</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Once or twice a month</w:t>
      </w:r>
      <w:r w:rsidRPr="004046C4">
        <w:rPr>
          <w:rFonts w:ascii="Arial" w:hAnsi="Arial"/>
          <w:sz w:val="22"/>
          <w:szCs w:val="22"/>
        </w:rPr>
        <w:tab/>
        <w:t>3</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A few times a year</w:t>
      </w:r>
      <w:r w:rsidRPr="004046C4">
        <w:rPr>
          <w:rFonts w:ascii="Arial" w:hAnsi="Arial"/>
          <w:sz w:val="22"/>
          <w:szCs w:val="22"/>
        </w:rPr>
        <w:tab/>
        <w:t>4</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Once a year or less</w:t>
      </w:r>
      <w:r w:rsidRPr="004046C4">
        <w:rPr>
          <w:rFonts w:ascii="Arial" w:hAnsi="Arial"/>
          <w:sz w:val="22"/>
          <w:szCs w:val="22"/>
        </w:rPr>
        <w:tab/>
        <w:t>5</w:t>
      </w:r>
    </w:p>
    <w:p w:rsidR="00D921EA" w:rsidRPr="004046C4" w:rsidRDefault="00D921EA" w:rsidP="00D921EA">
      <w:pPr>
        <w:tabs>
          <w:tab w:val="center" w:leader="dot" w:pos="9720"/>
        </w:tabs>
        <w:ind w:left="5310" w:right="720" w:hanging="270"/>
        <w:rPr>
          <w:rFonts w:ascii="Arial" w:hAnsi="Arial"/>
          <w:sz w:val="22"/>
          <w:szCs w:val="22"/>
        </w:rPr>
      </w:pPr>
      <w:r w:rsidRPr="004046C4">
        <w:rPr>
          <w:rFonts w:ascii="Arial" w:hAnsi="Arial"/>
          <w:sz w:val="22"/>
          <w:szCs w:val="22"/>
        </w:rPr>
        <w:t>Never</w:t>
      </w:r>
      <w:r w:rsidRPr="004046C4">
        <w:rPr>
          <w:rFonts w:ascii="Arial" w:hAnsi="Arial"/>
          <w:sz w:val="22"/>
          <w:szCs w:val="22"/>
        </w:rPr>
        <w:tab/>
        <w:t>6</w:t>
      </w:r>
    </w:p>
    <w:p w:rsidR="00D921EA" w:rsidRPr="004046C4" w:rsidRDefault="00D921EA" w:rsidP="00D921EA">
      <w:pPr>
        <w:rPr>
          <w:rFonts w:ascii="Arial" w:hAnsi="Arial" w:cs="Arial"/>
          <w:b/>
          <w:bCs/>
          <w:smallCaps/>
          <w:sz w:val="22"/>
          <w:szCs w:val="22"/>
        </w:rPr>
      </w:pP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If XREL2≠9 then DOV_REL2=XREL2;</w:t>
      </w:r>
    </w:p>
    <w:p w:rsidR="00D921EA" w:rsidRPr="004046C4" w:rsidRDefault="00D921EA" w:rsidP="00D921EA">
      <w:pPr>
        <w:rPr>
          <w:rFonts w:ascii="Arial" w:hAnsi="Arial" w:cs="Arial"/>
          <w:b/>
          <w:bCs/>
          <w:smallCaps/>
          <w:sz w:val="22"/>
          <w:szCs w:val="22"/>
        </w:rPr>
      </w:pPr>
      <w:r w:rsidRPr="004046C4">
        <w:rPr>
          <w:rFonts w:ascii="Arial" w:hAnsi="Arial" w:cs="Arial"/>
          <w:b/>
          <w:bCs/>
          <w:smallCaps/>
          <w:sz w:val="22"/>
          <w:szCs w:val="22"/>
        </w:rPr>
        <w:t>Else DOV_REL2=REL2.</w:t>
      </w:r>
    </w:p>
    <w:p w:rsidR="00D921EA" w:rsidRDefault="00D921EA" w:rsidP="00D921EA">
      <w:pPr>
        <w:pStyle w:val="basicanswer"/>
      </w:pPr>
    </w:p>
    <w:p w:rsidR="00D921EA" w:rsidRDefault="00D921EA" w:rsidP="00D921EA">
      <w:pPr>
        <w:pStyle w:val="basicinstruction0"/>
      </w:pPr>
    </w:p>
    <w:p w:rsidR="00D921EA" w:rsidRDefault="00D921EA" w:rsidP="00D921EA">
      <w:pPr>
        <w:pStyle w:val="basicinstruction0"/>
      </w:pPr>
      <w:r>
        <w:t>If XREL1≠14 then DOV_REL1=XREL1;</w:t>
      </w:r>
    </w:p>
    <w:p w:rsidR="00D921EA" w:rsidRDefault="00D921EA" w:rsidP="00D921EA">
      <w:pPr>
        <w:pStyle w:val="basicinstruction0"/>
      </w:pPr>
      <w:r>
        <w:t>Else DOV_REL1=REL1.</w:t>
      </w:r>
    </w:p>
    <w:p w:rsidR="00D921EA" w:rsidRDefault="00D921EA" w:rsidP="00D921EA">
      <w:pPr>
        <w:pStyle w:val="basicinstruction0"/>
      </w:pPr>
    </w:p>
    <w:p w:rsidR="009E4628" w:rsidRPr="0085284C" w:rsidRDefault="009E4628" w:rsidP="00433C0F">
      <w:pPr>
        <w:pStyle w:val="basicinstruction0"/>
      </w:pPr>
      <w:r>
        <w:t>[STANDARD CLOSE]</w:t>
      </w:r>
    </w:p>
    <w:sectPr w:rsidR="009E4628" w:rsidRPr="0085284C" w:rsidSect="0024641E">
      <w:headerReference w:type="even" r:id="rId9"/>
      <w:pgSz w:w="12240" w:h="15840" w:code="1"/>
      <w:pgMar w:top="1080" w:right="1080" w:bottom="1080" w:left="1080" w:header="720" w:footer="504" w:gutter="0"/>
      <w:paperSrc w:first="656" w:other="656"/>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794" w:rsidRDefault="00623794">
      <w:r>
        <w:separator/>
      </w:r>
    </w:p>
  </w:endnote>
  <w:endnote w:type="continuationSeparator" w:id="0">
    <w:p w:rsidR="00623794" w:rsidRDefault="00623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794" w:rsidRDefault="00623794">
      <w:r>
        <w:separator/>
      </w:r>
    </w:p>
  </w:footnote>
  <w:footnote w:type="continuationSeparator" w:id="0">
    <w:p w:rsidR="00623794" w:rsidRDefault="006237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568" w:rsidRDefault="009765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34CC6B0"/>
    <w:lvl w:ilvl="0">
      <w:numFmt w:val="decimal"/>
      <w:pStyle w:val="basicbulletindent"/>
      <w:lvlText w:val="*"/>
      <w:lvlJc w:val="left"/>
    </w:lvl>
  </w:abstractNum>
  <w:abstractNum w:abstractNumId="1">
    <w:nsid w:val="12713039"/>
    <w:multiLevelType w:val="hybridMultilevel"/>
    <w:tmpl w:val="8098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D28DD"/>
    <w:multiLevelType w:val="hybridMultilevel"/>
    <w:tmpl w:val="45D0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83ED2"/>
    <w:multiLevelType w:val="hybridMultilevel"/>
    <w:tmpl w:val="4D0E7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265FE"/>
    <w:multiLevelType w:val="hybridMultilevel"/>
    <w:tmpl w:val="1E16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145D3"/>
    <w:multiLevelType w:val="hybridMultilevel"/>
    <w:tmpl w:val="DB9C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6561B"/>
    <w:multiLevelType w:val="hybridMultilevel"/>
    <w:tmpl w:val="5CF0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74C9B"/>
    <w:multiLevelType w:val="hybridMultilevel"/>
    <w:tmpl w:val="DCD0D0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A65E8"/>
    <w:multiLevelType w:val="hybridMultilevel"/>
    <w:tmpl w:val="F46EA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2D3C8D"/>
    <w:multiLevelType w:val="hybridMultilevel"/>
    <w:tmpl w:val="97F4F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C7416E"/>
    <w:multiLevelType w:val="hybridMultilevel"/>
    <w:tmpl w:val="A1408A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4CC16ED"/>
    <w:multiLevelType w:val="hybridMultilevel"/>
    <w:tmpl w:val="D416C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EA41A2"/>
    <w:multiLevelType w:val="hybridMultilevel"/>
    <w:tmpl w:val="D14E4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3D732A6"/>
    <w:multiLevelType w:val="hybridMultilevel"/>
    <w:tmpl w:val="AB240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2D105E"/>
    <w:multiLevelType w:val="hybridMultilevel"/>
    <w:tmpl w:val="2E62B29C"/>
    <w:lvl w:ilvl="0" w:tplc="8CE8125E">
      <w:start w:val="1"/>
      <w:numFmt w:val="decimal"/>
      <w:lvlText w:val="%1."/>
      <w:lvlJc w:val="left"/>
      <w:pPr>
        <w:ind w:left="990" w:hanging="360"/>
      </w:pPr>
      <w:rPr>
        <w:rFonts w:ascii="Times New Roman" w:eastAsiaTheme="minorHAnsi" w:hAnsi="Times New Roman" w:cstheme="minorBidi"/>
        <w:sz w:val="24"/>
        <w:szCs w:val="24"/>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D16705D"/>
    <w:multiLevelType w:val="hybridMultilevel"/>
    <w:tmpl w:val="D2D84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nsid w:val="65DF6AE0"/>
    <w:multiLevelType w:val="hybridMultilevel"/>
    <w:tmpl w:val="AF2A6C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72D70CA"/>
    <w:multiLevelType w:val="hybridMultilevel"/>
    <w:tmpl w:val="F1ECB22E"/>
    <w:lvl w:ilvl="0" w:tplc="1A74454A">
      <w:start w:val="1"/>
      <w:numFmt w:val="decimal"/>
      <w:pStyle w:val="BASICINSTRU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3344F1"/>
    <w:multiLevelType w:val="hybridMultilevel"/>
    <w:tmpl w:val="8CC4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F96B18"/>
    <w:multiLevelType w:val="singleLevel"/>
    <w:tmpl w:val="0409000F"/>
    <w:lvl w:ilvl="0">
      <w:start w:val="1"/>
      <w:numFmt w:val="decimal"/>
      <w:lvlText w:val="%1."/>
      <w:lvlJc w:val="left"/>
      <w:pPr>
        <w:tabs>
          <w:tab w:val="num" w:pos="360"/>
        </w:tabs>
        <w:ind w:left="360" w:hanging="360"/>
      </w:pPr>
    </w:lvl>
  </w:abstractNum>
  <w:abstractNum w:abstractNumId="22">
    <w:nsid w:val="777220F3"/>
    <w:multiLevelType w:val="hybridMultilevel"/>
    <w:tmpl w:val="7E982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391D08"/>
    <w:multiLevelType w:val="hybridMultilevel"/>
    <w:tmpl w:val="8F18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207193"/>
    <w:multiLevelType w:val="hybridMultilevel"/>
    <w:tmpl w:val="0E5C5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lvlOverride w:ilvl="0">
      <w:lvl w:ilvl="0">
        <w:numFmt w:val="bullet"/>
        <w:pStyle w:val="basicbulletindent"/>
        <w:lvlText w:val=""/>
        <w:legacy w:legacy="1" w:legacySpace="0" w:legacyIndent="0"/>
        <w:lvlJc w:val="left"/>
        <w:rPr>
          <w:rFonts w:ascii="Symbol" w:hAnsi="Symbol" w:hint="default"/>
        </w:rPr>
      </w:lvl>
    </w:lvlOverride>
  </w:num>
  <w:num w:numId="3">
    <w:abstractNumId w:val="11"/>
  </w:num>
  <w:num w:numId="4">
    <w:abstractNumId w:val="19"/>
  </w:num>
  <w:num w:numId="5">
    <w:abstractNumId w:val="6"/>
  </w:num>
  <w:num w:numId="6">
    <w:abstractNumId w:val="2"/>
  </w:num>
  <w:num w:numId="7">
    <w:abstractNumId w:val="4"/>
  </w:num>
  <w:num w:numId="8">
    <w:abstractNumId w:val="13"/>
  </w:num>
  <w:num w:numId="9">
    <w:abstractNumId w:val="24"/>
  </w:num>
  <w:num w:numId="10">
    <w:abstractNumId w:val="1"/>
  </w:num>
  <w:num w:numId="11">
    <w:abstractNumId w:val="9"/>
  </w:num>
  <w:num w:numId="12">
    <w:abstractNumId w:val="8"/>
  </w:num>
  <w:num w:numId="13">
    <w:abstractNumId w:val="20"/>
  </w:num>
  <w:num w:numId="14">
    <w:abstractNumId w:val="12"/>
  </w:num>
  <w:num w:numId="15">
    <w:abstractNumId w:val="15"/>
  </w:num>
  <w:num w:numId="16">
    <w:abstractNumId w:val="16"/>
  </w:num>
  <w:num w:numId="17">
    <w:abstractNumId w:val="18"/>
  </w:num>
  <w:num w:numId="18">
    <w:abstractNumId w:val="10"/>
  </w:num>
  <w:num w:numId="19">
    <w:abstractNumId w:val="23"/>
  </w:num>
  <w:num w:numId="20">
    <w:abstractNumId w:val="22"/>
  </w:num>
  <w:num w:numId="21">
    <w:abstractNumId w:val="7"/>
  </w:num>
  <w:num w:numId="22">
    <w:abstractNumId w:val="3"/>
  </w:num>
  <w:num w:numId="23">
    <w:abstractNumId w:val="5"/>
  </w:num>
  <w:num w:numId="24">
    <w:abstractNumId w:val="17"/>
  </w:num>
  <w:num w:numId="2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_tradnl"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41E"/>
    <w:rsid w:val="00012061"/>
    <w:rsid w:val="00022471"/>
    <w:rsid w:val="00043A1C"/>
    <w:rsid w:val="00043D7B"/>
    <w:rsid w:val="00064375"/>
    <w:rsid w:val="00080F53"/>
    <w:rsid w:val="00082B68"/>
    <w:rsid w:val="00084F7F"/>
    <w:rsid w:val="000B1FB9"/>
    <w:rsid w:val="000C4E73"/>
    <w:rsid w:val="0010320C"/>
    <w:rsid w:val="00132CF0"/>
    <w:rsid w:val="00154614"/>
    <w:rsid w:val="00154947"/>
    <w:rsid w:val="001735E1"/>
    <w:rsid w:val="00185CD5"/>
    <w:rsid w:val="001917A0"/>
    <w:rsid w:val="001B35D8"/>
    <w:rsid w:val="001C399A"/>
    <w:rsid w:val="001D0ADC"/>
    <w:rsid w:val="001D79F5"/>
    <w:rsid w:val="00206399"/>
    <w:rsid w:val="00235540"/>
    <w:rsid w:val="00244F31"/>
    <w:rsid w:val="0024614E"/>
    <w:rsid w:val="0024641E"/>
    <w:rsid w:val="00263D34"/>
    <w:rsid w:val="00280508"/>
    <w:rsid w:val="00282AC7"/>
    <w:rsid w:val="00292A7B"/>
    <w:rsid w:val="002C6615"/>
    <w:rsid w:val="002D6C2F"/>
    <w:rsid w:val="002E287C"/>
    <w:rsid w:val="00315A00"/>
    <w:rsid w:val="00356D1F"/>
    <w:rsid w:val="003E1FCC"/>
    <w:rsid w:val="003F7CF1"/>
    <w:rsid w:val="004046C4"/>
    <w:rsid w:val="004056FF"/>
    <w:rsid w:val="00414A2D"/>
    <w:rsid w:val="00433C0F"/>
    <w:rsid w:val="00442756"/>
    <w:rsid w:val="00451A76"/>
    <w:rsid w:val="00461313"/>
    <w:rsid w:val="004619D1"/>
    <w:rsid w:val="00474E5A"/>
    <w:rsid w:val="00490943"/>
    <w:rsid w:val="004917A7"/>
    <w:rsid w:val="004C50F7"/>
    <w:rsid w:val="004D7D99"/>
    <w:rsid w:val="00500963"/>
    <w:rsid w:val="00511A5D"/>
    <w:rsid w:val="0053540B"/>
    <w:rsid w:val="00555D98"/>
    <w:rsid w:val="00593E95"/>
    <w:rsid w:val="005B3AF2"/>
    <w:rsid w:val="005C7F6B"/>
    <w:rsid w:val="005F1695"/>
    <w:rsid w:val="005F3061"/>
    <w:rsid w:val="006056AF"/>
    <w:rsid w:val="00613561"/>
    <w:rsid w:val="00623794"/>
    <w:rsid w:val="00643325"/>
    <w:rsid w:val="00647739"/>
    <w:rsid w:val="0066294A"/>
    <w:rsid w:val="00667A3A"/>
    <w:rsid w:val="006901ED"/>
    <w:rsid w:val="006A7F89"/>
    <w:rsid w:val="006B0296"/>
    <w:rsid w:val="006F74FE"/>
    <w:rsid w:val="007065C9"/>
    <w:rsid w:val="0078350D"/>
    <w:rsid w:val="007A127B"/>
    <w:rsid w:val="007A240E"/>
    <w:rsid w:val="007B6833"/>
    <w:rsid w:val="007C14AD"/>
    <w:rsid w:val="007E0C1E"/>
    <w:rsid w:val="007F3791"/>
    <w:rsid w:val="007F5EB5"/>
    <w:rsid w:val="008258E8"/>
    <w:rsid w:val="008420BF"/>
    <w:rsid w:val="0084416F"/>
    <w:rsid w:val="00847837"/>
    <w:rsid w:val="0085284C"/>
    <w:rsid w:val="00857A41"/>
    <w:rsid w:val="008632DF"/>
    <w:rsid w:val="008D788E"/>
    <w:rsid w:val="008E014F"/>
    <w:rsid w:val="008E4713"/>
    <w:rsid w:val="00900AF9"/>
    <w:rsid w:val="00963C91"/>
    <w:rsid w:val="00976568"/>
    <w:rsid w:val="009A5A50"/>
    <w:rsid w:val="009B2B15"/>
    <w:rsid w:val="009D7F3E"/>
    <w:rsid w:val="009E4628"/>
    <w:rsid w:val="009E5DFF"/>
    <w:rsid w:val="00A05615"/>
    <w:rsid w:val="00A30583"/>
    <w:rsid w:val="00A50445"/>
    <w:rsid w:val="00A52001"/>
    <w:rsid w:val="00A7552D"/>
    <w:rsid w:val="00AF3966"/>
    <w:rsid w:val="00B15959"/>
    <w:rsid w:val="00B3355F"/>
    <w:rsid w:val="00B36221"/>
    <w:rsid w:val="00B60F8B"/>
    <w:rsid w:val="00BA345B"/>
    <w:rsid w:val="00BC1D45"/>
    <w:rsid w:val="00BD6EFD"/>
    <w:rsid w:val="00C93AE5"/>
    <w:rsid w:val="00C94EB1"/>
    <w:rsid w:val="00CD4A99"/>
    <w:rsid w:val="00D02195"/>
    <w:rsid w:val="00D34A84"/>
    <w:rsid w:val="00D36459"/>
    <w:rsid w:val="00D6665C"/>
    <w:rsid w:val="00D921EA"/>
    <w:rsid w:val="00D95962"/>
    <w:rsid w:val="00DD435F"/>
    <w:rsid w:val="00DE205B"/>
    <w:rsid w:val="00DE6013"/>
    <w:rsid w:val="00DE7731"/>
    <w:rsid w:val="00E068D4"/>
    <w:rsid w:val="00E3027E"/>
    <w:rsid w:val="00EA5217"/>
    <w:rsid w:val="00EB7777"/>
    <w:rsid w:val="00ED22F6"/>
    <w:rsid w:val="00F074F4"/>
    <w:rsid w:val="00F228CC"/>
    <w:rsid w:val="00F42E33"/>
    <w:rsid w:val="00F55BF6"/>
    <w:rsid w:val="00FB49BB"/>
    <w:rsid w:val="00FC3723"/>
    <w:rsid w:val="00FC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41E"/>
    <w:rPr>
      <w:sz w:val="24"/>
      <w:szCs w:val="24"/>
    </w:rPr>
  </w:style>
  <w:style w:type="paragraph" w:styleId="Heading1">
    <w:name w:val="heading 1"/>
    <w:basedOn w:val="Normal"/>
    <w:next w:val="Normal"/>
    <w:qFormat/>
    <w:rsid w:val="0024641E"/>
    <w:pPr>
      <w:keepNext/>
      <w:ind w:right="4320"/>
      <w:outlineLvl w:val="0"/>
    </w:pPr>
    <w:rPr>
      <w:rFonts w:cs="Arial"/>
      <w:b/>
      <w:bCs/>
      <w:sz w:val="22"/>
    </w:rPr>
  </w:style>
  <w:style w:type="paragraph" w:styleId="Heading2">
    <w:name w:val="heading 2"/>
    <w:basedOn w:val="Normal"/>
    <w:next w:val="Normal"/>
    <w:qFormat/>
    <w:rsid w:val="0024641E"/>
    <w:pPr>
      <w:keepNext/>
      <w:outlineLvl w:val="1"/>
    </w:pPr>
    <w:rPr>
      <w:b/>
      <w:bCs/>
      <w:smallCaps/>
    </w:rPr>
  </w:style>
  <w:style w:type="paragraph" w:styleId="Heading3">
    <w:name w:val="heading 3"/>
    <w:basedOn w:val="Normal"/>
    <w:next w:val="Normal"/>
    <w:qFormat/>
    <w:rsid w:val="0024641E"/>
    <w:pPr>
      <w:keepNext/>
      <w:pBdr>
        <w:top w:val="single" w:sz="4" w:space="4" w:color="FFFFFF"/>
        <w:bottom w:val="single" w:sz="4" w:space="4" w:color="FFFFFF"/>
      </w:pBdr>
      <w:spacing w:before="60" w:after="60"/>
      <w:jc w:val="center"/>
      <w:outlineLvl w:val="2"/>
    </w:pPr>
    <w:rPr>
      <w:rFonts w:cs="Arial"/>
      <w:b/>
      <w:bCs/>
      <w:color w:val="FFFFFF"/>
      <w:sz w:val="22"/>
    </w:rPr>
  </w:style>
  <w:style w:type="paragraph" w:styleId="Heading4">
    <w:name w:val="heading 4"/>
    <w:basedOn w:val="Normal"/>
    <w:next w:val="Normal"/>
    <w:qFormat/>
    <w:rsid w:val="0024641E"/>
    <w:pPr>
      <w:keepNext/>
      <w:ind w:left="1440"/>
      <w:outlineLvl w:val="3"/>
    </w:pPr>
    <w:rPr>
      <w:rFonts w:cs="Arial"/>
      <w:b/>
      <w:smallCaps/>
    </w:rPr>
  </w:style>
  <w:style w:type="paragraph" w:styleId="Heading9">
    <w:name w:val="heading 9"/>
    <w:basedOn w:val="Normal"/>
    <w:next w:val="Normal"/>
    <w:qFormat/>
    <w:rsid w:val="0024641E"/>
    <w:pPr>
      <w:keepNext/>
      <w:shd w:val="clear" w:color="000080" w:fill="auto"/>
      <w:spacing w:before="60" w:after="60"/>
      <w:jc w:val="center"/>
      <w:outlineLvl w:val="8"/>
    </w:pPr>
    <w:rPr>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question">
    <w:name w:val="basic question"/>
    <w:basedOn w:val="basic"/>
    <w:link w:val="basicquestionChar"/>
    <w:rsid w:val="0024641E"/>
    <w:pPr>
      <w:spacing w:before="60"/>
      <w:ind w:left="720" w:hanging="720"/>
    </w:pPr>
  </w:style>
  <w:style w:type="paragraph" w:customStyle="1" w:styleId="basic">
    <w:name w:val="basic"/>
    <w:basedOn w:val="Normal"/>
    <w:link w:val="basicChar"/>
    <w:qFormat/>
    <w:rsid w:val="0024641E"/>
    <w:rPr>
      <w:rFonts w:ascii="Arial" w:hAnsi="Arial" w:cs="Arial"/>
      <w:sz w:val="22"/>
    </w:rPr>
  </w:style>
  <w:style w:type="paragraph" w:styleId="Header">
    <w:name w:val="header"/>
    <w:basedOn w:val="Normal"/>
    <w:rsid w:val="0024641E"/>
    <w:pPr>
      <w:tabs>
        <w:tab w:val="center" w:pos="4320"/>
        <w:tab w:val="right" w:pos="8640"/>
      </w:tabs>
    </w:pPr>
  </w:style>
  <w:style w:type="paragraph" w:customStyle="1" w:styleId="basicbox">
    <w:name w:val="basic box"/>
    <w:basedOn w:val="basic"/>
    <w:rsid w:val="0024641E"/>
    <w:pPr>
      <w:pBdr>
        <w:top w:val="single" w:sz="4" w:space="1" w:color="auto"/>
        <w:left w:val="single" w:sz="4" w:space="4" w:color="auto"/>
        <w:bottom w:val="single" w:sz="4" w:space="1" w:color="auto"/>
        <w:right w:val="single" w:sz="4" w:space="4" w:color="auto"/>
      </w:pBdr>
    </w:pPr>
  </w:style>
  <w:style w:type="paragraph" w:styleId="BodyText">
    <w:name w:val="Body Text"/>
    <w:basedOn w:val="Normal"/>
    <w:link w:val="BodyTextChar"/>
    <w:rsid w:val="0024641E"/>
    <w:pPr>
      <w:spacing w:after="120"/>
    </w:pPr>
    <w:rPr>
      <w:sz w:val="22"/>
      <w:szCs w:val="20"/>
    </w:rPr>
  </w:style>
  <w:style w:type="paragraph" w:styleId="Footer">
    <w:name w:val="footer"/>
    <w:basedOn w:val="Normal"/>
    <w:rsid w:val="0024641E"/>
    <w:pPr>
      <w:tabs>
        <w:tab w:val="center" w:pos="4320"/>
        <w:tab w:val="right" w:pos="8640"/>
      </w:tabs>
    </w:pPr>
    <w:rPr>
      <w:sz w:val="22"/>
      <w:szCs w:val="20"/>
    </w:rPr>
  </w:style>
  <w:style w:type="paragraph" w:styleId="BodyText2">
    <w:name w:val="Body Text 2"/>
    <w:basedOn w:val="Normal"/>
    <w:rsid w:val="0024641E"/>
    <w:rPr>
      <w:b/>
      <w:bCs/>
      <w:sz w:val="22"/>
      <w:szCs w:val="20"/>
    </w:rPr>
  </w:style>
  <w:style w:type="paragraph" w:styleId="BodyTextIndent2">
    <w:name w:val="Body Text Indent 2"/>
    <w:basedOn w:val="Normal"/>
    <w:rsid w:val="0024641E"/>
    <w:pPr>
      <w:spacing w:before="120"/>
      <w:ind w:left="720"/>
    </w:pPr>
    <w:rPr>
      <w:b/>
      <w:sz w:val="22"/>
      <w:szCs w:val="20"/>
    </w:rPr>
  </w:style>
  <w:style w:type="paragraph" w:customStyle="1" w:styleId="basicgridanswer">
    <w:name w:val="basic grid answer"/>
    <w:basedOn w:val="basic"/>
    <w:rsid w:val="0024641E"/>
    <w:pPr>
      <w:ind w:left="900" w:right="4050" w:hanging="180"/>
    </w:pPr>
  </w:style>
  <w:style w:type="paragraph" w:customStyle="1" w:styleId="basictitle">
    <w:name w:val="basic title"/>
    <w:basedOn w:val="basic"/>
    <w:rsid w:val="0024641E"/>
    <w:rPr>
      <w:b/>
      <w:bCs/>
      <w:smallCaps/>
      <w:u w:val="single"/>
    </w:rPr>
  </w:style>
  <w:style w:type="paragraph" w:customStyle="1" w:styleId="basicbulletindent2">
    <w:name w:val="basic bullet indent2"/>
    <w:basedOn w:val="basicbulletindent"/>
    <w:rsid w:val="0024641E"/>
    <w:pPr>
      <w:numPr>
        <w:numId w:val="3"/>
      </w:numPr>
    </w:pPr>
  </w:style>
  <w:style w:type="paragraph" w:customStyle="1" w:styleId="basicbulletindent">
    <w:name w:val="basic bullet indent"/>
    <w:basedOn w:val="basic"/>
    <w:rsid w:val="0024641E"/>
    <w:pPr>
      <w:numPr>
        <w:numId w:val="2"/>
      </w:numPr>
      <w:ind w:left="714" w:hanging="350"/>
    </w:pPr>
    <w:rPr>
      <w:szCs w:val="20"/>
    </w:rPr>
  </w:style>
  <w:style w:type="paragraph" w:styleId="BodyText3">
    <w:name w:val="Body Text 3"/>
    <w:basedOn w:val="Normal"/>
    <w:rsid w:val="0024641E"/>
    <w:rPr>
      <w:color w:val="FF0000"/>
      <w:sz w:val="20"/>
    </w:rPr>
  </w:style>
  <w:style w:type="paragraph" w:styleId="BodyTextIndent">
    <w:name w:val="Body Text Indent"/>
    <w:basedOn w:val="Normal"/>
    <w:rsid w:val="0024641E"/>
    <w:pPr>
      <w:tabs>
        <w:tab w:val="center" w:leader="dot" w:pos="7734"/>
      </w:tabs>
      <w:ind w:left="2330" w:firstLine="4746"/>
      <w:jc w:val="both"/>
    </w:pPr>
    <w:rPr>
      <w:rFonts w:cs="Arial"/>
      <w:sz w:val="20"/>
    </w:rPr>
  </w:style>
  <w:style w:type="paragraph" w:customStyle="1" w:styleId="basicindent3">
    <w:name w:val="basic indent3"/>
    <w:basedOn w:val="basic"/>
    <w:rsid w:val="0024641E"/>
    <w:pPr>
      <w:numPr>
        <w:ilvl w:val="2"/>
        <w:numId w:val="1"/>
      </w:numPr>
    </w:pPr>
  </w:style>
  <w:style w:type="paragraph" w:styleId="BodyTextIndent3">
    <w:name w:val="Body Text Indent 3"/>
    <w:basedOn w:val="Normal"/>
    <w:rsid w:val="0024641E"/>
    <w:pPr>
      <w:ind w:left="812" w:hanging="840"/>
    </w:pPr>
    <w:rPr>
      <w:rFonts w:cs="Arial"/>
      <w:sz w:val="22"/>
      <w:szCs w:val="20"/>
    </w:rPr>
  </w:style>
  <w:style w:type="paragraph" w:customStyle="1" w:styleId="sectionstart">
    <w:name w:val="section start"/>
    <w:basedOn w:val="Normal"/>
    <w:rsid w:val="0024641E"/>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24641E"/>
    <w:rPr>
      <w:b/>
      <w:bCs/>
      <w:i/>
      <w:iCs/>
    </w:rPr>
  </w:style>
  <w:style w:type="paragraph" w:customStyle="1" w:styleId="basicinstruction0">
    <w:name w:val="basic instruction"/>
    <w:basedOn w:val="basic"/>
    <w:link w:val="basicinstructionChar"/>
    <w:qFormat/>
    <w:rsid w:val="0024641E"/>
    <w:rPr>
      <w:b/>
      <w:bCs/>
      <w:smallCaps/>
    </w:rPr>
  </w:style>
  <w:style w:type="paragraph" w:customStyle="1" w:styleId="basicanswer">
    <w:name w:val="basic answer"/>
    <w:basedOn w:val="basic"/>
    <w:link w:val="basicanswerChar"/>
    <w:rsid w:val="0024641E"/>
    <w:pPr>
      <w:tabs>
        <w:tab w:val="center" w:leader="dot" w:pos="9720"/>
      </w:tabs>
      <w:ind w:left="5310" w:right="720" w:hanging="270"/>
    </w:pPr>
  </w:style>
  <w:style w:type="character" w:styleId="Hyperlink">
    <w:name w:val="Hyperlink"/>
    <w:basedOn w:val="DefaultParagraphFont"/>
    <w:rsid w:val="0024641E"/>
    <w:rPr>
      <w:color w:val="0000FF"/>
      <w:u w:val="single"/>
    </w:rPr>
  </w:style>
  <w:style w:type="paragraph" w:styleId="BalloonText">
    <w:name w:val="Balloon Text"/>
    <w:basedOn w:val="Normal"/>
    <w:semiHidden/>
    <w:rsid w:val="003F7CF1"/>
    <w:rPr>
      <w:rFonts w:ascii="Tahoma" w:hAnsi="Tahoma" w:cs="Tahoma"/>
      <w:sz w:val="16"/>
      <w:szCs w:val="16"/>
    </w:rPr>
  </w:style>
  <w:style w:type="character" w:customStyle="1" w:styleId="basicChar">
    <w:name w:val="basic Char"/>
    <w:basedOn w:val="DefaultParagraphFont"/>
    <w:link w:val="basic"/>
    <w:rsid w:val="001735E1"/>
    <w:rPr>
      <w:rFonts w:ascii="Arial" w:hAnsi="Arial" w:cs="Arial"/>
      <w:sz w:val="22"/>
      <w:szCs w:val="24"/>
      <w:lang w:val="en-US" w:eastAsia="en-US" w:bidi="ar-SA"/>
    </w:rPr>
  </w:style>
  <w:style w:type="character" w:customStyle="1" w:styleId="basicinstructionChar">
    <w:name w:val="basic instruction Char"/>
    <w:basedOn w:val="basicChar"/>
    <w:link w:val="basicinstruction0"/>
    <w:rsid w:val="001735E1"/>
    <w:rPr>
      <w:rFonts w:ascii="Arial" w:hAnsi="Arial" w:cs="Arial"/>
      <w:b/>
      <w:bCs/>
      <w:smallCaps/>
      <w:sz w:val="22"/>
      <w:szCs w:val="24"/>
      <w:lang w:val="en-US" w:eastAsia="en-US" w:bidi="ar-SA"/>
    </w:rPr>
  </w:style>
  <w:style w:type="table" w:styleId="TableGrid">
    <w:name w:val="Table Grid"/>
    <w:basedOn w:val="TableNormal"/>
    <w:uiPriority w:val="59"/>
    <w:rsid w:val="00173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263D34"/>
    <w:rPr>
      <w:sz w:val="22"/>
      <w:lang w:val="en-US" w:eastAsia="en-US" w:bidi="ar-SA"/>
    </w:rPr>
  </w:style>
  <w:style w:type="character" w:styleId="CommentReference">
    <w:name w:val="annotation reference"/>
    <w:basedOn w:val="DefaultParagraphFont"/>
    <w:uiPriority w:val="99"/>
    <w:rsid w:val="00EA5217"/>
    <w:rPr>
      <w:sz w:val="16"/>
      <w:szCs w:val="16"/>
    </w:rPr>
  </w:style>
  <w:style w:type="paragraph" w:styleId="CommentText">
    <w:name w:val="annotation text"/>
    <w:basedOn w:val="Normal"/>
    <w:link w:val="CommentTextChar"/>
    <w:uiPriority w:val="99"/>
    <w:rsid w:val="00EA5217"/>
    <w:rPr>
      <w:sz w:val="20"/>
      <w:szCs w:val="20"/>
    </w:rPr>
  </w:style>
  <w:style w:type="character" w:customStyle="1" w:styleId="CommentTextChar">
    <w:name w:val="Comment Text Char"/>
    <w:basedOn w:val="DefaultParagraphFont"/>
    <w:link w:val="CommentText"/>
    <w:uiPriority w:val="99"/>
    <w:rsid w:val="00EA5217"/>
  </w:style>
  <w:style w:type="paragraph" w:styleId="CommentSubject">
    <w:name w:val="annotation subject"/>
    <w:basedOn w:val="CommentText"/>
    <w:next w:val="CommentText"/>
    <w:link w:val="CommentSubjectChar"/>
    <w:rsid w:val="00EA5217"/>
    <w:rPr>
      <w:b/>
      <w:bCs/>
    </w:rPr>
  </w:style>
  <w:style w:type="character" w:customStyle="1" w:styleId="CommentSubjectChar">
    <w:name w:val="Comment Subject Char"/>
    <w:basedOn w:val="CommentTextChar"/>
    <w:link w:val="CommentSubject"/>
    <w:rsid w:val="00EA5217"/>
    <w:rPr>
      <w:b/>
      <w:bCs/>
    </w:rPr>
  </w:style>
  <w:style w:type="paragraph" w:styleId="ListParagraph">
    <w:name w:val="List Paragraph"/>
    <w:basedOn w:val="Normal"/>
    <w:uiPriority w:val="99"/>
    <w:qFormat/>
    <w:rsid w:val="00DE7731"/>
    <w:pPr>
      <w:ind w:left="720"/>
      <w:contextualSpacing/>
    </w:pPr>
  </w:style>
  <w:style w:type="paragraph" w:customStyle="1" w:styleId="BASICINSTRUCTION">
    <w:name w:val="BASIC INSTRUCTION"/>
    <w:basedOn w:val="ListParagraph"/>
    <w:rsid w:val="00D02195"/>
    <w:pPr>
      <w:numPr>
        <w:numId w:val="4"/>
      </w:numPr>
      <w:autoSpaceDE w:val="0"/>
      <w:autoSpaceDN w:val="0"/>
      <w:adjustRightInd w:val="0"/>
    </w:pPr>
    <w:rPr>
      <w:rFonts w:eastAsia="ArialMT"/>
      <w:color w:val="000000"/>
    </w:rPr>
  </w:style>
  <w:style w:type="paragraph" w:customStyle="1" w:styleId="BASIC0">
    <w:name w:val="BASIC"/>
    <w:basedOn w:val="Normal"/>
    <w:rsid w:val="00D02195"/>
    <w:pPr>
      <w:autoSpaceDE w:val="0"/>
      <w:autoSpaceDN w:val="0"/>
      <w:adjustRightInd w:val="0"/>
    </w:pPr>
    <w:rPr>
      <w:rFonts w:eastAsia="Calibri"/>
      <w:b/>
    </w:rPr>
  </w:style>
  <w:style w:type="character" w:customStyle="1" w:styleId="basicanswerChar">
    <w:name w:val="basic answer Char"/>
    <w:basedOn w:val="DefaultParagraphFont"/>
    <w:link w:val="basicanswer"/>
    <w:locked/>
    <w:rsid w:val="004C50F7"/>
    <w:rPr>
      <w:rFonts w:ascii="Arial" w:hAnsi="Arial" w:cs="Arial"/>
      <w:sz w:val="22"/>
      <w:szCs w:val="24"/>
    </w:rPr>
  </w:style>
  <w:style w:type="paragraph" w:customStyle="1" w:styleId="TableContents">
    <w:name w:val="Table Contents"/>
    <w:basedOn w:val="Normal"/>
    <w:uiPriority w:val="99"/>
    <w:rsid w:val="007F5EB5"/>
    <w:pPr>
      <w:suppressLineNumbers/>
      <w:suppressAutoHyphens/>
      <w:spacing w:after="200" w:line="276" w:lineRule="auto"/>
    </w:pPr>
    <w:rPr>
      <w:rFonts w:ascii="Calibri" w:eastAsia="Calibri" w:hAnsi="Calibri" w:cs="Calibri"/>
      <w:kern w:val="2"/>
      <w:sz w:val="22"/>
      <w:szCs w:val="22"/>
      <w:lang w:eastAsia="ar-SA"/>
    </w:rPr>
  </w:style>
  <w:style w:type="character" w:customStyle="1" w:styleId="basicquestionChar">
    <w:name w:val="basic question Char"/>
    <w:basedOn w:val="DefaultParagraphFont"/>
    <w:link w:val="basicquestion"/>
    <w:rsid w:val="00414A2D"/>
    <w:rPr>
      <w:rFonts w:ascii="Arial" w:hAnsi="Arial" w:cs="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41E"/>
    <w:rPr>
      <w:sz w:val="24"/>
      <w:szCs w:val="24"/>
    </w:rPr>
  </w:style>
  <w:style w:type="paragraph" w:styleId="Heading1">
    <w:name w:val="heading 1"/>
    <w:basedOn w:val="Normal"/>
    <w:next w:val="Normal"/>
    <w:qFormat/>
    <w:rsid w:val="0024641E"/>
    <w:pPr>
      <w:keepNext/>
      <w:ind w:right="4320"/>
      <w:outlineLvl w:val="0"/>
    </w:pPr>
    <w:rPr>
      <w:rFonts w:cs="Arial"/>
      <w:b/>
      <w:bCs/>
      <w:sz w:val="22"/>
    </w:rPr>
  </w:style>
  <w:style w:type="paragraph" w:styleId="Heading2">
    <w:name w:val="heading 2"/>
    <w:basedOn w:val="Normal"/>
    <w:next w:val="Normal"/>
    <w:qFormat/>
    <w:rsid w:val="0024641E"/>
    <w:pPr>
      <w:keepNext/>
      <w:outlineLvl w:val="1"/>
    </w:pPr>
    <w:rPr>
      <w:b/>
      <w:bCs/>
      <w:smallCaps/>
    </w:rPr>
  </w:style>
  <w:style w:type="paragraph" w:styleId="Heading3">
    <w:name w:val="heading 3"/>
    <w:basedOn w:val="Normal"/>
    <w:next w:val="Normal"/>
    <w:qFormat/>
    <w:rsid w:val="0024641E"/>
    <w:pPr>
      <w:keepNext/>
      <w:pBdr>
        <w:top w:val="single" w:sz="4" w:space="4" w:color="FFFFFF"/>
        <w:bottom w:val="single" w:sz="4" w:space="4" w:color="FFFFFF"/>
      </w:pBdr>
      <w:spacing w:before="60" w:after="60"/>
      <w:jc w:val="center"/>
      <w:outlineLvl w:val="2"/>
    </w:pPr>
    <w:rPr>
      <w:rFonts w:cs="Arial"/>
      <w:b/>
      <w:bCs/>
      <w:color w:val="FFFFFF"/>
      <w:sz w:val="22"/>
    </w:rPr>
  </w:style>
  <w:style w:type="paragraph" w:styleId="Heading4">
    <w:name w:val="heading 4"/>
    <w:basedOn w:val="Normal"/>
    <w:next w:val="Normal"/>
    <w:qFormat/>
    <w:rsid w:val="0024641E"/>
    <w:pPr>
      <w:keepNext/>
      <w:ind w:left="1440"/>
      <w:outlineLvl w:val="3"/>
    </w:pPr>
    <w:rPr>
      <w:rFonts w:cs="Arial"/>
      <w:b/>
      <w:smallCaps/>
    </w:rPr>
  </w:style>
  <w:style w:type="paragraph" w:styleId="Heading9">
    <w:name w:val="heading 9"/>
    <w:basedOn w:val="Normal"/>
    <w:next w:val="Normal"/>
    <w:qFormat/>
    <w:rsid w:val="0024641E"/>
    <w:pPr>
      <w:keepNext/>
      <w:shd w:val="clear" w:color="000080" w:fill="auto"/>
      <w:spacing w:before="60" w:after="60"/>
      <w:jc w:val="center"/>
      <w:outlineLvl w:val="8"/>
    </w:pPr>
    <w:rPr>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question">
    <w:name w:val="basic question"/>
    <w:basedOn w:val="basic"/>
    <w:link w:val="basicquestionChar"/>
    <w:rsid w:val="0024641E"/>
    <w:pPr>
      <w:spacing w:before="60"/>
      <w:ind w:left="720" w:hanging="720"/>
    </w:pPr>
  </w:style>
  <w:style w:type="paragraph" w:customStyle="1" w:styleId="basic">
    <w:name w:val="basic"/>
    <w:basedOn w:val="Normal"/>
    <w:link w:val="basicChar"/>
    <w:qFormat/>
    <w:rsid w:val="0024641E"/>
    <w:rPr>
      <w:rFonts w:ascii="Arial" w:hAnsi="Arial" w:cs="Arial"/>
      <w:sz w:val="22"/>
    </w:rPr>
  </w:style>
  <w:style w:type="paragraph" w:styleId="Header">
    <w:name w:val="header"/>
    <w:basedOn w:val="Normal"/>
    <w:rsid w:val="0024641E"/>
    <w:pPr>
      <w:tabs>
        <w:tab w:val="center" w:pos="4320"/>
        <w:tab w:val="right" w:pos="8640"/>
      </w:tabs>
    </w:pPr>
  </w:style>
  <w:style w:type="paragraph" w:customStyle="1" w:styleId="basicbox">
    <w:name w:val="basic box"/>
    <w:basedOn w:val="basic"/>
    <w:rsid w:val="0024641E"/>
    <w:pPr>
      <w:pBdr>
        <w:top w:val="single" w:sz="4" w:space="1" w:color="auto"/>
        <w:left w:val="single" w:sz="4" w:space="4" w:color="auto"/>
        <w:bottom w:val="single" w:sz="4" w:space="1" w:color="auto"/>
        <w:right w:val="single" w:sz="4" w:space="4" w:color="auto"/>
      </w:pBdr>
    </w:pPr>
  </w:style>
  <w:style w:type="paragraph" w:styleId="BodyText">
    <w:name w:val="Body Text"/>
    <w:basedOn w:val="Normal"/>
    <w:link w:val="BodyTextChar"/>
    <w:rsid w:val="0024641E"/>
    <w:pPr>
      <w:spacing w:after="120"/>
    </w:pPr>
    <w:rPr>
      <w:sz w:val="22"/>
      <w:szCs w:val="20"/>
    </w:rPr>
  </w:style>
  <w:style w:type="paragraph" w:styleId="Footer">
    <w:name w:val="footer"/>
    <w:basedOn w:val="Normal"/>
    <w:rsid w:val="0024641E"/>
    <w:pPr>
      <w:tabs>
        <w:tab w:val="center" w:pos="4320"/>
        <w:tab w:val="right" w:pos="8640"/>
      </w:tabs>
    </w:pPr>
    <w:rPr>
      <w:sz w:val="22"/>
      <w:szCs w:val="20"/>
    </w:rPr>
  </w:style>
  <w:style w:type="paragraph" w:styleId="BodyText2">
    <w:name w:val="Body Text 2"/>
    <w:basedOn w:val="Normal"/>
    <w:rsid w:val="0024641E"/>
    <w:rPr>
      <w:b/>
      <w:bCs/>
      <w:sz w:val="22"/>
      <w:szCs w:val="20"/>
    </w:rPr>
  </w:style>
  <w:style w:type="paragraph" w:styleId="BodyTextIndent2">
    <w:name w:val="Body Text Indent 2"/>
    <w:basedOn w:val="Normal"/>
    <w:rsid w:val="0024641E"/>
    <w:pPr>
      <w:spacing w:before="120"/>
      <w:ind w:left="720"/>
    </w:pPr>
    <w:rPr>
      <w:b/>
      <w:sz w:val="22"/>
      <w:szCs w:val="20"/>
    </w:rPr>
  </w:style>
  <w:style w:type="paragraph" w:customStyle="1" w:styleId="basicgridanswer">
    <w:name w:val="basic grid answer"/>
    <w:basedOn w:val="basic"/>
    <w:rsid w:val="0024641E"/>
    <w:pPr>
      <w:ind w:left="900" w:right="4050" w:hanging="180"/>
    </w:pPr>
  </w:style>
  <w:style w:type="paragraph" w:customStyle="1" w:styleId="basictitle">
    <w:name w:val="basic title"/>
    <w:basedOn w:val="basic"/>
    <w:rsid w:val="0024641E"/>
    <w:rPr>
      <w:b/>
      <w:bCs/>
      <w:smallCaps/>
      <w:u w:val="single"/>
    </w:rPr>
  </w:style>
  <w:style w:type="paragraph" w:customStyle="1" w:styleId="basicbulletindent2">
    <w:name w:val="basic bullet indent2"/>
    <w:basedOn w:val="basicbulletindent"/>
    <w:rsid w:val="0024641E"/>
    <w:pPr>
      <w:numPr>
        <w:numId w:val="3"/>
      </w:numPr>
    </w:pPr>
  </w:style>
  <w:style w:type="paragraph" w:customStyle="1" w:styleId="basicbulletindent">
    <w:name w:val="basic bullet indent"/>
    <w:basedOn w:val="basic"/>
    <w:rsid w:val="0024641E"/>
    <w:pPr>
      <w:numPr>
        <w:numId w:val="2"/>
      </w:numPr>
      <w:ind w:left="714" w:hanging="350"/>
    </w:pPr>
    <w:rPr>
      <w:szCs w:val="20"/>
    </w:rPr>
  </w:style>
  <w:style w:type="paragraph" w:styleId="BodyText3">
    <w:name w:val="Body Text 3"/>
    <w:basedOn w:val="Normal"/>
    <w:rsid w:val="0024641E"/>
    <w:rPr>
      <w:color w:val="FF0000"/>
      <w:sz w:val="20"/>
    </w:rPr>
  </w:style>
  <w:style w:type="paragraph" w:styleId="BodyTextIndent">
    <w:name w:val="Body Text Indent"/>
    <w:basedOn w:val="Normal"/>
    <w:rsid w:val="0024641E"/>
    <w:pPr>
      <w:tabs>
        <w:tab w:val="center" w:leader="dot" w:pos="7734"/>
      </w:tabs>
      <w:ind w:left="2330" w:firstLine="4746"/>
      <w:jc w:val="both"/>
    </w:pPr>
    <w:rPr>
      <w:rFonts w:cs="Arial"/>
      <w:sz w:val="20"/>
    </w:rPr>
  </w:style>
  <w:style w:type="paragraph" w:customStyle="1" w:styleId="basicindent3">
    <w:name w:val="basic indent3"/>
    <w:basedOn w:val="basic"/>
    <w:rsid w:val="0024641E"/>
    <w:pPr>
      <w:numPr>
        <w:ilvl w:val="2"/>
        <w:numId w:val="1"/>
      </w:numPr>
    </w:pPr>
  </w:style>
  <w:style w:type="paragraph" w:styleId="BodyTextIndent3">
    <w:name w:val="Body Text Indent 3"/>
    <w:basedOn w:val="Normal"/>
    <w:rsid w:val="0024641E"/>
    <w:pPr>
      <w:ind w:left="812" w:hanging="840"/>
    </w:pPr>
    <w:rPr>
      <w:rFonts w:cs="Arial"/>
      <w:sz w:val="22"/>
      <w:szCs w:val="20"/>
    </w:rPr>
  </w:style>
  <w:style w:type="paragraph" w:customStyle="1" w:styleId="sectionstart">
    <w:name w:val="section start"/>
    <w:basedOn w:val="Normal"/>
    <w:rsid w:val="0024641E"/>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24641E"/>
    <w:rPr>
      <w:b/>
      <w:bCs/>
      <w:i/>
      <w:iCs/>
    </w:rPr>
  </w:style>
  <w:style w:type="paragraph" w:customStyle="1" w:styleId="basicinstruction0">
    <w:name w:val="basic instruction"/>
    <w:basedOn w:val="basic"/>
    <w:link w:val="basicinstructionChar"/>
    <w:qFormat/>
    <w:rsid w:val="0024641E"/>
    <w:rPr>
      <w:b/>
      <w:bCs/>
      <w:smallCaps/>
    </w:rPr>
  </w:style>
  <w:style w:type="paragraph" w:customStyle="1" w:styleId="basicanswer">
    <w:name w:val="basic answer"/>
    <w:basedOn w:val="basic"/>
    <w:link w:val="basicanswerChar"/>
    <w:rsid w:val="0024641E"/>
    <w:pPr>
      <w:tabs>
        <w:tab w:val="center" w:leader="dot" w:pos="9720"/>
      </w:tabs>
      <w:ind w:left="5310" w:right="720" w:hanging="270"/>
    </w:pPr>
  </w:style>
  <w:style w:type="character" w:styleId="Hyperlink">
    <w:name w:val="Hyperlink"/>
    <w:basedOn w:val="DefaultParagraphFont"/>
    <w:rsid w:val="0024641E"/>
    <w:rPr>
      <w:color w:val="0000FF"/>
      <w:u w:val="single"/>
    </w:rPr>
  </w:style>
  <w:style w:type="paragraph" w:styleId="BalloonText">
    <w:name w:val="Balloon Text"/>
    <w:basedOn w:val="Normal"/>
    <w:semiHidden/>
    <w:rsid w:val="003F7CF1"/>
    <w:rPr>
      <w:rFonts w:ascii="Tahoma" w:hAnsi="Tahoma" w:cs="Tahoma"/>
      <w:sz w:val="16"/>
      <w:szCs w:val="16"/>
    </w:rPr>
  </w:style>
  <w:style w:type="character" w:customStyle="1" w:styleId="basicChar">
    <w:name w:val="basic Char"/>
    <w:basedOn w:val="DefaultParagraphFont"/>
    <w:link w:val="basic"/>
    <w:rsid w:val="001735E1"/>
    <w:rPr>
      <w:rFonts w:ascii="Arial" w:hAnsi="Arial" w:cs="Arial"/>
      <w:sz w:val="22"/>
      <w:szCs w:val="24"/>
      <w:lang w:val="en-US" w:eastAsia="en-US" w:bidi="ar-SA"/>
    </w:rPr>
  </w:style>
  <w:style w:type="character" w:customStyle="1" w:styleId="basicinstructionChar">
    <w:name w:val="basic instruction Char"/>
    <w:basedOn w:val="basicChar"/>
    <w:link w:val="basicinstruction0"/>
    <w:rsid w:val="001735E1"/>
    <w:rPr>
      <w:rFonts w:ascii="Arial" w:hAnsi="Arial" w:cs="Arial"/>
      <w:b/>
      <w:bCs/>
      <w:smallCaps/>
      <w:sz w:val="22"/>
      <w:szCs w:val="24"/>
      <w:lang w:val="en-US" w:eastAsia="en-US" w:bidi="ar-SA"/>
    </w:rPr>
  </w:style>
  <w:style w:type="table" w:styleId="TableGrid">
    <w:name w:val="Table Grid"/>
    <w:basedOn w:val="TableNormal"/>
    <w:uiPriority w:val="59"/>
    <w:rsid w:val="00173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263D34"/>
    <w:rPr>
      <w:sz w:val="22"/>
      <w:lang w:val="en-US" w:eastAsia="en-US" w:bidi="ar-SA"/>
    </w:rPr>
  </w:style>
  <w:style w:type="character" w:styleId="CommentReference">
    <w:name w:val="annotation reference"/>
    <w:basedOn w:val="DefaultParagraphFont"/>
    <w:uiPriority w:val="99"/>
    <w:rsid w:val="00EA5217"/>
    <w:rPr>
      <w:sz w:val="16"/>
      <w:szCs w:val="16"/>
    </w:rPr>
  </w:style>
  <w:style w:type="paragraph" w:styleId="CommentText">
    <w:name w:val="annotation text"/>
    <w:basedOn w:val="Normal"/>
    <w:link w:val="CommentTextChar"/>
    <w:uiPriority w:val="99"/>
    <w:rsid w:val="00EA5217"/>
    <w:rPr>
      <w:sz w:val="20"/>
      <w:szCs w:val="20"/>
    </w:rPr>
  </w:style>
  <w:style w:type="character" w:customStyle="1" w:styleId="CommentTextChar">
    <w:name w:val="Comment Text Char"/>
    <w:basedOn w:val="DefaultParagraphFont"/>
    <w:link w:val="CommentText"/>
    <w:uiPriority w:val="99"/>
    <w:rsid w:val="00EA5217"/>
  </w:style>
  <w:style w:type="paragraph" w:styleId="CommentSubject">
    <w:name w:val="annotation subject"/>
    <w:basedOn w:val="CommentText"/>
    <w:next w:val="CommentText"/>
    <w:link w:val="CommentSubjectChar"/>
    <w:rsid w:val="00EA5217"/>
    <w:rPr>
      <w:b/>
      <w:bCs/>
    </w:rPr>
  </w:style>
  <w:style w:type="character" w:customStyle="1" w:styleId="CommentSubjectChar">
    <w:name w:val="Comment Subject Char"/>
    <w:basedOn w:val="CommentTextChar"/>
    <w:link w:val="CommentSubject"/>
    <w:rsid w:val="00EA5217"/>
    <w:rPr>
      <w:b/>
      <w:bCs/>
    </w:rPr>
  </w:style>
  <w:style w:type="paragraph" w:styleId="ListParagraph">
    <w:name w:val="List Paragraph"/>
    <w:basedOn w:val="Normal"/>
    <w:uiPriority w:val="99"/>
    <w:qFormat/>
    <w:rsid w:val="00DE7731"/>
    <w:pPr>
      <w:ind w:left="720"/>
      <w:contextualSpacing/>
    </w:pPr>
  </w:style>
  <w:style w:type="paragraph" w:customStyle="1" w:styleId="BASICINSTRUCTION">
    <w:name w:val="BASIC INSTRUCTION"/>
    <w:basedOn w:val="ListParagraph"/>
    <w:rsid w:val="00D02195"/>
    <w:pPr>
      <w:numPr>
        <w:numId w:val="4"/>
      </w:numPr>
      <w:autoSpaceDE w:val="0"/>
      <w:autoSpaceDN w:val="0"/>
      <w:adjustRightInd w:val="0"/>
    </w:pPr>
    <w:rPr>
      <w:rFonts w:eastAsia="ArialMT"/>
      <w:color w:val="000000"/>
    </w:rPr>
  </w:style>
  <w:style w:type="paragraph" w:customStyle="1" w:styleId="BASIC0">
    <w:name w:val="BASIC"/>
    <w:basedOn w:val="Normal"/>
    <w:rsid w:val="00D02195"/>
    <w:pPr>
      <w:autoSpaceDE w:val="0"/>
      <w:autoSpaceDN w:val="0"/>
      <w:adjustRightInd w:val="0"/>
    </w:pPr>
    <w:rPr>
      <w:rFonts w:eastAsia="Calibri"/>
      <w:b/>
    </w:rPr>
  </w:style>
  <w:style w:type="character" w:customStyle="1" w:styleId="basicanswerChar">
    <w:name w:val="basic answer Char"/>
    <w:basedOn w:val="DefaultParagraphFont"/>
    <w:link w:val="basicanswer"/>
    <w:locked/>
    <w:rsid w:val="004C50F7"/>
    <w:rPr>
      <w:rFonts w:ascii="Arial" w:hAnsi="Arial" w:cs="Arial"/>
      <w:sz w:val="22"/>
      <w:szCs w:val="24"/>
    </w:rPr>
  </w:style>
  <w:style w:type="paragraph" w:customStyle="1" w:styleId="TableContents">
    <w:name w:val="Table Contents"/>
    <w:basedOn w:val="Normal"/>
    <w:uiPriority w:val="99"/>
    <w:rsid w:val="007F5EB5"/>
    <w:pPr>
      <w:suppressLineNumbers/>
      <w:suppressAutoHyphens/>
      <w:spacing w:after="200" w:line="276" w:lineRule="auto"/>
    </w:pPr>
    <w:rPr>
      <w:rFonts w:ascii="Calibri" w:eastAsia="Calibri" w:hAnsi="Calibri" w:cs="Calibri"/>
      <w:kern w:val="2"/>
      <w:sz w:val="22"/>
      <w:szCs w:val="22"/>
      <w:lang w:eastAsia="ar-SA"/>
    </w:rPr>
  </w:style>
  <w:style w:type="character" w:customStyle="1" w:styleId="basicquestionChar">
    <w:name w:val="basic question Char"/>
    <w:basedOn w:val="DefaultParagraphFont"/>
    <w:link w:val="basicquestion"/>
    <w:rsid w:val="00414A2D"/>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68487">
      <w:bodyDiv w:val="1"/>
      <w:marLeft w:val="0"/>
      <w:marRight w:val="0"/>
      <w:marTop w:val="0"/>
      <w:marBottom w:val="0"/>
      <w:divBdr>
        <w:top w:val="none" w:sz="0" w:space="0" w:color="auto"/>
        <w:left w:val="none" w:sz="0" w:space="0" w:color="auto"/>
        <w:bottom w:val="none" w:sz="0" w:space="0" w:color="auto"/>
        <w:right w:val="none" w:sz="0" w:space="0" w:color="auto"/>
      </w:divBdr>
    </w:div>
    <w:div w:id="650253559">
      <w:bodyDiv w:val="1"/>
      <w:marLeft w:val="0"/>
      <w:marRight w:val="0"/>
      <w:marTop w:val="0"/>
      <w:marBottom w:val="0"/>
      <w:divBdr>
        <w:top w:val="none" w:sz="0" w:space="0" w:color="auto"/>
        <w:left w:val="none" w:sz="0" w:space="0" w:color="auto"/>
        <w:bottom w:val="none" w:sz="0" w:space="0" w:color="auto"/>
        <w:right w:val="none" w:sz="0" w:space="0" w:color="auto"/>
      </w:divBdr>
    </w:div>
    <w:div w:id="725228024">
      <w:bodyDiv w:val="1"/>
      <w:marLeft w:val="0"/>
      <w:marRight w:val="0"/>
      <w:marTop w:val="0"/>
      <w:marBottom w:val="0"/>
      <w:divBdr>
        <w:top w:val="none" w:sz="0" w:space="0" w:color="auto"/>
        <w:left w:val="none" w:sz="0" w:space="0" w:color="auto"/>
        <w:bottom w:val="none" w:sz="0" w:space="0" w:color="auto"/>
        <w:right w:val="none" w:sz="0" w:space="0" w:color="auto"/>
      </w:divBdr>
    </w:div>
    <w:div w:id="1025443886">
      <w:bodyDiv w:val="1"/>
      <w:marLeft w:val="0"/>
      <w:marRight w:val="0"/>
      <w:marTop w:val="0"/>
      <w:marBottom w:val="0"/>
      <w:divBdr>
        <w:top w:val="none" w:sz="0" w:space="0" w:color="auto"/>
        <w:left w:val="none" w:sz="0" w:space="0" w:color="auto"/>
        <w:bottom w:val="none" w:sz="0" w:space="0" w:color="auto"/>
        <w:right w:val="none" w:sz="0" w:space="0" w:color="auto"/>
      </w:divBdr>
    </w:div>
    <w:div w:id="1362320599">
      <w:bodyDiv w:val="1"/>
      <w:marLeft w:val="0"/>
      <w:marRight w:val="0"/>
      <w:marTop w:val="0"/>
      <w:marBottom w:val="0"/>
      <w:divBdr>
        <w:top w:val="none" w:sz="0" w:space="0" w:color="auto"/>
        <w:left w:val="none" w:sz="0" w:space="0" w:color="auto"/>
        <w:bottom w:val="none" w:sz="0" w:space="0" w:color="auto"/>
        <w:right w:val="none" w:sz="0" w:space="0" w:color="auto"/>
      </w:divBdr>
    </w:div>
    <w:div w:id="1481380465">
      <w:bodyDiv w:val="1"/>
      <w:marLeft w:val="0"/>
      <w:marRight w:val="0"/>
      <w:marTop w:val="0"/>
      <w:marBottom w:val="0"/>
      <w:divBdr>
        <w:top w:val="none" w:sz="0" w:space="0" w:color="auto"/>
        <w:left w:val="none" w:sz="0" w:space="0" w:color="auto"/>
        <w:bottom w:val="none" w:sz="0" w:space="0" w:color="auto"/>
        <w:right w:val="none" w:sz="0" w:space="0" w:color="auto"/>
      </w:divBdr>
    </w:div>
    <w:div w:id="172930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y\Documents\TESS-0267%20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909C4-0CB0-49F6-A900-34BA24719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TESS-0267 std</Template>
  <TotalTime>166</TotalTime>
  <Pages>14</Pages>
  <Words>3676</Words>
  <Characters>20957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STANDARD QUESTIONNAIRE FORMAT</vt:lpstr>
    </vt:vector>
  </TitlesOfParts>
  <Company>Knowledge Networks</Company>
  <LinksUpToDate>false</LinksUpToDate>
  <CharactersWithSpaces>24584</CharactersWithSpaces>
  <SharedDoc>false</SharedDoc>
  <HLinks>
    <vt:vector size="6" baseType="variant">
      <vt:variant>
        <vt:i4>4522110</vt:i4>
      </vt:variant>
      <vt:variant>
        <vt:i4>0</vt:i4>
      </vt:variant>
      <vt:variant>
        <vt:i4>0</vt:i4>
      </vt:variant>
      <vt:variant>
        <vt:i4>5</vt:i4>
      </vt:variant>
      <vt:variant>
        <vt:lpwstr>mailto:sloesspe@depaul.edu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QUESTIONNAIRE FORMAT</dc:title>
  <dc:creator>Meryem Ay</dc:creator>
  <cp:lastModifiedBy>Benjamin M. DiPaola</cp:lastModifiedBy>
  <cp:revision>8</cp:revision>
  <cp:lastPrinted>2013-01-28T22:49:00Z</cp:lastPrinted>
  <dcterms:created xsi:type="dcterms:W3CDTF">2013-02-07T00:36:00Z</dcterms:created>
  <dcterms:modified xsi:type="dcterms:W3CDTF">2013-02-25T16:45:00Z</dcterms:modified>
</cp:coreProperties>
</file>